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10" w:rsidRPr="00EC6EF1" w:rsidRDefault="00DB6710" w:rsidP="00DB6710">
      <w:pPr>
        <w:pStyle w:val="STTytupracy"/>
        <w:spacing w:after="0" w:line="480" w:lineRule="exact"/>
        <w:rPr>
          <w:sz w:val="44"/>
        </w:rPr>
      </w:pPr>
      <w:r w:rsidRPr="00EC6EF1">
        <w:rPr>
          <w:sz w:val="44"/>
        </w:rPr>
        <w:t>POLITECHNIKA</w:t>
      </w:r>
      <w:r w:rsidR="00D42FEE" w:rsidRPr="00EC6EF1">
        <w:rPr>
          <w:sz w:val="44"/>
        </w:rPr>
        <w:t xml:space="preserve"> </w:t>
      </w:r>
      <w:r w:rsidRPr="00EC6EF1">
        <w:rPr>
          <w:sz w:val="44"/>
        </w:rPr>
        <w:t>WROCŁAWSKA</w:t>
      </w:r>
    </w:p>
    <w:p w:rsidR="005139EB" w:rsidRPr="00EC6EF1" w:rsidRDefault="00DB6710" w:rsidP="005139EB">
      <w:pPr>
        <w:pStyle w:val="STTytupracy"/>
        <w:pBdr>
          <w:bottom w:val="single" w:sz="6" w:space="1" w:color="auto"/>
        </w:pBdr>
        <w:spacing w:after="0" w:line="480" w:lineRule="exact"/>
        <w:rPr>
          <w:sz w:val="44"/>
          <w:szCs w:val="44"/>
        </w:rPr>
      </w:pPr>
      <w:r w:rsidRPr="00EC6EF1">
        <w:rPr>
          <w:sz w:val="44"/>
          <w:szCs w:val="44"/>
        </w:rPr>
        <w:t>WYDZIAŁ</w:t>
      </w:r>
      <w:r w:rsidR="00D42FEE" w:rsidRPr="00EC6EF1">
        <w:rPr>
          <w:sz w:val="44"/>
          <w:szCs w:val="44"/>
        </w:rPr>
        <w:t xml:space="preserve"> </w:t>
      </w:r>
      <w:r w:rsidRPr="00EC6EF1">
        <w:rPr>
          <w:sz w:val="44"/>
          <w:szCs w:val="44"/>
        </w:rPr>
        <w:t>ELEKTRONIKI</w:t>
      </w:r>
    </w:p>
    <w:p w:rsidR="00DB6710" w:rsidRPr="00EC6EF1" w:rsidRDefault="00DB6710" w:rsidP="0065629E">
      <w:pPr>
        <w:pStyle w:val="STTytupracy"/>
        <w:tabs>
          <w:tab w:val="left" w:pos="1985"/>
        </w:tabs>
        <w:spacing w:before="120" w:line="320" w:lineRule="exact"/>
        <w:jc w:val="left"/>
        <w:rPr>
          <w:kern w:val="28"/>
          <w:sz w:val="28"/>
        </w:rPr>
      </w:pPr>
      <w:r w:rsidRPr="00EC6EF1">
        <w:rPr>
          <w:kern w:val="28"/>
          <w:sz w:val="28"/>
        </w:rPr>
        <w:t>KIERUNEK:</w:t>
      </w:r>
      <w:r w:rsidRPr="00EC6EF1">
        <w:rPr>
          <w:kern w:val="28"/>
          <w:sz w:val="28"/>
        </w:rPr>
        <w:tab/>
        <w:t>INFORMATYKA (INF)</w:t>
      </w:r>
    </w:p>
    <w:p w:rsidR="00DB6710" w:rsidRPr="00EC6EF1" w:rsidRDefault="00DB6710" w:rsidP="00D42FEE">
      <w:pPr>
        <w:pStyle w:val="STTytupracy"/>
        <w:tabs>
          <w:tab w:val="left" w:pos="1985"/>
        </w:tabs>
        <w:spacing w:after="480" w:line="320" w:lineRule="exact"/>
        <w:jc w:val="left"/>
        <w:rPr>
          <w:kern w:val="28"/>
          <w:sz w:val="28"/>
        </w:rPr>
      </w:pPr>
      <w:r w:rsidRPr="00EC6EF1">
        <w:rPr>
          <w:kern w:val="28"/>
          <w:sz w:val="28"/>
        </w:rPr>
        <w:t>SPECJALNO</w:t>
      </w:r>
      <w:r w:rsidR="00D42FEE" w:rsidRPr="00EC6EF1">
        <w:rPr>
          <w:kern w:val="28"/>
          <w:sz w:val="28"/>
        </w:rPr>
        <w:t>ŚĆ</w:t>
      </w:r>
      <w:r w:rsidRPr="00EC6EF1">
        <w:rPr>
          <w:kern w:val="28"/>
          <w:sz w:val="28"/>
        </w:rPr>
        <w:t>:</w:t>
      </w:r>
      <w:r w:rsidRPr="00EC6EF1">
        <w:rPr>
          <w:kern w:val="28"/>
          <w:sz w:val="28"/>
        </w:rPr>
        <w:tab/>
      </w:r>
      <w:r w:rsidR="00E5060A" w:rsidRPr="00EC6EF1">
        <w:rPr>
          <w:kern w:val="28"/>
          <w:sz w:val="28"/>
        </w:rPr>
        <w:t>SYSTEMY I SIECI KOMPUTEROWE</w:t>
      </w:r>
      <w:r w:rsidRPr="00EC6EF1">
        <w:rPr>
          <w:kern w:val="28"/>
          <w:sz w:val="28"/>
        </w:rPr>
        <w:t xml:space="preserve"> (I</w:t>
      </w:r>
      <w:r w:rsidR="00E5060A" w:rsidRPr="00EC6EF1">
        <w:rPr>
          <w:kern w:val="28"/>
          <w:sz w:val="28"/>
        </w:rPr>
        <w:t>SK</w:t>
      </w:r>
      <w:r w:rsidRPr="00EC6EF1">
        <w:rPr>
          <w:kern w:val="28"/>
          <w:sz w:val="28"/>
        </w:rPr>
        <w:t>)</w:t>
      </w:r>
    </w:p>
    <w:p w:rsidR="00DB6710" w:rsidRPr="00EC6EF1" w:rsidRDefault="00DB6710" w:rsidP="00092C06">
      <w:pPr>
        <w:pStyle w:val="STTytupracy"/>
        <w:spacing w:line="520" w:lineRule="exact"/>
        <w:rPr>
          <w:sz w:val="48"/>
          <w:szCs w:val="48"/>
        </w:rPr>
      </w:pPr>
      <w:r w:rsidRPr="00EC6EF1">
        <w:rPr>
          <w:sz w:val="48"/>
          <w:szCs w:val="48"/>
        </w:rPr>
        <w:t>PRACA DYPLOMOWA</w:t>
      </w:r>
    </w:p>
    <w:p w:rsidR="00DB6710" w:rsidRPr="00EC6EF1" w:rsidRDefault="009B327A" w:rsidP="000F50E5">
      <w:pPr>
        <w:pStyle w:val="STTytupracy"/>
        <w:spacing w:after="1560" w:line="520" w:lineRule="exact"/>
        <w:rPr>
          <w:sz w:val="48"/>
          <w:szCs w:val="48"/>
        </w:rPr>
      </w:pPr>
      <w:r w:rsidRPr="00EC6EF1">
        <w:rPr>
          <w:noProof/>
          <w:sz w:val="48"/>
          <w:szCs w:val="48"/>
          <w:lang w:eastAsia="pl-PL"/>
        </w:rPr>
        <mc:AlternateContent>
          <mc:Choice Requires="wps">
            <w:drawing>
              <wp:anchor distT="0" distB="0" distL="114300" distR="114300" simplePos="0" relativeHeight="251658240" behindDoc="0" locked="0" layoutInCell="1" allowOverlap="1">
                <wp:simplePos x="0" y="0"/>
                <wp:positionH relativeFrom="column">
                  <wp:posOffset>1795780</wp:posOffset>
                </wp:positionH>
                <wp:positionV relativeFrom="paragraph">
                  <wp:posOffset>1297305</wp:posOffset>
                </wp:positionV>
                <wp:extent cx="4140200" cy="1440180"/>
                <wp:effectExtent l="0" t="0" r="0" b="762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1440180"/>
                        </a:xfrm>
                        <a:prstGeom prst="rect">
                          <a:avLst/>
                        </a:prstGeom>
                        <a:solidFill>
                          <a:srgbClr val="FFFFFF"/>
                        </a:solidFill>
                        <a:ln>
                          <a:noFill/>
                        </a:ln>
                        <a:extLs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rsidR="00AD08EC" w:rsidRPr="00C92CF8" w:rsidRDefault="00AD08EC" w:rsidP="006F7706">
                            <w:pPr>
                              <w:pStyle w:val="STTytupracy"/>
                            </w:pPr>
                            <w:r>
                              <w:t>Analiza porównawcza relacyjnych i nierelacyjnych baz danych na wybranych przykładach</w:t>
                            </w:r>
                          </w:p>
                          <w:p w:rsidR="00AD08EC" w:rsidRPr="00E5060A" w:rsidRDefault="00AD08EC" w:rsidP="00E5060A">
                            <w:pPr>
                              <w:pStyle w:val="STTytupracy"/>
                              <w:tabs>
                                <w:tab w:val="center" w:pos="5387"/>
                              </w:tabs>
                              <w:spacing w:after="1320"/>
                              <w:rPr>
                                <w:lang w:val="en-US"/>
                              </w:rPr>
                            </w:pPr>
                            <w:r>
                              <w:rPr>
                                <w:szCs w:val="32"/>
                                <w:lang w:val="en-US"/>
                              </w:rPr>
                              <w:t xml:space="preserve">Comparative analysis of relational and </w:t>
                            </w:r>
                            <w:r>
                              <w:rPr>
                                <w:szCs w:val="32"/>
                                <w:lang w:val="en-US"/>
                              </w:rPr>
                              <w:br/>
                              <w:t>non-relational databases on selected examples</w:t>
                            </w:r>
                          </w:p>
                          <w:p w:rsidR="00AD08EC" w:rsidRPr="00E5060A" w:rsidRDefault="00AD08EC" w:rsidP="0085464F">
                            <w:pPr>
                              <w:pStyle w:val="STTytupracy"/>
                              <w:tabs>
                                <w:tab w:val="center" w:pos="5387"/>
                              </w:tabs>
                              <w:spacing w:after="1320"/>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41.4pt;margin-top:102.15pt;width:326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" stroked="f" strokecolor="#0d0d0d [3069]">
                <v:textbox>
                  <w:txbxContent>
                    <w:p w:rsidR="00AD08EC" w:rsidRPr="00C92CF8" w:rsidRDefault="00AD08EC" w:rsidP="006F7706">
                      <w:pPr>
                        <w:pStyle w:val="STTytupracy"/>
                      </w:pPr>
                      <w:r>
                        <w:t>Analiza porównawcza relacyjnych i nierelacyjnych baz danych na wybranych przykładach</w:t>
                      </w:r>
                    </w:p>
                    <w:p w:rsidR="00AD08EC" w:rsidRPr="00E5060A" w:rsidRDefault="00AD08EC" w:rsidP="00E5060A">
                      <w:pPr>
                        <w:pStyle w:val="STTytupracy"/>
                        <w:tabs>
                          <w:tab w:val="center" w:pos="5387"/>
                        </w:tabs>
                        <w:spacing w:after="1320"/>
                        <w:rPr>
                          <w:lang w:val="en-US"/>
                        </w:rPr>
                      </w:pPr>
                      <w:r>
                        <w:rPr>
                          <w:szCs w:val="32"/>
                          <w:lang w:val="en-US"/>
                        </w:rPr>
                        <w:t xml:space="preserve">Comparative analysis of relational and </w:t>
                      </w:r>
                      <w:r>
                        <w:rPr>
                          <w:szCs w:val="32"/>
                          <w:lang w:val="en-US"/>
                        </w:rPr>
                        <w:br/>
                        <w:t>non-relational databases on selected examples</w:t>
                      </w:r>
                    </w:p>
                    <w:p w:rsidR="00AD08EC" w:rsidRPr="00E5060A" w:rsidRDefault="00AD08EC" w:rsidP="0085464F">
                      <w:pPr>
                        <w:pStyle w:val="STTytupracy"/>
                        <w:tabs>
                          <w:tab w:val="center" w:pos="5387"/>
                        </w:tabs>
                        <w:spacing w:after="1320"/>
                        <w:rPr>
                          <w:lang w:val="en-US"/>
                        </w:rPr>
                      </w:pPr>
                    </w:p>
                  </w:txbxContent>
                </v:textbox>
              </v:shape>
            </w:pict>
          </mc:Fallback>
        </mc:AlternateContent>
      </w:r>
      <w:r w:rsidR="00E5060A" w:rsidRPr="00EC6EF1">
        <w:rPr>
          <w:sz w:val="48"/>
          <w:szCs w:val="48"/>
        </w:rPr>
        <w:t>MAGISTERSKA</w:t>
      </w:r>
    </w:p>
    <w:p w:rsidR="00DB6710" w:rsidRPr="00EC6EF1" w:rsidRDefault="00DB6710" w:rsidP="0085464F">
      <w:pPr>
        <w:pStyle w:val="STTytupracy"/>
        <w:tabs>
          <w:tab w:val="center" w:pos="5387"/>
        </w:tabs>
        <w:jc w:val="left"/>
      </w:pPr>
    </w:p>
    <w:p w:rsidR="00DB6710" w:rsidRPr="00EC6EF1" w:rsidRDefault="00DB6710" w:rsidP="0085464F">
      <w:pPr>
        <w:pStyle w:val="STTytupracy"/>
        <w:tabs>
          <w:tab w:val="center" w:pos="5387"/>
        </w:tabs>
        <w:spacing w:after="1320"/>
        <w:jc w:val="left"/>
      </w:pPr>
    </w:p>
    <w:p w:rsidR="00DB6710" w:rsidRPr="00EC6EF1" w:rsidRDefault="00385802" w:rsidP="00385802">
      <w:pPr>
        <w:pStyle w:val="STTytupracy"/>
        <w:tabs>
          <w:tab w:val="center" w:pos="6096"/>
        </w:tabs>
        <w:jc w:val="left"/>
      </w:pPr>
      <w:r w:rsidRPr="00EC6EF1">
        <w:tab/>
        <w:t>AUTOR:</w:t>
      </w:r>
    </w:p>
    <w:p w:rsidR="00DB6710" w:rsidRPr="00EC6EF1" w:rsidRDefault="00385802" w:rsidP="00385802">
      <w:pPr>
        <w:pStyle w:val="STTytupracy"/>
        <w:tabs>
          <w:tab w:val="center" w:pos="6096"/>
        </w:tabs>
        <w:jc w:val="left"/>
      </w:pPr>
      <w:bookmarkStart w:id="0" w:name="Imie"/>
      <w:r w:rsidRPr="00EC6EF1">
        <w:tab/>
      </w:r>
      <w:bookmarkEnd w:id="0"/>
      <w:r w:rsidR="009B327A" w:rsidRPr="00EC6EF1">
        <w:t>Paweł Idziak</w:t>
      </w:r>
    </w:p>
    <w:p w:rsidR="003066C6" w:rsidRPr="00EC6EF1" w:rsidRDefault="003066C6" w:rsidP="00D80C19">
      <w:pPr>
        <w:pStyle w:val="STTytupracy"/>
        <w:tabs>
          <w:tab w:val="center" w:pos="5387"/>
        </w:tabs>
        <w:jc w:val="left"/>
      </w:pPr>
    </w:p>
    <w:p w:rsidR="003066C6" w:rsidRPr="00EC6EF1" w:rsidRDefault="003066C6" w:rsidP="00D80C19">
      <w:pPr>
        <w:pStyle w:val="STTytupracy"/>
        <w:tabs>
          <w:tab w:val="center" w:pos="5387"/>
        </w:tabs>
        <w:jc w:val="left"/>
      </w:pPr>
    </w:p>
    <w:p w:rsidR="00DB6710" w:rsidRPr="00EC6EF1" w:rsidRDefault="00DB6710" w:rsidP="00D42FEE">
      <w:pPr>
        <w:pStyle w:val="STTytupracy"/>
        <w:tabs>
          <w:tab w:val="left" w:pos="3544"/>
        </w:tabs>
        <w:jc w:val="left"/>
      </w:pPr>
      <w:r w:rsidRPr="00EC6EF1">
        <w:tab/>
        <w:t>PROWADZ</w:t>
      </w:r>
      <w:r w:rsidR="00D42FEE" w:rsidRPr="00EC6EF1">
        <w:t>ĄCY PRACĘ</w:t>
      </w:r>
      <w:r w:rsidRPr="00EC6EF1">
        <w:t>:</w:t>
      </w:r>
    </w:p>
    <w:p w:rsidR="00DB6710" w:rsidRPr="00EC6EF1" w:rsidRDefault="00DB6710" w:rsidP="0044570B">
      <w:pPr>
        <w:pStyle w:val="STTytupracy"/>
        <w:tabs>
          <w:tab w:val="left" w:pos="3544"/>
        </w:tabs>
        <w:jc w:val="left"/>
        <w:rPr>
          <w:sz w:val="28"/>
          <w:szCs w:val="28"/>
        </w:rPr>
      </w:pPr>
      <w:r w:rsidRPr="00EC6EF1">
        <w:tab/>
      </w:r>
      <w:r w:rsidR="00A071A4" w:rsidRPr="00EC6EF1">
        <w:rPr>
          <w:sz w:val="28"/>
          <w:szCs w:val="28"/>
        </w:rPr>
        <w:t>Dr inż.</w:t>
      </w:r>
      <w:r w:rsidRPr="00EC6EF1">
        <w:rPr>
          <w:sz w:val="28"/>
          <w:szCs w:val="28"/>
        </w:rPr>
        <w:t xml:space="preserve"> </w:t>
      </w:r>
      <w:r w:rsidR="009B327A" w:rsidRPr="00EC6EF1">
        <w:rPr>
          <w:sz w:val="28"/>
          <w:szCs w:val="28"/>
        </w:rPr>
        <w:t>Jacek Cichosz</w:t>
      </w:r>
      <w:r w:rsidRPr="00EC6EF1">
        <w:rPr>
          <w:sz w:val="28"/>
          <w:szCs w:val="28"/>
        </w:rPr>
        <w:t xml:space="preserve">, </w:t>
      </w:r>
      <w:r w:rsidR="00A071A4" w:rsidRPr="00EC6EF1">
        <w:rPr>
          <w:sz w:val="28"/>
          <w:szCs w:val="28"/>
        </w:rPr>
        <w:t>W4\K2</w:t>
      </w:r>
    </w:p>
    <w:p w:rsidR="00DB6710" w:rsidRPr="00EC6EF1" w:rsidRDefault="00DB6710" w:rsidP="00B65922">
      <w:pPr>
        <w:pStyle w:val="STTytupracy"/>
        <w:pBdr>
          <w:bottom w:val="single" w:sz="6" w:space="1" w:color="auto"/>
        </w:pBdr>
        <w:tabs>
          <w:tab w:val="left" w:pos="3544"/>
        </w:tabs>
        <w:jc w:val="left"/>
      </w:pPr>
      <w:r w:rsidRPr="00EC6EF1">
        <w:tab/>
        <w:t>OCENA PRACY:</w:t>
      </w:r>
    </w:p>
    <w:p w:rsidR="00B65922" w:rsidRPr="00EC6EF1" w:rsidRDefault="00B65922" w:rsidP="00DB6710">
      <w:pPr>
        <w:pStyle w:val="STTytupracy"/>
        <w:pBdr>
          <w:bottom w:val="single" w:sz="6" w:space="1" w:color="auto"/>
        </w:pBdr>
      </w:pPr>
    </w:p>
    <w:p w:rsidR="00B65922" w:rsidRPr="00EC6EF1" w:rsidRDefault="00B65922" w:rsidP="00DB6710">
      <w:pPr>
        <w:pStyle w:val="STTytupracy"/>
        <w:pBdr>
          <w:bottom w:val="single" w:sz="6" w:space="1" w:color="auto"/>
        </w:pBdr>
      </w:pPr>
    </w:p>
    <w:p w:rsidR="00B65922" w:rsidRPr="00EC6EF1" w:rsidRDefault="00B65922" w:rsidP="00DB6710">
      <w:pPr>
        <w:pStyle w:val="STTytupracy"/>
        <w:pBdr>
          <w:bottom w:val="single" w:sz="6" w:space="1" w:color="auto"/>
        </w:pBdr>
      </w:pPr>
    </w:p>
    <w:p w:rsidR="002162E7" w:rsidRPr="00EC6EF1" w:rsidRDefault="00DB6710" w:rsidP="00BF052C">
      <w:pPr>
        <w:pStyle w:val="STTytupracy"/>
        <w:sectPr w:rsidR="002162E7" w:rsidRPr="00EC6EF1" w:rsidSect="00556687">
          <w:footerReference w:type="default" r:id="rId8"/>
          <w:pgSz w:w="11906" w:h="16838"/>
          <w:pgMar w:top="1417" w:right="1417" w:bottom="1417" w:left="1417" w:header="708" w:footer="708" w:gutter="0"/>
          <w:cols w:space="708"/>
          <w:docGrid w:linePitch="360"/>
        </w:sectPr>
      </w:pPr>
      <w:r w:rsidRPr="00EC6EF1">
        <w:t>WROCŁAW, 201</w:t>
      </w:r>
      <w:r w:rsidR="009B327A" w:rsidRPr="00EC6EF1">
        <w:t>9</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EC6EF1" w:rsidRDefault="008F348B" w:rsidP="008F348B">
          <w:pPr>
            <w:rPr>
              <w:rFonts w:asciiTheme="majorHAnsi" w:hAnsiTheme="majorHAnsi"/>
              <w:b/>
              <w:bCs/>
              <w:sz w:val="60"/>
              <w:szCs w:val="60"/>
            </w:rPr>
          </w:pPr>
          <w:r w:rsidRPr="00EC6EF1">
            <w:rPr>
              <w:rFonts w:asciiTheme="majorBidi" w:hAnsiTheme="majorBidi" w:cstheme="majorBidi"/>
              <w:b/>
              <w:bCs/>
              <w:sz w:val="60"/>
              <w:szCs w:val="60"/>
            </w:rPr>
            <w:t>Spis treści</w:t>
          </w:r>
        </w:p>
        <w:p w:rsidR="00517663" w:rsidRPr="00EC6EF1" w:rsidRDefault="0071052B">
          <w:pPr>
            <w:pStyle w:val="Spistreci1"/>
            <w:tabs>
              <w:tab w:val="right" w:leader="dot" w:pos="9062"/>
            </w:tabs>
            <w:rPr>
              <w:rFonts w:asciiTheme="minorHAnsi" w:eastAsiaTheme="minorEastAsia" w:hAnsiTheme="minorHAnsi"/>
              <w:noProof/>
              <w:sz w:val="22"/>
              <w:lang w:eastAsia="pl-PL"/>
            </w:rPr>
          </w:pPr>
          <w:r w:rsidRPr="00EC6EF1">
            <w:fldChar w:fldCharType="begin"/>
          </w:r>
          <w:r w:rsidR="008F348B" w:rsidRPr="00EC6EF1">
            <w:instrText xml:space="preserve"> TOC \o "1-3" \h \z \u </w:instrText>
          </w:r>
          <w:r w:rsidRPr="00EC6EF1">
            <w:fldChar w:fldCharType="separate"/>
          </w:r>
          <w:hyperlink w:anchor="_Toc5374889" w:history="1">
            <w:r w:rsidR="00517663" w:rsidRPr="00EC6EF1">
              <w:rPr>
                <w:rStyle w:val="Hipercze"/>
                <w:noProof/>
              </w:rPr>
              <w:t>Spis rysunków</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_Toc5374889 \h </w:instrText>
            </w:r>
            <w:r w:rsidR="00517663" w:rsidRPr="00EC6EF1">
              <w:rPr>
                <w:noProof/>
                <w:webHidden/>
              </w:rPr>
            </w:r>
            <w:r w:rsidR="00517663" w:rsidRPr="00EC6EF1">
              <w:rPr>
                <w:noProof/>
                <w:webHidden/>
              </w:rPr>
              <w:fldChar w:fldCharType="separate"/>
            </w:r>
            <w:r w:rsidR="00517663" w:rsidRPr="00EC6EF1">
              <w:rPr>
                <w:noProof/>
                <w:webHidden/>
              </w:rPr>
              <w:t>4</w:t>
            </w:r>
            <w:r w:rsidR="00517663" w:rsidRPr="00EC6EF1">
              <w:rPr>
                <w:noProof/>
                <w:webHidden/>
              </w:rPr>
              <w:fldChar w:fldCharType="end"/>
            </w:r>
          </w:hyperlink>
        </w:p>
        <w:p w:rsidR="00517663" w:rsidRPr="00EC6EF1" w:rsidRDefault="004120FC">
          <w:pPr>
            <w:pStyle w:val="Spistreci1"/>
            <w:tabs>
              <w:tab w:val="right" w:leader="dot" w:pos="9062"/>
            </w:tabs>
            <w:rPr>
              <w:rFonts w:asciiTheme="minorHAnsi" w:eastAsiaTheme="minorEastAsia" w:hAnsiTheme="minorHAnsi"/>
              <w:noProof/>
              <w:sz w:val="22"/>
              <w:lang w:eastAsia="pl-PL"/>
            </w:rPr>
          </w:pPr>
          <w:hyperlink w:anchor="_Toc5374890" w:history="1">
            <w:r w:rsidR="00517663" w:rsidRPr="00EC6EF1">
              <w:rPr>
                <w:rStyle w:val="Hipercze"/>
                <w:noProof/>
              </w:rPr>
              <w:t>Spis tabel</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_Toc5374890 \h </w:instrText>
            </w:r>
            <w:r w:rsidR="00517663" w:rsidRPr="00EC6EF1">
              <w:rPr>
                <w:noProof/>
                <w:webHidden/>
              </w:rPr>
            </w:r>
            <w:r w:rsidR="00517663" w:rsidRPr="00EC6EF1">
              <w:rPr>
                <w:noProof/>
                <w:webHidden/>
              </w:rPr>
              <w:fldChar w:fldCharType="separate"/>
            </w:r>
            <w:r w:rsidR="00517663" w:rsidRPr="00EC6EF1">
              <w:rPr>
                <w:noProof/>
                <w:webHidden/>
              </w:rPr>
              <w:t>5</w:t>
            </w:r>
            <w:r w:rsidR="00517663" w:rsidRPr="00EC6EF1">
              <w:rPr>
                <w:noProof/>
                <w:webHidden/>
              </w:rPr>
              <w:fldChar w:fldCharType="end"/>
            </w:r>
          </w:hyperlink>
        </w:p>
        <w:p w:rsidR="00517663" w:rsidRPr="00EC6EF1" w:rsidRDefault="004120FC">
          <w:pPr>
            <w:pStyle w:val="Spistreci1"/>
            <w:tabs>
              <w:tab w:val="right" w:leader="dot" w:pos="9062"/>
            </w:tabs>
            <w:rPr>
              <w:rFonts w:asciiTheme="minorHAnsi" w:eastAsiaTheme="minorEastAsia" w:hAnsiTheme="minorHAnsi"/>
              <w:noProof/>
              <w:sz w:val="22"/>
              <w:lang w:eastAsia="pl-PL"/>
            </w:rPr>
          </w:pPr>
          <w:hyperlink w:anchor="_Toc5374891" w:history="1">
            <w:r w:rsidR="00517663" w:rsidRPr="00EC6EF1">
              <w:rPr>
                <w:rStyle w:val="Hipercze"/>
                <w:noProof/>
              </w:rPr>
              <w:t>Spis listingów</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_Toc5374891 \h </w:instrText>
            </w:r>
            <w:r w:rsidR="00517663" w:rsidRPr="00EC6EF1">
              <w:rPr>
                <w:noProof/>
                <w:webHidden/>
              </w:rPr>
            </w:r>
            <w:r w:rsidR="00517663" w:rsidRPr="00EC6EF1">
              <w:rPr>
                <w:noProof/>
                <w:webHidden/>
              </w:rPr>
              <w:fldChar w:fldCharType="separate"/>
            </w:r>
            <w:r w:rsidR="00517663" w:rsidRPr="00EC6EF1">
              <w:rPr>
                <w:noProof/>
                <w:webHidden/>
              </w:rPr>
              <w:t>6</w:t>
            </w:r>
            <w:r w:rsidR="00517663" w:rsidRPr="00EC6EF1">
              <w:rPr>
                <w:noProof/>
                <w:webHidden/>
              </w:rPr>
              <w:fldChar w:fldCharType="end"/>
            </w:r>
          </w:hyperlink>
        </w:p>
        <w:p w:rsidR="00517663" w:rsidRPr="00EC6EF1" w:rsidRDefault="004120FC">
          <w:pPr>
            <w:pStyle w:val="Spistreci1"/>
            <w:tabs>
              <w:tab w:val="right" w:leader="dot" w:pos="9062"/>
            </w:tabs>
            <w:rPr>
              <w:rFonts w:asciiTheme="minorHAnsi" w:eastAsiaTheme="minorEastAsia" w:hAnsiTheme="minorHAnsi"/>
              <w:noProof/>
              <w:sz w:val="22"/>
              <w:lang w:eastAsia="pl-PL"/>
            </w:rPr>
          </w:pPr>
          <w:hyperlink w:anchor="_Toc5374892" w:history="1">
            <w:r w:rsidR="00517663" w:rsidRPr="00EC6EF1">
              <w:rPr>
                <w:rStyle w:val="Hipercze"/>
                <w:noProof/>
              </w:rPr>
              <w:t>Skróty</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_Toc5374892 \h </w:instrText>
            </w:r>
            <w:r w:rsidR="00517663" w:rsidRPr="00EC6EF1">
              <w:rPr>
                <w:noProof/>
                <w:webHidden/>
              </w:rPr>
            </w:r>
            <w:r w:rsidR="00517663" w:rsidRPr="00EC6EF1">
              <w:rPr>
                <w:noProof/>
                <w:webHidden/>
              </w:rPr>
              <w:fldChar w:fldCharType="separate"/>
            </w:r>
            <w:r w:rsidR="00517663" w:rsidRPr="00EC6EF1">
              <w:rPr>
                <w:noProof/>
                <w:webHidden/>
              </w:rPr>
              <w:t>7</w:t>
            </w:r>
            <w:r w:rsidR="00517663" w:rsidRPr="00EC6EF1">
              <w:rPr>
                <w:noProof/>
                <w:webHidden/>
              </w:rPr>
              <w:fldChar w:fldCharType="end"/>
            </w:r>
          </w:hyperlink>
        </w:p>
        <w:p w:rsidR="00517663" w:rsidRPr="00EC6EF1" w:rsidRDefault="004120FC">
          <w:pPr>
            <w:pStyle w:val="Spistreci1"/>
            <w:tabs>
              <w:tab w:val="left" w:pos="480"/>
              <w:tab w:val="right" w:leader="dot" w:pos="9062"/>
            </w:tabs>
            <w:rPr>
              <w:rFonts w:asciiTheme="minorHAnsi" w:eastAsiaTheme="minorEastAsia" w:hAnsiTheme="minorHAnsi"/>
              <w:noProof/>
              <w:sz w:val="22"/>
              <w:lang w:eastAsia="pl-PL"/>
            </w:rPr>
          </w:pPr>
          <w:hyperlink w:anchor="_Toc5374893" w:history="1">
            <w:r w:rsidR="00517663" w:rsidRPr="00EC6EF1">
              <w:rPr>
                <w:rStyle w:val="Hipercze"/>
                <w:noProof/>
              </w:rPr>
              <w:t>1.</w:t>
            </w:r>
            <w:r w:rsidR="00517663" w:rsidRPr="00EC6EF1">
              <w:rPr>
                <w:rFonts w:asciiTheme="minorHAnsi" w:eastAsiaTheme="minorEastAsia" w:hAnsiTheme="minorHAnsi"/>
                <w:noProof/>
                <w:sz w:val="22"/>
                <w:lang w:eastAsia="pl-PL"/>
              </w:rPr>
              <w:tab/>
            </w:r>
            <w:r w:rsidR="00517663" w:rsidRPr="00EC6EF1">
              <w:rPr>
                <w:rStyle w:val="Hipercze"/>
                <w:noProof/>
              </w:rPr>
              <w:t>Wstęp</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_Toc5374893 \h </w:instrText>
            </w:r>
            <w:r w:rsidR="00517663" w:rsidRPr="00EC6EF1">
              <w:rPr>
                <w:noProof/>
                <w:webHidden/>
              </w:rPr>
            </w:r>
            <w:r w:rsidR="00517663" w:rsidRPr="00EC6EF1">
              <w:rPr>
                <w:noProof/>
                <w:webHidden/>
              </w:rPr>
              <w:fldChar w:fldCharType="separate"/>
            </w:r>
            <w:r w:rsidR="00517663" w:rsidRPr="00EC6EF1">
              <w:rPr>
                <w:noProof/>
                <w:webHidden/>
              </w:rPr>
              <w:t>8</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894" w:history="1">
            <w:r w:rsidR="00517663" w:rsidRPr="00EC6EF1">
              <w:rPr>
                <w:rStyle w:val="Hipercze"/>
                <w:noProof/>
              </w:rPr>
              <w:t>1.1.</w:t>
            </w:r>
            <w:r w:rsidR="00517663" w:rsidRPr="00EC6EF1">
              <w:rPr>
                <w:rFonts w:asciiTheme="minorHAnsi" w:eastAsiaTheme="minorEastAsia" w:hAnsiTheme="minorHAnsi"/>
                <w:noProof/>
                <w:sz w:val="22"/>
                <w:lang w:eastAsia="pl-PL"/>
              </w:rPr>
              <w:tab/>
            </w:r>
            <w:r w:rsidR="00517663" w:rsidRPr="00EC6EF1">
              <w:rPr>
                <w:rStyle w:val="Hipercze"/>
                <w:noProof/>
              </w:rPr>
              <w:t>Rozwój baz danych</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_Toc5374894 \h </w:instrText>
            </w:r>
            <w:r w:rsidR="00517663" w:rsidRPr="00EC6EF1">
              <w:rPr>
                <w:noProof/>
                <w:webHidden/>
              </w:rPr>
            </w:r>
            <w:r w:rsidR="00517663" w:rsidRPr="00EC6EF1">
              <w:rPr>
                <w:noProof/>
                <w:webHidden/>
              </w:rPr>
              <w:fldChar w:fldCharType="separate"/>
            </w:r>
            <w:r w:rsidR="00517663" w:rsidRPr="00EC6EF1">
              <w:rPr>
                <w:noProof/>
                <w:webHidden/>
              </w:rPr>
              <w:t>8</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895" w:history="1">
            <w:r w:rsidR="00517663" w:rsidRPr="00EC6EF1">
              <w:rPr>
                <w:rStyle w:val="Hipercze"/>
                <w:noProof/>
              </w:rPr>
              <w:t>1.2.</w:t>
            </w:r>
            <w:r w:rsidR="00517663" w:rsidRPr="00EC6EF1">
              <w:rPr>
                <w:rFonts w:asciiTheme="minorHAnsi" w:eastAsiaTheme="minorEastAsia" w:hAnsiTheme="minorHAnsi"/>
                <w:noProof/>
                <w:sz w:val="22"/>
                <w:lang w:eastAsia="pl-PL"/>
              </w:rPr>
              <w:tab/>
            </w:r>
            <w:r w:rsidR="00517663" w:rsidRPr="00EC6EF1">
              <w:rPr>
                <w:rStyle w:val="Hipercze"/>
                <w:noProof/>
              </w:rPr>
              <w:t>Cel pracy</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_Toc5374895 \h </w:instrText>
            </w:r>
            <w:r w:rsidR="00517663" w:rsidRPr="00EC6EF1">
              <w:rPr>
                <w:noProof/>
                <w:webHidden/>
              </w:rPr>
            </w:r>
            <w:r w:rsidR="00517663" w:rsidRPr="00EC6EF1">
              <w:rPr>
                <w:noProof/>
                <w:webHidden/>
              </w:rPr>
              <w:fldChar w:fldCharType="separate"/>
            </w:r>
            <w:r w:rsidR="00517663" w:rsidRPr="00EC6EF1">
              <w:rPr>
                <w:noProof/>
                <w:webHidden/>
              </w:rPr>
              <w:t>8</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896" w:history="1">
            <w:r w:rsidR="00517663" w:rsidRPr="00EC6EF1">
              <w:rPr>
                <w:rStyle w:val="Hipercze"/>
                <w:noProof/>
              </w:rPr>
              <w:t>1.3.</w:t>
            </w:r>
            <w:r w:rsidR="00517663" w:rsidRPr="00EC6EF1">
              <w:rPr>
                <w:rFonts w:asciiTheme="minorHAnsi" w:eastAsiaTheme="minorEastAsia" w:hAnsiTheme="minorHAnsi"/>
                <w:noProof/>
                <w:sz w:val="22"/>
                <w:lang w:eastAsia="pl-PL"/>
              </w:rPr>
              <w:tab/>
            </w:r>
            <w:r w:rsidR="00517663" w:rsidRPr="00EC6EF1">
              <w:rPr>
                <w:rStyle w:val="Hipercze"/>
                <w:noProof/>
              </w:rPr>
              <w:t>Zastosowanie baz danych</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_Toc5374896 \h </w:instrText>
            </w:r>
            <w:r w:rsidR="00517663" w:rsidRPr="00EC6EF1">
              <w:rPr>
                <w:noProof/>
                <w:webHidden/>
              </w:rPr>
            </w:r>
            <w:r w:rsidR="00517663" w:rsidRPr="00EC6EF1">
              <w:rPr>
                <w:noProof/>
                <w:webHidden/>
              </w:rPr>
              <w:fldChar w:fldCharType="separate"/>
            </w:r>
            <w:r w:rsidR="00517663" w:rsidRPr="00EC6EF1">
              <w:rPr>
                <w:noProof/>
                <w:webHidden/>
              </w:rPr>
              <w:t>9</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897" w:history="1">
            <w:r w:rsidR="00517663" w:rsidRPr="00EC6EF1">
              <w:rPr>
                <w:rStyle w:val="Hipercze"/>
                <w:noProof/>
              </w:rPr>
              <w:t>1.4.</w:t>
            </w:r>
            <w:r w:rsidR="00517663" w:rsidRPr="00EC6EF1">
              <w:rPr>
                <w:rFonts w:asciiTheme="minorHAnsi" w:eastAsiaTheme="minorEastAsia" w:hAnsiTheme="minorHAnsi"/>
                <w:noProof/>
                <w:sz w:val="22"/>
                <w:lang w:eastAsia="pl-PL"/>
              </w:rPr>
              <w:tab/>
            </w:r>
            <w:r w:rsidR="00517663" w:rsidRPr="00EC6EF1">
              <w:rPr>
                <w:rStyle w:val="Hipercze"/>
                <w:noProof/>
              </w:rPr>
              <w:t>Uzasadnienie wyboru baz danych</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_Toc5374897 \h </w:instrText>
            </w:r>
            <w:r w:rsidR="00517663" w:rsidRPr="00EC6EF1">
              <w:rPr>
                <w:noProof/>
                <w:webHidden/>
              </w:rPr>
            </w:r>
            <w:r w:rsidR="00517663" w:rsidRPr="00EC6EF1">
              <w:rPr>
                <w:noProof/>
                <w:webHidden/>
              </w:rPr>
              <w:fldChar w:fldCharType="separate"/>
            </w:r>
            <w:r w:rsidR="00517663" w:rsidRPr="00EC6EF1">
              <w:rPr>
                <w:noProof/>
                <w:webHidden/>
              </w:rPr>
              <w:t>13</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898" w:history="1">
            <w:r w:rsidR="00517663" w:rsidRPr="00EC6EF1">
              <w:rPr>
                <w:rStyle w:val="Hipercze"/>
                <w:noProof/>
              </w:rPr>
              <w:t>1.5.</w:t>
            </w:r>
            <w:r w:rsidR="00517663" w:rsidRPr="00EC6EF1">
              <w:rPr>
                <w:rFonts w:asciiTheme="minorHAnsi" w:eastAsiaTheme="minorEastAsia" w:hAnsiTheme="minorHAnsi"/>
                <w:noProof/>
                <w:sz w:val="22"/>
                <w:lang w:eastAsia="pl-PL"/>
              </w:rPr>
              <w:tab/>
            </w:r>
            <w:r w:rsidR="00517663" w:rsidRPr="00EC6EF1">
              <w:rPr>
                <w:rStyle w:val="Hipercze"/>
                <w:noProof/>
              </w:rPr>
              <w:t>Przedstawienie struktury pracy</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_Toc5374898 \h </w:instrText>
            </w:r>
            <w:r w:rsidR="00517663" w:rsidRPr="00EC6EF1">
              <w:rPr>
                <w:noProof/>
                <w:webHidden/>
              </w:rPr>
            </w:r>
            <w:r w:rsidR="00517663" w:rsidRPr="00EC6EF1">
              <w:rPr>
                <w:noProof/>
                <w:webHidden/>
              </w:rPr>
              <w:fldChar w:fldCharType="separate"/>
            </w:r>
            <w:r w:rsidR="00517663" w:rsidRPr="00EC6EF1">
              <w:rPr>
                <w:noProof/>
                <w:webHidden/>
              </w:rPr>
              <w:t>14</w:t>
            </w:r>
            <w:r w:rsidR="00517663" w:rsidRPr="00EC6EF1">
              <w:rPr>
                <w:noProof/>
                <w:webHidden/>
              </w:rPr>
              <w:fldChar w:fldCharType="end"/>
            </w:r>
          </w:hyperlink>
        </w:p>
        <w:p w:rsidR="00517663" w:rsidRPr="00EC6EF1" w:rsidRDefault="004120FC">
          <w:pPr>
            <w:pStyle w:val="Spistreci1"/>
            <w:tabs>
              <w:tab w:val="left" w:pos="480"/>
              <w:tab w:val="right" w:leader="dot" w:pos="9062"/>
            </w:tabs>
            <w:rPr>
              <w:rFonts w:asciiTheme="minorHAnsi" w:eastAsiaTheme="minorEastAsia" w:hAnsiTheme="minorHAnsi"/>
              <w:noProof/>
              <w:sz w:val="22"/>
              <w:lang w:eastAsia="pl-PL"/>
            </w:rPr>
          </w:pPr>
          <w:hyperlink w:anchor="_Toc5374899" w:history="1">
            <w:r w:rsidR="00517663" w:rsidRPr="00EC6EF1">
              <w:rPr>
                <w:rStyle w:val="Hipercze"/>
                <w:noProof/>
              </w:rPr>
              <w:t>2.</w:t>
            </w:r>
            <w:r w:rsidR="00517663" w:rsidRPr="00EC6EF1">
              <w:rPr>
                <w:rFonts w:asciiTheme="minorHAnsi" w:eastAsiaTheme="minorEastAsia" w:hAnsiTheme="minorHAnsi"/>
                <w:noProof/>
                <w:sz w:val="22"/>
                <w:lang w:eastAsia="pl-PL"/>
              </w:rPr>
              <w:tab/>
            </w:r>
            <w:r w:rsidR="00517663" w:rsidRPr="00EC6EF1">
              <w:rPr>
                <w:rStyle w:val="Hipercze"/>
                <w:noProof/>
              </w:rPr>
              <w:t>Analiza wybranych baz danych</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_Toc5374899 \h </w:instrText>
            </w:r>
            <w:r w:rsidR="00517663" w:rsidRPr="00EC6EF1">
              <w:rPr>
                <w:noProof/>
                <w:webHidden/>
              </w:rPr>
            </w:r>
            <w:r w:rsidR="00517663" w:rsidRPr="00EC6EF1">
              <w:rPr>
                <w:noProof/>
                <w:webHidden/>
              </w:rPr>
              <w:fldChar w:fldCharType="separate"/>
            </w:r>
            <w:r w:rsidR="00517663" w:rsidRPr="00EC6EF1">
              <w:rPr>
                <w:noProof/>
                <w:webHidden/>
              </w:rPr>
              <w:t>15</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00" w:history="1">
            <w:r w:rsidR="00517663" w:rsidRPr="00EC6EF1">
              <w:rPr>
                <w:rStyle w:val="Hipercze"/>
                <w:noProof/>
              </w:rPr>
              <w:t>2.1.</w:t>
            </w:r>
            <w:r w:rsidR="00517663" w:rsidRPr="00EC6EF1">
              <w:rPr>
                <w:rFonts w:asciiTheme="minorHAnsi" w:eastAsiaTheme="minorEastAsia" w:hAnsiTheme="minorHAnsi"/>
                <w:noProof/>
                <w:sz w:val="22"/>
                <w:lang w:eastAsia="pl-PL"/>
              </w:rPr>
              <w:tab/>
            </w:r>
            <w:r w:rsidR="00517663" w:rsidRPr="00EC6EF1">
              <w:rPr>
                <w:rStyle w:val="Hipercze"/>
                <w:noProof/>
              </w:rPr>
              <w:t>MySQL</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_Toc5374900 \h </w:instrText>
            </w:r>
            <w:r w:rsidR="00517663" w:rsidRPr="00EC6EF1">
              <w:rPr>
                <w:noProof/>
                <w:webHidden/>
              </w:rPr>
            </w:r>
            <w:r w:rsidR="00517663" w:rsidRPr="00EC6EF1">
              <w:rPr>
                <w:noProof/>
                <w:webHidden/>
              </w:rPr>
              <w:fldChar w:fldCharType="separate"/>
            </w:r>
            <w:r w:rsidR="00517663" w:rsidRPr="00EC6EF1">
              <w:rPr>
                <w:noProof/>
                <w:webHidden/>
              </w:rPr>
              <w:t>16</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01" w:history="1">
            <w:r w:rsidR="00517663" w:rsidRPr="00EC6EF1">
              <w:rPr>
                <w:rStyle w:val="Hipercze"/>
                <w:noProof/>
              </w:rPr>
              <w:t>2.2.</w:t>
            </w:r>
            <w:r w:rsidR="00517663" w:rsidRPr="00EC6EF1">
              <w:rPr>
                <w:rFonts w:asciiTheme="minorHAnsi" w:eastAsiaTheme="minorEastAsia" w:hAnsiTheme="minorHAnsi"/>
                <w:noProof/>
                <w:sz w:val="22"/>
                <w:lang w:eastAsia="pl-PL"/>
              </w:rPr>
              <w:tab/>
            </w:r>
            <w:r w:rsidR="00517663" w:rsidRPr="00EC6EF1">
              <w:rPr>
                <w:rStyle w:val="Hipercze"/>
                <w:noProof/>
              </w:rPr>
              <w:t>PostgreSQL</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_Toc5374901 \h </w:instrText>
            </w:r>
            <w:r w:rsidR="00517663" w:rsidRPr="00EC6EF1">
              <w:rPr>
                <w:noProof/>
                <w:webHidden/>
              </w:rPr>
            </w:r>
            <w:r w:rsidR="00517663" w:rsidRPr="00EC6EF1">
              <w:rPr>
                <w:noProof/>
                <w:webHidden/>
              </w:rPr>
              <w:fldChar w:fldCharType="separate"/>
            </w:r>
            <w:r w:rsidR="00517663" w:rsidRPr="00EC6EF1">
              <w:rPr>
                <w:noProof/>
                <w:webHidden/>
              </w:rPr>
              <w:t>18</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02" w:history="1">
            <w:r w:rsidR="00517663" w:rsidRPr="00EC6EF1">
              <w:rPr>
                <w:rStyle w:val="Hipercze"/>
                <w:noProof/>
              </w:rPr>
              <w:t>2.3.</w:t>
            </w:r>
            <w:r w:rsidR="00517663" w:rsidRPr="00EC6EF1">
              <w:rPr>
                <w:rFonts w:asciiTheme="minorHAnsi" w:eastAsiaTheme="minorEastAsia" w:hAnsiTheme="minorHAnsi"/>
                <w:noProof/>
                <w:sz w:val="22"/>
                <w:lang w:eastAsia="pl-PL"/>
              </w:rPr>
              <w:tab/>
            </w:r>
            <w:r w:rsidR="00517663" w:rsidRPr="00EC6EF1">
              <w:rPr>
                <w:rStyle w:val="Hipercze"/>
                <w:noProof/>
              </w:rPr>
              <w:t>MongoDB</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_Toc5374902 \h </w:instrText>
            </w:r>
            <w:r w:rsidR="00517663" w:rsidRPr="00EC6EF1">
              <w:rPr>
                <w:noProof/>
                <w:webHidden/>
              </w:rPr>
            </w:r>
            <w:r w:rsidR="00517663" w:rsidRPr="00EC6EF1">
              <w:rPr>
                <w:noProof/>
                <w:webHidden/>
              </w:rPr>
              <w:fldChar w:fldCharType="separate"/>
            </w:r>
            <w:r w:rsidR="00517663" w:rsidRPr="00EC6EF1">
              <w:rPr>
                <w:noProof/>
                <w:webHidden/>
              </w:rPr>
              <w:t>19</w:t>
            </w:r>
            <w:r w:rsidR="00517663" w:rsidRPr="00EC6EF1">
              <w:rPr>
                <w:noProof/>
                <w:webHidden/>
              </w:rPr>
              <w:fldChar w:fldCharType="end"/>
            </w:r>
          </w:hyperlink>
        </w:p>
        <w:p w:rsidR="00517663" w:rsidRPr="00EC6EF1" w:rsidRDefault="004120FC">
          <w:pPr>
            <w:pStyle w:val="Spistreci1"/>
            <w:tabs>
              <w:tab w:val="left" w:pos="480"/>
              <w:tab w:val="right" w:leader="dot" w:pos="9062"/>
            </w:tabs>
            <w:rPr>
              <w:rFonts w:asciiTheme="minorHAnsi" w:eastAsiaTheme="minorEastAsia" w:hAnsiTheme="minorHAnsi"/>
              <w:noProof/>
              <w:sz w:val="22"/>
              <w:lang w:eastAsia="pl-PL"/>
            </w:rPr>
          </w:pPr>
          <w:hyperlink w:anchor="_Toc5374903" w:history="1">
            <w:r w:rsidR="00517663" w:rsidRPr="00EC6EF1">
              <w:rPr>
                <w:rStyle w:val="Hipercze"/>
                <w:noProof/>
              </w:rPr>
              <w:t>3.</w:t>
            </w:r>
            <w:r w:rsidR="00517663" w:rsidRPr="00EC6EF1">
              <w:rPr>
                <w:rFonts w:asciiTheme="minorHAnsi" w:eastAsiaTheme="minorEastAsia" w:hAnsiTheme="minorHAnsi"/>
                <w:noProof/>
                <w:sz w:val="22"/>
                <w:lang w:eastAsia="pl-PL"/>
              </w:rPr>
              <w:tab/>
            </w:r>
            <w:r w:rsidR="00517663" w:rsidRPr="00EC6EF1">
              <w:rPr>
                <w:rStyle w:val="Hipercze"/>
                <w:noProof/>
              </w:rPr>
              <w:t>Użyte technologie</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_Toc5374903 \h </w:instrText>
            </w:r>
            <w:r w:rsidR="00517663" w:rsidRPr="00EC6EF1">
              <w:rPr>
                <w:noProof/>
                <w:webHidden/>
              </w:rPr>
            </w:r>
            <w:r w:rsidR="00517663" w:rsidRPr="00EC6EF1">
              <w:rPr>
                <w:noProof/>
                <w:webHidden/>
              </w:rPr>
              <w:fldChar w:fldCharType="separate"/>
            </w:r>
            <w:r w:rsidR="00517663" w:rsidRPr="00EC6EF1">
              <w:rPr>
                <w:noProof/>
                <w:webHidden/>
              </w:rPr>
              <w:t>20</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04" w:history="1">
            <w:r w:rsidR="00517663" w:rsidRPr="00EC6EF1">
              <w:rPr>
                <w:rStyle w:val="Hipercze"/>
                <w:noProof/>
              </w:rPr>
              <w:t>3.1.</w:t>
            </w:r>
            <w:r w:rsidR="00517663" w:rsidRPr="00EC6EF1">
              <w:rPr>
                <w:rFonts w:asciiTheme="minorHAnsi" w:eastAsiaTheme="minorEastAsia" w:hAnsiTheme="minorHAnsi"/>
                <w:noProof/>
                <w:sz w:val="22"/>
                <w:lang w:eastAsia="pl-PL"/>
              </w:rPr>
              <w:tab/>
            </w:r>
            <w:r w:rsidR="00517663" w:rsidRPr="00EC6EF1">
              <w:rPr>
                <w:rStyle w:val="Hipercze"/>
                <w:noProof/>
              </w:rPr>
              <w:t>NodeJS</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_Toc5374904 \h </w:instrText>
            </w:r>
            <w:r w:rsidR="00517663" w:rsidRPr="00EC6EF1">
              <w:rPr>
                <w:noProof/>
                <w:webHidden/>
              </w:rPr>
            </w:r>
            <w:r w:rsidR="00517663" w:rsidRPr="00EC6EF1">
              <w:rPr>
                <w:noProof/>
                <w:webHidden/>
              </w:rPr>
              <w:fldChar w:fldCharType="separate"/>
            </w:r>
            <w:r w:rsidR="00517663" w:rsidRPr="00EC6EF1">
              <w:rPr>
                <w:noProof/>
                <w:webHidden/>
              </w:rPr>
              <w:t>20</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05" w:history="1">
            <w:r w:rsidR="00517663" w:rsidRPr="00EC6EF1">
              <w:rPr>
                <w:rStyle w:val="Hipercze"/>
                <w:noProof/>
              </w:rPr>
              <w:t>3.2.</w:t>
            </w:r>
            <w:r w:rsidR="00517663" w:rsidRPr="00EC6EF1">
              <w:rPr>
                <w:rFonts w:asciiTheme="minorHAnsi" w:eastAsiaTheme="minorEastAsia" w:hAnsiTheme="minorHAnsi"/>
                <w:noProof/>
                <w:sz w:val="22"/>
                <w:lang w:eastAsia="pl-PL"/>
              </w:rPr>
              <w:tab/>
            </w:r>
            <w:r w:rsidR="00517663" w:rsidRPr="00EC6EF1">
              <w:rPr>
                <w:rStyle w:val="Hipercze"/>
                <w:noProof/>
              </w:rPr>
              <w:t>ExpressJS</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_Toc5374905 \h </w:instrText>
            </w:r>
            <w:r w:rsidR="00517663" w:rsidRPr="00EC6EF1">
              <w:rPr>
                <w:noProof/>
                <w:webHidden/>
              </w:rPr>
            </w:r>
            <w:r w:rsidR="00517663" w:rsidRPr="00EC6EF1">
              <w:rPr>
                <w:noProof/>
                <w:webHidden/>
              </w:rPr>
              <w:fldChar w:fldCharType="separate"/>
            </w:r>
            <w:r w:rsidR="00517663" w:rsidRPr="00EC6EF1">
              <w:rPr>
                <w:noProof/>
                <w:webHidden/>
              </w:rPr>
              <w:t>20</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06" w:history="1">
            <w:r w:rsidR="00517663" w:rsidRPr="00EC6EF1">
              <w:rPr>
                <w:rStyle w:val="Hipercze"/>
                <w:noProof/>
              </w:rPr>
              <w:t>3.3.</w:t>
            </w:r>
            <w:r w:rsidR="00517663" w:rsidRPr="00EC6EF1">
              <w:rPr>
                <w:rFonts w:asciiTheme="minorHAnsi" w:eastAsiaTheme="minorEastAsia" w:hAnsiTheme="minorHAnsi"/>
                <w:noProof/>
                <w:sz w:val="22"/>
                <w:lang w:eastAsia="pl-PL"/>
              </w:rPr>
              <w:tab/>
            </w:r>
            <w:r w:rsidR="00517663" w:rsidRPr="00EC6EF1">
              <w:rPr>
                <w:rStyle w:val="Hipercze"/>
                <w:noProof/>
              </w:rPr>
              <w:t>Angular 7</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_Toc5374906 \h </w:instrText>
            </w:r>
            <w:r w:rsidR="00517663" w:rsidRPr="00EC6EF1">
              <w:rPr>
                <w:noProof/>
                <w:webHidden/>
              </w:rPr>
            </w:r>
            <w:r w:rsidR="00517663" w:rsidRPr="00EC6EF1">
              <w:rPr>
                <w:noProof/>
                <w:webHidden/>
              </w:rPr>
              <w:fldChar w:fldCharType="separate"/>
            </w:r>
            <w:r w:rsidR="00517663" w:rsidRPr="00EC6EF1">
              <w:rPr>
                <w:noProof/>
                <w:webHidden/>
              </w:rPr>
              <w:t>20</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07" w:history="1">
            <w:r w:rsidR="00517663" w:rsidRPr="00EC6EF1">
              <w:rPr>
                <w:rStyle w:val="Hipercze"/>
                <w:noProof/>
              </w:rPr>
              <w:t>3.4.</w:t>
            </w:r>
            <w:r w:rsidR="00517663" w:rsidRPr="00EC6EF1">
              <w:rPr>
                <w:rFonts w:asciiTheme="minorHAnsi" w:eastAsiaTheme="minorEastAsia" w:hAnsiTheme="minorHAnsi"/>
                <w:noProof/>
                <w:sz w:val="22"/>
                <w:lang w:eastAsia="pl-PL"/>
              </w:rPr>
              <w:tab/>
            </w:r>
            <w:r w:rsidR="00517663" w:rsidRPr="00EC6EF1">
              <w:rPr>
                <w:rStyle w:val="Hipercze"/>
                <w:noProof/>
              </w:rPr>
              <w:t>TypeScript</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_Toc5374907 \h </w:instrText>
            </w:r>
            <w:r w:rsidR="00517663" w:rsidRPr="00EC6EF1">
              <w:rPr>
                <w:noProof/>
                <w:webHidden/>
              </w:rPr>
            </w:r>
            <w:r w:rsidR="00517663" w:rsidRPr="00EC6EF1">
              <w:rPr>
                <w:noProof/>
                <w:webHidden/>
              </w:rPr>
              <w:fldChar w:fldCharType="separate"/>
            </w:r>
            <w:r w:rsidR="00517663" w:rsidRPr="00EC6EF1">
              <w:rPr>
                <w:noProof/>
                <w:webHidden/>
              </w:rPr>
              <w:t>20</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08" w:history="1">
            <w:r w:rsidR="00517663" w:rsidRPr="00EC6EF1">
              <w:rPr>
                <w:rStyle w:val="Hipercze"/>
                <w:noProof/>
              </w:rPr>
              <w:t>3.5.</w:t>
            </w:r>
            <w:r w:rsidR="00517663" w:rsidRPr="00EC6EF1">
              <w:rPr>
                <w:rFonts w:asciiTheme="minorHAnsi" w:eastAsiaTheme="minorEastAsia" w:hAnsiTheme="minorHAnsi"/>
                <w:noProof/>
                <w:sz w:val="22"/>
                <w:lang w:eastAsia="pl-PL"/>
              </w:rPr>
              <w:tab/>
            </w:r>
            <w:r w:rsidR="00517663" w:rsidRPr="00EC6EF1">
              <w:rPr>
                <w:rStyle w:val="Hipercze"/>
                <w:noProof/>
              </w:rPr>
              <w:t>GIT</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_Toc5374908 \h </w:instrText>
            </w:r>
            <w:r w:rsidR="00517663" w:rsidRPr="00EC6EF1">
              <w:rPr>
                <w:noProof/>
                <w:webHidden/>
              </w:rPr>
            </w:r>
            <w:r w:rsidR="00517663" w:rsidRPr="00EC6EF1">
              <w:rPr>
                <w:noProof/>
                <w:webHidden/>
              </w:rPr>
              <w:fldChar w:fldCharType="separate"/>
            </w:r>
            <w:r w:rsidR="00517663" w:rsidRPr="00EC6EF1">
              <w:rPr>
                <w:noProof/>
                <w:webHidden/>
              </w:rPr>
              <w:t>20</w:t>
            </w:r>
            <w:r w:rsidR="00517663" w:rsidRPr="00EC6EF1">
              <w:rPr>
                <w:noProof/>
                <w:webHidden/>
              </w:rPr>
              <w:fldChar w:fldCharType="end"/>
            </w:r>
          </w:hyperlink>
        </w:p>
        <w:p w:rsidR="00517663" w:rsidRPr="00EC6EF1" w:rsidRDefault="004120FC">
          <w:pPr>
            <w:pStyle w:val="Spistreci1"/>
            <w:tabs>
              <w:tab w:val="left" w:pos="480"/>
              <w:tab w:val="right" w:leader="dot" w:pos="9062"/>
            </w:tabs>
            <w:rPr>
              <w:rFonts w:asciiTheme="minorHAnsi" w:eastAsiaTheme="minorEastAsia" w:hAnsiTheme="minorHAnsi"/>
              <w:noProof/>
              <w:sz w:val="22"/>
              <w:lang w:eastAsia="pl-PL"/>
            </w:rPr>
          </w:pPr>
          <w:hyperlink w:anchor="_Toc5374909" w:history="1">
            <w:r w:rsidR="00517663" w:rsidRPr="00EC6EF1">
              <w:rPr>
                <w:rStyle w:val="Hipercze"/>
                <w:noProof/>
              </w:rPr>
              <w:t>4.</w:t>
            </w:r>
            <w:r w:rsidR="00517663" w:rsidRPr="00EC6EF1">
              <w:rPr>
                <w:rFonts w:asciiTheme="minorHAnsi" w:eastAsiaTheme="minorEastAsia" w:hAnsiTheme="minorHAnsi"/>
                <w:noProof/>
                <w:sz w:val="22"/>
                <w:lang w:eastAsia="pl-PL"/>
              </w:rPr>
              <w:tab/>
            </w:r>
            <w:r w:rsidR="00517663" w:rsidRPr="00EC6EF1">
              <w:rPr>
                <w:rStyle w:val="Hipercze"/>
                <w:noProof/>
              </w:rPr>
              <w:t>Implementacja</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_Toc5374909 \h </w:instrText>
            </w:r>
            <w:r w:rsidR="00517663" w:rsidRPr="00EC6EF1">
              <w:rPr>
                <w:noProof/>
                <w:webHidden/>
              </w:rPr>
            </w:r>
            <w:r w:rsidR="00517663" w:rsidRPr="00EC6EF1">
              <w:rPr>
                <w:noProof/>
                <w:webHidden/>
              </w:rPr>
              <w:fldChar w:fldCharType="separate"/>
            </w:r>
            <w:r w:rsidR="00517663" w:rsidRPr="00EC6EF1">
              <w:rPr>
                <w:noProof/>
                <w:webHidden/>
              </w:rPr>
              <w:t>22</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10" w:history="1">
            <w:r w:rsidR="00517663" w:rsidRPr="00EC6EF1">
              <w:rPr>
                <w:rStyle w:val="Hipercze"/>
                <w:noProof/>
              </w:rPr>
              <w:t>4.1.</w:t>
            </w:r>
            <w:r w:rsidR="00517663" w:rsidRPr="00EC6EF1">
              <w:rPr>
                <w:rFonts w:asciiTheme="minorHAnsi" w:eastAsiaTheme="minorEastAsia" w:hAnsiTheme="minorHAnsi"/>
                <w:noProof/>
                <w:sz w:val="22"/>
                <w:lang w:eastAsia="pl-PL"/>
              </w:rPr>
              <w:tab/>
            </w:r>
            <w:r w:rsidR="00517663" w:rsidRPr="00EC6EF1">
              <w:rPr>
                <w:rStyle w:val="Hipercze"/>
                <w:noProof/>
              </w:rPr>
              <w:t>Założenia projektowe</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_Toc5374910 \h </w:instrText>
            </w:r>
            <w:r w:rsidR="00517663" w:rsidRPr="00EC6EF1">
              <w:rPr>
                <w:noProof/>
                <w:webHidden/>
              </w:rPr>
            </w:r>
            <w:r w:rsidR="00517663" w:rsidRPr="00EC6EF1">
              <w:rPr>
                <w:noProof/>
                <w:webHidden/>
              </w:rPr>
              <w:fldChar w:fldCharType="separate"/>
            </w:r>
            <w:r w:rsidR="00517663" w:rsidRPr="00EC6EF1">
              <w:rPr>
                <w:noProof/>
                <w:webHidden/>
              </w:rPr>
              <w:t>22</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11" w:history="1">
            <w:r w:rsidR="00517663" w:rsidRPr="00EC6EF1">
              <w:rPr>
                <w:rStyle w:val="Hipercze"/>
                <w:noProof/>
              </w:rPr>
              <w:t>4.2.</w:t>
            </w:r>
            <w:r w:rsidR="00517663" w:rsidRPr="00EC6EF1">
              <w:rPr>
                <w:rFonts w:asciiTheme="minorHAnsi" w:eastAsiaTheme="minorEastAsia" w:hAnsiTheme="minorHAnsi"/>
                <w:noProof/>
                <w:sz w:val="22"/>
                <w:lang w:eastAsia="pl-PL"/>
              </w:rPr>
              <w:tab/>
            </w:r>
            <w:r w:rsidR="00517663" w:rsidRPr="00EC6EF1">
              <w:rPr>
                <w:rStyle w:val="Hipercze"/>
                <w:noProof/>
              </w:rPr>
              <w:t>Wykorzystane technologie i narzędzia</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_Toc5374911 \h </w:instrText>
            </w:r>
            <w:r w:rsidR="00517663" w:rsidRPr="00EC6EF1">
              <w:rPr>
                <w:noProof/>
                <w:webHidden/>
              </w:rPr>
            </w:r>
            <w:r w:rsidR="00517663" w:rsidRPr="00EC6EF1">
              <w:rPr>
                <w:noProof/>
                <w:webHidden/>
              </w:rPr>
              <w:fldChar w:fldCharType="separate"/>
            </w:r>
            <w:r w:rsidR="00517663" w:rsidRPr="00EC6EF1">
              <w:rPr>
                <w:noProof/>
                <w:webHidden/>
              </w:rPr>
              <w:t>22</w:t>
            </w:r>
            <w:r w:rsidR="00517663" w:rsidRPr="00EC6EF1">
              <w:rPr>
                <w:noProof/>
                <w:webHidden/>
              </w:rPr>
              <w:fldChar w:fldCharType="end"/>
            </w:r>
          </w:hyperlink>
        </w:p>
        <w:p w:rsidR="00517663" w:rsidRPr="00EC6EF1" w:rsidRDefault="004120FC">
          <w:pPr>
            <w:pStyle w:val="Spistreci2"/>
            <w:tabs>
              <w:tab w:val="left" w:pos="880"/>
              <w:tab w:val="right" w:leader="dot" w:pos="9062"/>
            </w:tabs>
            <w:rPr>
              <w:rFonts w:asciiTheme="minorHAnsi" w:eastAsiaTheme="minorEastAsia" w:hAnsiTheme="minorHAnsi"/>
              <w:noProof/>
              <w:sz w:val="22"/>
              <w:lang w:eastAsia="pl-PL"/>
            </w:rPr>
          </w:pPr>
          <w:hyperlink w:anchor="_Toc5374912" w:history="1">
            <w:r w:rsidR="00517663" w:rsidRPr="00EC6EF1">
              <w:rPr>
                <w:rStyle w:val="Hipercze"/>
                <w:noProof/>
              </w:rPr>
              <w:t>4.3.</w:t>
            </w:r>
            <w:r w:rsidR="00517663" w:rsidRPr="00EC6EF1">
              <w:rPr>
                <w:rFonts w:asciiTheme="minorHAnsi" w:eastAsiaTheme="minorEastAsia" w:hAnsiTheme="minorHAnsi"/>
                <w:noProof/>
                <w:sz w:val="22"/>
                <w:lang w:eastAsia="pl-PL"/>
              </w:rPr>
              <w:tab/>
            </w:r>
            <w:r w:rsidR="00517663" w:rsidRPr="00EC6EF1">
              <w:rPr>
                <w:rStyle w:val="Hipercze"/>
                <w:noProof/>
              </w:rPr>
              <w:t>Opis działania systemu</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_Toc5374912 \h </w:instrText>
            </w:r>
            <w:r w:rsidR="00517663" w:rsidRPr="00EC6EF1">
              <w:rPr>
                <w:noProof/>
                <w:webHidden/>
              </w:rPr>
            </w:r>
            <w:r w:rsidR="00517663" w:rsidRPr="00EC6EF1">
              <w:rPr>
                <w:noProof/>
                <w:webHidden/>
              </w:rPr>
              <w:fldChar w:fldCharType="separate"/>
            </w:r>
            <w:r w:rsidR="00517663" w:rsidRPr="00EC6EF1">
              <w:rPr>
                <w:noProof/>
                <w:webHidden/>
              </w:rPr>
              <w:t>22</w:t>
            </w:r>
            <w:r w:rsidR="00517663" w:rsidRPr="00EC6EF1">
              <w:rPr>
                <w:noProof/>
                <w:webHidden/>
              </w:rPr>
              <w:fldChar w:fldCharType="end"/>
            </w:r>
          </w:hyperlink>
        </w:p>
        <w:p w:rsidR="00517663" w:rsidRPr="00EC6EF1" w:rsidRDefault="004120FC">
          <w:pPr>
            <w:pStyle w:val="Spistreci1"/>
            <w:tabs>
              <w:tab w:val="left" w:pos="480"/>
              <w:tab w:val="right" w:leader="dot" w:pos="9062"/>
            </w:tabs>
            <w:rPr>
              <w:rFonts w:asciiTheme="minorHAnsi" w:eastAsiaTheme="minorEastAsia" w:hAnsiTheme="minorHAnsi"/>
              <w:noProof/>
              <w:sz w:val="22"/>
              <w:lang w:eastAsia="pl-PL"/>
            </w:rPr>
          </w:pPr>
          <w:hyperlink w:anchor="_Toc5374913" w:history="1">
            <w:r w:rsidR="00517663" w:rsidRPr="00EC6EF1">
              <w:rPr>
                <w:rStyle w:val="Hipercze"/>
                <w:noProof/>
              </w:rPr>
              <w:t>5.</w:t>
            </w:r>
            <w:r w:rsidR="00517663" w:rsidRPr="00EC6EF1">
              <w:rPr>
                <w:rFonts w:asciiTheme="minorHAnsi" w:eastAsiaTheme="minorEastAsia" w:hAnsiTheme="minorHAnsi"/>
                <w:noProof/>
                <w:sz w:val="22"/>
                <w:lang w:eastAsia="pl-PL"/>
              </w:rPr>
              <w:tab/>
            </w:r>
            <w:r w:rsidR="00517663" w:rsidRPr="00EC6EF1">
              <w:rPr>
                <w:rStyle w:val="Hipercze"/>
                <w:noProof/>
              </w:rPr>
              <w:t>Analiza wydajnościowa</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_Toc5374913 \h </w:instrText>
            </w:r>
            <w:r w:rsidR="00517663" w:rsidRPr="00EC6EF1">
              <w:rPr>
                <w:noProof/>
                <w:webHidden/>
              </w:rPr>
            </w:r>
            <w:r w:rsidR="00517663" w:rsidRPr="00EC6EF1">
              <w:rPr>
                <w:noProof/>
                <w:webHidden/>
              </w:rPr>
              <w:fldChar w:fldCharType="separate"/>
            </w:r>
            <w:r w:rsidR="00517663" w:rsidRPr="00EC6EF1">
              <w:rPr>
                <w:noProof/>
                <w:webHidden/>
              </w:rPr>
              <w:t>23</w:t>
            </w:r>
            <w:r w:rsidR="00517663" w:rsidRPr="00EC6EF1">
              <w:rPr>
                <w:noProof/>
                <w:webHidden/>
              </w:rPr>
              <w:fldChar w:fldCharType="end"/>
            </w:r>
          </w:hyperlink>
        </w:p>
        <w:p w:rsidR="00517663" w:rsidRPr="00EC6EF1" w:rsidRDefault="004120FC">
          <w:pPr>
            <w:pStyle w:val="Spistreci1"/>
            <w:tabs>
              <w:tab w:val="left" w:pos="480"/>
              <w:tab w:val="right" w:leader="dot" w:pos="9062"/>
            </w:tabs>
            <w:rPr>
              <w:rFonts w:asciiTheme="minorHAnsi" w:eastAsiaTheme="minorEastAsia" w:hAnsiTheme="minorHAnsi"/>
              <w:noProof/>
              <w:sz w:val="22"/>
              <w:lang w:eastAsia="pl-PL"/>
            </w:rPr>
          </w:pPr>
          <w:hyperlink w:anchor="_Toc5374914" w:history="1">
            <w:r w:rsidR="00517663" w:rsidRPr="00EC6EF1">
              <w:rPr>
                <w:rStyle w:val="Hipercze"/>
                <w:noProof/>
              </w:rPr>
              <w:t>6.</w:t>
            </w:r>
            <w:r w:rsidR="00517663" w:rsidRPr="00EC6EF1">
              <w:rPr>
                <w:rFonts w:asciiTheme="minorHAnsi" w:eastAsiaTheme="minorEastAsia" w:hAnsiTheme="minorHAnsi"/>
                <w:noProof/>
                <w:sz w:val="22"/>
                <w:lang w:eastAsia="pl-PL"/>
              </w:rPr>
              <w:tab/>
            </w:r>
            <w:r w:rsidR="00517663" w:rsidRPr="00EC6EF1">
              <w:rPr>
                <w:rStyle w:val="Hipercze"/>
                <w:noProof/>
              </w:rPr>
              <w:t>Podsumowania</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_Toc5374914 \h </w:instrText>
            </w:r>
            <w:r w:rsidR="00517663" w:rsidRPr="00EC6EF1">
              <w:rPr>
                <w:noProof/>
                <w:webHidden/>
              </w:rPr>
            </w:r>
            <w:r w:rsidR="00517663" w:rsidRPr="00EC6EF1">
              <w:rPr>
                <w:noProof/>
                <w:webHidden/>
              </w:rPr>
              <w:fldChar w:fldCharType="separate"/>
            </w:r>
            <w:r w:rsidR="00517663" w:rsidRPr="00EC6EF1">
              <w:rPr>
                <w:noProof/>
                <w:webHidden/>
              </w:rPr>
              <w:t>24</w:t>
            </w:r>
            <w:r w:rsidR="00517663" w:rsidRPr="00EC6EF1">
              <w:rPr>
                <w:noProof/>
                <w:webHidden/>
              </w:rPr>
              <w:fldChar w:fldCharType="end"/>
            </w:r>
          </w:hyperlink>
        </w:p>
        <w:p w:rsidR="00517663" w:rsidRPr="00EC6EF1" w:rsidRDefault="004120FC">
          <w:pPr>
            <w:pStyle w:val="Spistreci1"/>
            <w:tabs>
              <w:tab w:val="right" w:leader="dot" w:pos="9062"/>
            </w:tabs>
            <w:rPr>
              <w:rFonts w:asciiTheme="minorHAnsi" w:eastAsiaTheme="minorEastAsia" w:hAnsiTheme="minorHAnsi"/>
              <w:noProof/>
              <w:sz w:val="22"/>
              <w:lang w:eastAsia="pl-PL"/>
            </w:rPr>
          </w:pPr>
          <w:hyperlink w:anchor="_Toc5374915" w:history="1">
            <w:r w:rsidR="00517663" w:rsidRPr="00EC6EF1">
              <w:rPr>
                <w:rStyle w:val="Hipercze"/>
                <w:noProof/>
              </w:rPr>
              <w:t>Literatura</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_Toc5374915 \h </w:instrText>
            </w:r>
            <w:r w:rsidR="00517663" w:rsidRPr="00EC6EF1">
              <w:rPr>
                <w:noProof/>
                <w:webHidden/>
              </w:rPr>
            </w:r>
            <w:r w:rsidR="00517663" w:rsidRPr="00EC6EF1">
              <w:rPr>
                <w:noProof/>
                <w:webHidden/>
              </w:rPr>
              <w:fldChar w:fldCharType="separate"/>
            </w:r>
            <w:r w:rsidR="00517663" w:rsidRPr="00EC6EF1">
              <w:rPr>
                <w:noProof/>
                <w:webHidden/>
              </w:rPr>
              <w:t>25</w:t>
            </w:r>
            <w:r w:rsidR="00517663" w:rsidRPr="00EC6EF1">
              <w:rPr>
                <w:noProof/>
                <w:webHidden/>
              </w:rPr>
              <w:fldChar w:fldCharType="end"/>
            </w:r>
          </w:hyperlink>
        </w:p>
        <w:p w:rsidR="00517663" w:rsidRPr="00EC6EF1" w:rsidRDefault="004120FC">
          <w:pPr>
            <w:pStyle w:val="Spistreci1"/>
            <w:tabs>
              <w:tab w:val="right" w:leader="dot" w:pos="9062"/>
            </w:tabs>
            <w:rPr>
              <w:rFonts w:asciiTheme="minorHAnsi" w:eastAsiaTheme="minorEastAsia" w:hAnsiTheme="minorHAnsi"/>
              <w:noProof/>
              <w:sz w:val="22"/>
              <w:lang w:eastAsia="pl-PL"/>
            </w:rPr>
          </w:pPr>
          <w:hyperlink w:anchor="_Toc5374916" w:history="1">
            <w:r w:rsidR="00517663" w:rsidRPr="00EC6EF1">
              <w:rPr>
                <w:rStyle w:val="Hipercze"/>
                <w:noProof/>
              </w:rPr>
              <w:t>Dodatek A</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_Toc5374916 \h </w:instrText>
            </w:r>
            <w:r w:rsidR="00517663" w:rsidRPr="00EC6EF1">
              <w:rPr>
                <w:noProof/>
                <w:webHidden/>
              </w:rPr>
            </w:r>
            <w:r w:rsidR="00517663" w:rsidRPr="00EC6EF1">
              <w:rPr>
                <w:noProof/>
                <w:webHidden/>
              </w:rPr>
              <w:fldChar w:fldCharType="separate"/>
            </w:r>
            <w:r w:rsidR="00517663" w:rsidRPr="00EC6EF1">
              <w:rPr>
                <w:noProof/>
                <w:webHidden/>
              </w:rPr>
              <w:t>26</w:t>
            </w:r>
            <w:r w:rsidR="00517663" w:rsidRPr="00EC6EF1">
              <w:rPr>
                <w:noProof/>
                <w:webHidden/>
              </w:rPr>
              <w:fldChar w:fldCharType="end"/>
            </w:r>
          </w:hyperlink>
        </w:p>
        <w:p w:rsidR="008F348B" w:rsidRPr="00EC6EF1" w:rsidRDefault="0071052B">
          <w:r w:rsidRPr="00EC6EF1">
            <w:fldChar w:fldCharType="end"/>
          </w:r>
        </w:p>
      </w:sdtContent>
    </w:sdt>
    <w:p w:rsidR="006C4B96" w:rsidRPr="00EC6EF1" w:rsidRDefault="00C77AD5" w:rsidP="00D42FEE">
      <w:pPr>
        <w:pStyle w:val="Nagwek1"/>
      </w:pPr>
      <w:r w:rsidRPr="00EC6EF1">
        <w:br w:type="page"/>
      </w:r>
      <w:bookmarkStart w:id="1" w:name="_Toc5374889"/>
      <w:r w:rsidR="006C4B96" w:rsidRPr="00EC6EF1">
        <w:lastRenderedPageBreak/>
        <w:t>Spis rysunków</w:t>
      </w:r>
      <w:bookmarkEnd w:id="1"/>
    </w:p>
    <w:p w:rsidR="00517663" w:rsidRPr="00EC6EF1" w:rsidRDefault="0071052B">
      <w:pPr>
        <w:pStyle w:val="Spisilustracji"/>
        <w:tabs>
          <w:tab w:val="right" w:leader="dot" w:pos="9062"/>
        </w:tabs>
        <w:rPr>
          <w:rFonts w:asciiTheme="minorHAnsi" w:eastAsiaTheme="minorEastAsia" w:hAnsiTheme="minorHAnsi"/>
          <w:noProof/>
          <w:sz w:val="22"/>
          <w:lang w:eastAsia="pl-PL"/>
        </w:rPr>
      </w:pPr>
      <w:r w:rsidRPr="00EC6EF1">
        <w:fldChar w:fldCharType="begin"/>
      </w:r>
      <w:r w:rsidR="009032D3" w:rsidRPr="00EC6EF1">
        <w:instrText xml:space="preserve"> TOC \h \z \c "Rys." </w:instrText>
      </w:r>
      <w:r w:rsidRPr="00EC6EF1">
        <w:fldChar w:fldCharType="separate"/>
      </w:r>
      <w:hyperlink w:anchor="_Toc5374917" w:history="1">
        <w:r w:rsidR="00517663" w:rsidRPr="00EC6EF1">
          <w:rPr>
            <w:rStyle w:val="Hipercze"/>
            <w:noProof/>
          </w:rPr>
          <w:t>Rys. 1. Tendencja popularności baz danych - marzec 2019. Źródło: https://db-engines.com/en/ranking_trend [Udostępniono: 28 marzec 2019]</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_Toc5374917 \h </w:instrText>
        </w:r>
        <w:r w:rsidR="00517663" w:rsidRPr="00EC6EF1">
          <w:rPr>
            <w:noProof/>
            <w:webHidden/>
          </w:rPr>
        </w:r>
        <w:r w:rsidR="00517663" w:rsidRPr="00EC6EF1">
          <w:rPr>
            <w:noProof/>
            <w:webHidden/>
          </w:rPr>
          <w:fldChar w:fldCharType="separate"/>
        </w:r>
        <w:r w:rsidR="00517663" w:rsidRPr="00EC6EF1">
          <w:rPr>
            <w:noProof/>
            <w:webHidden/>
          </w:rPr>
          <w:t>14</w:t>
        </w:r>
        <w:r w:rsidR="00517663" w:rsidRPr="00EC6EF1">
          <w:rPr>
            <w:noProof/>
            <w:webHidden/>
          </w:rPr>
          <w:fldChar w:fldCharType="end"/>
        </w:r>
      </w:hyperlink>
    </w:p>
    <w:p w:rsidR="00517663" w:rsidRPr="00EC6EF1" w:rsidRDefault="004120FC">
      <w:pPr>
        <w:pStyle w:val="Spisilustracji"/>
        <w:tabs>
          <w:tab w:val="right" w:leader="dot" w:pos="9062"/>
        </w:tabs>
        <w:rPr>
          <w:rFonts w:asciiTheme="minorHAnsi" w:eastAsiaTheme="minorEastAsia" w:hAnsiTheme="minorHAnsi"/>
          <w:noProof/>
          <w:sz w:val="22"/>
          <w:lang w:eastAsia="pl-PL"/>
        </w:rPr>
      </w:pPr>
      <w:hyperlink r:id="rId9" w:anchor="_Toc5374918" w:history="1">
        <w:r w:rsidR="00517663" w:rsidRPr="00EC6EF1">
          <w:rPr>
            <w:rStyle w:val="Hipercze"/>
            <w:noProof/>
          </w:rPr>
          <w:t>Rys. 2. Logo MySQL - www.mysql.com. [03 marzec 2019]</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_Toc5374918 \h </w:instrText>
        </w:r>
        <w:r w:rsidR="00517663" w:rsidRPr="00EC6EF1">
          <w:rPr>
            <w:noProof/>
            <w:webHidden/>
          </w:rPr>
        </w:r>
        <w:r w:rsidR="00517663" w:rsidRPr="00EC6EF1">
          <w:rPr>
            <w:noProof/>
            <w:webHidden/>
          </w:rPr>
          <w:fldChar w:fldCharType="separate"/>
        </w:r>
        <w:r w:rsidR="00517663" w:rsidRPr="00EC6EF1">
          <w:rPr>
            <w:noProof/>
            <w:webHidden/>
          </w:rPr>
          <w:t>16</w:t>
        </w:r>
        <w:r w:rsidR="00517663" w:rsidRPr="00EC6EF1">
          <w:rPr>
            <w:noProof/>
            <w:webHidden/>
          </w:rPr>
          <w:fldChar w:fldCharType="end"/>
        </w:r>
      </w:hyperlink>
    </w:p>
    <w:p w:rsidR="00517663" w:rsidRPr="00EC6EF1" w:rsidRDefault="004120FC">
      <w:pPr>
        <w:pStyle w:val="Spisilustracji"/>
        <w:tabs>
          <w:tab w:val="right" w:leader="dot" w:pos="9062"/>
        </w:tabs>
        <w:rPr>
          <w:rFonts w:asciiTheme="minorHAnsi" w:eastAsiaTheme="minorEastAsia" w:hAnsiTheme="minorHAnsi"/>
          <w:noProof/>
          <w:sz w:val="22"/>
          <w:lang w:eastAsia="pl-PL"/>
        </w:rPr>
      </w:pPr>
      <w:hyperlink w:anchor="_Toc5374919" w:history="1">
        <w:r w:rsidR="00517663" w:rsidRPr="00EC6EF1">
          <w:rPr>
            <w:rStyle w:val="Hipercze"/>
            <w:noProof/>
          </w:rPr>
          <w:t>Rys. 3 Przykładowy diagram ERD</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_Toc5374919 \h </w:instrText>
        </w:r>
        <w:r w:rsidR="00517663" w:rsidRPr="00EC6EF1">
          <w:rPr>
            <w:noProof/>
            <w:webHidden/>
          </w:rPr>
        </w:r>
        <w:r w:rsidR="00517663" w:rsidRPr="00EC6EF1">
          <w:rPr>
            <w:noProof/>
            <w:webHidden/>
          </w:rPr>
          <w:fldChar w:fldCharType="separate"/>
        </w:r>
        <w:r w:rsidR="00517663" w:rsidRPr="00EC6EF1">
          <w:rPr>
            <w:noProof/>
            <w:webHidden/>
          </w:rPr>
          <w:t>17</w:t>
        </w:r>
        <w:r w:rsidR="00517663" w:rsidRPr="00EC6EF1">
          <w:rPr>
            <w:noProof/>
            <w:webHidden/>
          </w:rPr>
          <w:fldChar w:fldCharType="end"/>
        </w:r>
      </w:hyperlink>
    </w:p>
    <w:p w:rsidR="006C4B96" w:rsidRPr="00EC6EF1" w:rsidRDefault="0071052B" w:rsidP="009032D3">
      <w:pPr>
        <w:spacing w:after="200" w:line="276" w:lineRule="auto"/>
      </w:pPr>
      <w:r w:rsidRPr="00EC6EF1">
        <w:fldChar w:fldCharType="end"/>
      </w:r>
      <w:r w:rsidR="006C4B96" w:rsidRPr="00EC6EF1">
        <w:br w:type="page"/>
      </w:r>
    </w:p>
    <w:p w:rsidR="006C4B96" w:rsidRPr="00EC6EF1" w:rsidRDefault="006C4B96" w:rsidP="004C46FD">
      <w:pPr>
        <w:pStyle w:val="Nagwek1"/>
      </w:pPr>
      <w:bookmarkStart w:id="2" w:name="_Toc5374890"/>
      <w:r w:rsidRPr="00EC6EF1">
        <w:lastRenderedPageBreak/>
        <w:t>Spis tabel</w:t>
      </w:r>
      <w:bookmarkEnd w:id="2"/>
    </w:p>
    <w:p w:rsidR="00517663" w:rsidRPr="00EC6EF1" w:rsidRDefault="0071052B">
      <w:pPr>
        <w:pStyle w:val="Spisilustracji"/>
        <w:tabs>
          <w:tab w:val="right" w:leader="dot" w:pos="9062"/>
        </w:tabs>
        <w:rPr>
          <w:rFonts w:asciiTheme="minorHAnsi" w:eastAsiaTheme="minorEastAsia" w:hAnsiTheme="minorHAnsi"/>
          <w:noProof/>
          <w:sz w:val="22"/>
          <w:lang w:eastAsia="pl-PL"/>
        </w:rPr>
      </w:pPr>
      <w:r w:rsidRPr="00EC6EF1">
        <w:fldChar w:fldCharType="begin"/>
      </w:r>
      <w:r w:rsidR="009032D3" w:rsidRPr="00EC6EF1">
        <w:instrText xml:space="preserve"> TOC \h \z \c "Tab." </w:instrText>
      </w:r>
      <w:r w:rsidRPr="00EC6EF1">
        <w:fldChar w:fldCharType="separate"/>
      </w:r>
      <w:hyperlink w:anchor="_Toc5374920" w:history="1">
        <w:r w:rsidR="00517663" w:rsidRPr="00EC6EF1">
          <w:rPr>
            <w:rStyle w:val="Hipercze"/>
            <w:noProof/>
          </w:rPr>
          <w:t>Tab. 1. Przykład podpisu tabeli</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_Toc5374920 \h </w:instrText>
        </w:r>
        <w:r w:rsidR="00517663" w:rsidRPr="00EC6EF1">
          <w:rPr>
            <w:noProof/>
            <w:webHidden/>
          </w:rPr>
        </w:r>
        <w:r w:rsidR="00517663" w:rsidRPr="00EC6EF1">
          <w:rPr>
            <w:noProof/>
            <w:webHidden/>
          </w:rPr>
          <w:fldChar w:fldCharType="separate"/>
        </w:r>
        <w:r w:rsidR="00517663" w:rsidRPr="00EC6EF1">
          <w:rPr>
            <w:noProof/>
            <w:webHidden/>
          </w:rPr>
          <w:t>20</w:t>
        </w:r>
        <w:r w:rsidR="00517663" w:rsidRPr="00EC6EF1">
          <w:rPr>
            <w:noProof/>
            <w:webHidden/>
          </w:rPr>
          <w:fldChar w:fldCharType="end"/>
        </w:r>
      </w:hyperlink>
    </w:p>
    <w:p w:rsidR="004C46FD" w:rsidRPr="00EC6EF1" w:rsidRDefault="0071052B" w:rsidP="004C46FD">
      <w:pPr>
        <w:spacing w:after="200" w:line="276" w:lineRule="auto"/>
      </w:pPr>
      <w:r w:rsidRPr="00EC6EF1">
        <w:fldChar w:fldCharType="end"/>
      </w:r>
      <w:r w:rsidR="004C46FD" w:rsidRPr="00EC6EF1">
        <w:br w:type="page"/>
      </w:r>
    </w:p>
    <w:p w:rsidR="004C46FD" w:rsidRPr="00EC6EF1" w:rsidRDefault="004C46FD" w:rsidP="004C46FD">
      <w:pPr>
        <w:pStyle w:val="Nagwek1"/>
      </w:pPr>
      <w:bookmarkStart w:id="3" w:name="_Toc5374891"/>
      <w:r w:rsidRPr="00EC6EF1">
        <w:lastRenderedPageBreak/>
        <w:t>Spis listingów</w:t>
      </w:r>
      <w:bookmarkEnd w:id="3"/>
    </w:p>
    <w:p w:rsidR="00517663" w:rsidRPr="00EC6EF1" w:rsidRDefault="0071052B">
      <w:pPr>
        <w:pStyle w:val="Spisilustracji"/>
        <w:tabs>
          <w:tab w:val="right" w:leader="dot" w:pos="9062"/>
        </w:tabs>
        <w:rPr>
          <w:rFonts w:asciiTheme="minorHAnsi" w:eastAsiaTheme="minorEastAsia" w:hAnsiTheme="minorHAnsi"/>
          <w:noProof/>
          <w:sz w:val="22"/>
          <w:lang w:eastAsia="pl-PL"/>
        </w:rPr>
      </w:pPr>
      <w:r w:rsidRPr="00EC6EF1">
        <w:fldChar w:fldCharType="begin"/>
      </w:r>
      <w:r w:rsidR="004C46FD" w:rsidRPr="00EC6EF1">
        <w:instrText xml:space="preserve"> TOC \h \z \c "Listing." </w:instrText>
      </w:r>
      <w:r w:rsidRPr="00EC6EF1">
        <w:fldChar w:fldCharType="separate"/>
      </w:r>
      <w:hyperlink w:anchor="_Toc5374921" w:history="1">
        <w:r w:rsidR="00517663" w:rsidRPr="00EC6EF1">
          <w:rPr>
            <w:rStyle w:val="Hipercze"/>
            <w:noProof/>
          </w:rPr>
          <w:t>Listing. 1. Początkowe żądanie HTTP</w:t>
        </w:r>
        <w:r w:rsidR="00517663" w:rsidRPr="00EC6EF1">
          <w:rPr>
            <w:noProof/>
            <w:webHidden/>
          </w:rPr>
          <w:tab/>
        </w:r>
        <w:r w:rsidR="00517663" w:rsidRPr="00EC6EF1">
          <w:rPr>
            <w:noProof/>
            <w:webHidden/>
          </w:rPr>
          <w:fldChar w:fldCharType="begin"/>
        </w:r>
        <w:r w:rsidR="00517663" w:rsidRPr="00EC6EF1">
          <w:rPr>
            <w:noProof/>
            <w:webHidden/>
          </w:rPr>
          <w:instrText xml:space="preserve"> PAGEREF _Toc5374921 \h </w:instrText>
        </w:r>
        <w:r w:rsidR="00517663" w:rsidRPr="00EC6EF1">
          <w:rPr>
            <w:noProof/>
            <w:webHidden/>
          </w:rPr>
        </w:r>
        <w:r w:rsidR="00517663" w:rsidRPr="00EC6EF1">
          <w:rPr>
            <w:noProof/>
            <w:webHidden/>
          </w:rPr>
          <w:fldChar w:fldCharType="separate"/>
        </w:r>
        <w:r w:rsidR="00517663" w:rsidRPr="00EC6EF1">
          <w:rPr>
            <w:noProof/>
            <w:webHidden/>
          </w:rPr>
          <w:t>21</w:t>
        </w:r>
        <w:r w:rsidR="00517663" w:rsidRPr="00EC6EF1">
          <w:rPr>
            <w:noProof/>
            <w:webHidden/>
          </w:rPr>
          <w:fldChar w:fldCharType="end"/>
        </w:r>
      </w:hyperlink>
    </w:p>
    <w:p w:rsidR="00AB4353" w:rsidRPr="00EC6EF1" w:rsidRDefault="0071052B" w:rsidP="004C46FD">
      <w:pPr>
        <w:spacing w:after="200" w:line="276" w:lineRule="auto"/>
      </w:pPr>
      <w:r w:rsidRPr="00EC6EF1">
        <w:fldChar w:fldCharType="end"/>
      </w:r>
      <w:r w:rsidR="00AB4353" w:rsidRPr="00EC6EF1">
        <w:br w:type="page"/>
      </w:r>
    </w:p>
    <w:p w:rsidR="00AB4353" w:rsidRPr="00EC6EF1" w:rsidRDefault="00AB4353" w:rsidP="00AB4353">
      <w:pPr>
        <w:pStyle w:val="Nagwek1"/>
      </w:pPr>
      <w:bookmarkStart w:id="4" w:name="_Toc5374892"/>
      <w:r w:rsidRPr="00EC6EF1">
        <w:lastRenderedPageBreak/>
        <w:t>Skróty</w:t>
      </w:r>
      <w:bookmarkEnd w:id="4"/>
    </w:p>
    <w:p w:rsidR="007721CF" w:rsidRPr="00EC6EF1" w:rsidRDefault="007721CF" w:rsidP="007721CF">
      <w:r w:rsidRPr="00EC6EF1">
        <w:rPr>
          <w:b/>
          <w:bCs/>
        </w:rPr>
        <w:t>OGC</w:t>
      </w:r>
      <w:r w:rsidRPr="00EC6EF1">
        <w:t xml:space="preserve"> (ang. </w:t>
      </w:r>
      <w:r w:rsidRPr="00EC6EF1">
        <w:rPr>
          <w:i/>
          <w:iCs/>
        </w:rPr>
        <w:t>Open Geospatial Consortium</w:t>
      </w:r>
      <w:r w:rsidRPr="00EC6EF1">
        <w:t>)</w:t>
      </w:r>
    </w:p>
    <w:p w:rsidR="007721CF" w:rsidRPr="00EC6EF1" w:rsidRDefault="007721CF" w:rsidP="007721CF">
      <w:r w:rsidRPr="00EC6EF1">
        <w:rPr>
          <w:b/>
          <w:bCs/>
        </w:rPr>
        <w:t>XML</w:t>
      </w:r>
      <w:r w:rsidRPr="00EC6EF1">
        <w:t xml:space="preserve"> (ang. </w:t>
      </w:r>
      <w:r w:rsidRPr="00EC6EF1">
        <w:rPr>
          <w:i/>
          <w:iCs/>
        </w:rPr>
        <w:t>eXtensible Markup Language</w:t>
      </w:r>
      <w:r w:rsidRPr="00EC6EF1">
        <w:t>)</w:t>
      </w:r>
    </w:p>
    <w:p w:rsidR="007721CF" w:rsidRPr="00EC6EF1" w:rsidRDefault="007721CF" w:rsidP="007721CF">
      <w:r w:rsidRPr="00EC6EF1">
        <w:rPr>
          <w:b/>
          <w:bCs/>
        </w:rPr>
        <w:t>SOAP</w:t>
      </w:r>
      <w:r w:rsidRPr="00EC6EF1">
        <w:t xml:space="preserve"> (ang. </w:t>
      </w:r>
      <w:r w:rsidRPr="00EC6EF1">
        <w:rPr>
          <w:i/>
          <w:iCs/>
        </w:rPr>
        <w:t>Simple Object Access Protocol</w:t>
      </w:r>
      <w:r w:rsidRPr="00EC6EF1">
        <w:t>)</w:t>
      </w:r>
    </w:p>
    <w:p w:rsidR="007721CF" w:rsidRPr="00EC6EF1" w:rsidRDefault="007721CF" w:rsidP="007721CF">
      <w:r w:rsidRPr="00EC6EF1">
        <w:rPr>
          <w:b/>
          <w:bCs/>
        </w:rPr>
        <w:t>WSDL</w:t>
      </w:r>
      <w:r w:rsidRPr="00EC6EF1">
        <w:t xml:space="preserve"> (ang. </w:t>
      </w:r>
      <w:r w:rsidRPr="00EC6EF1">
        <w:rPr>
          <w:i/>
          <w:iCs/>
        </w:rPr>
        <w:t>Web Services Description Language</w:t>
      </w:r>
      <w:r w:rsidRPr="00EC6EF1">
        <w:t>)</w:t>
      </w:r>
    </w:p>
    <w:p w:rsidR="007721CF" w:rsidRPr="00EC6EF1" w:rsidRDefault="007721CF" w:rsidP="007721CF">
      <w:r w:rsidRPr="00EC6EF1">
        <w:rPr>
          <w:b/>
          <w:bCs/>
        </w:rPr>
        <w:t>UDDI</w:t>
      </w:r>
      <w:r w:rsidRPr="00EC6EF1">
        <w:t xml:space="preserve"> (ang. </w:t>
      </w:r>
      <w:r w:rsidRPr="00EC6EF1">
        <w:rPr>
          <w:i/>
          <w:iCs/>
        </w:rPr>
        <w:t>Universal Description Discovery and Integration</w:t>
      </w:r>
      <w:r w:rsidRPr="00EC6EF1">
        <w:t>)</w:t>
      </w:r>
    </w:p>
    <w:p w:rsidR="007721CF" w:rsidRPr="00EC6EF1" w:rsidRDefault="007721CF" w:rsidP="007721CF">
      <w:r w:rsidRPr="00EC6EF1">
        <w:rPr>
          <w:b/>
          <w:bCs/>
        </w:rPr>
        <w:t>GIS</w:t>
      </w:r>
      <w:r w:rsidRPr="00EC6EF1">
        <w:t xml:space="preserve"> (ang. </w:t>
      </w:r>
      <w:r w:rsidRPr="00EC6EF1">
        <w:rPr>
          <w:i/>
          <w:iCs/>
        </w:rPr>
        <w:t>Geographical Information System</w:t>
      </w:r>
      <w:r w:rsidRPr="00EC6EF1">
        <w:t>)</w:t>
      </w:r>
    </w:p>
    <w:p w:rsidR="007721CF" w:rsidRPr="00EC6EF1" w:rsidRDefault="007721CF" w:rsidP="007721CF">
      <w:r w:rsidRPr="00EC6EF1">
        <w:rPr>
          <w:b/>
          <w:bCs/>
        </w:rPr>
        <w:t>SDI</w:t>
      </w:r>
      <w:r w:rsidRPr="00EC6EF1">
        <w:t xml:space="preserve"> (ang. </w:t>
      </w:r>
      <w:r w:rsidRPr="00EC6EF1">
        <w:rPr>
          <w:i/>
          <w:iCs/>
        </w:rPr>
        <w:t>Spatial Data Infrastructure</w:t>
      </w:r>
      <w:r w:rsidRPr="00EC6EF1">
        <w:t>)</w:t>
      </w:r>
    </w:p>
    <w:p w:rsidR="007721CF" w:rsidRPr="00EC6EF1" w:rsidRDefault="007721CF" w:rsidP="007721CF">
      <w:r w:rsidRPr="00EC6EF1">
        <w:rPr>
          <w:b/>
          <w:bCs/>
        </w:rPr>
        <w:t>ISO</w:t>
      </w:r>
      <w:r w:rsidRPr="00EC6EF1">
        <w:t xml:space="preserve"> (ang. </w:t>
      </w:r>
      <w:r w:rsidRPr="00EC6EF1">
        <w:rPr>
          <w:i/>
          <w:iCs/>
        </w:rPr>
        <w:t>International Standards Organization</w:t>
      </w:r>
      <w:r w:rsidRPr="00EC6EF1">
        <w:t>)</w:t>
      </w:r>
    </w:p>
    <w:p w:rsidR="007721CF" w:rsidRPr="00EC6EF1" w:rsidRDefault="007721CF" w:rsidP="007721CF">
      <w:r w:rsidRPr="00EC6EF1">
        <w:rPr>
          <w:b/>
          <w:bCs/>
        </w:rPr>
        <w:t>WMS</w:t>
      </w:r>
      <w:r w:rsidRPr="00EC6EF1">
        <w:t xml:space="preserve"> (ang. </w:t>
      </w:r>
      <w:r w:rsidRPr="00EC6EF1">
        <w:rPr>
          <w:i/>
          <w:iCs/>
        </w:rPr>
        <w:t>Web Map Service</w:t>
      </w:r>
      <w:r w:rsidRPr="00EC6EF1">
        <w:t>)</w:t>
      </w:r>
    </w:p>
    <w:p w:rsidR="007721CF" w:rsidRPr="00EC6EF1" w:rsidRDefault="007721CF" w:rsidP="007721CF">
      <w:r w:rsidRPr="00EC6EF1">
        <w:rPr>
          <w:b/>
          <w:bCs/>
        </w:rPr>
        <w:t>WFS</w:t>
      </w:r>
      <w:r w:rsidRPr="00EC6EF1">
        <w:t xml:space="preserve"> (ang. </w:t>
      </w:r>
      <w:r w:rsidRPr="00EC6EF1">
        <w:rPr>
          <w:i/>
          <w:iCs/>
        </w:rPr>
        <w:t>Web Feature Service</w:t>
      </w:r>
      <w:r w:rsidRPr="00EC6EF1">
        <w:t>)</w:t>
      </w:r>
    </w:p>
    <w:p w:rsidR="007721CF" w:rsidRPr="00EC6EF1" w:rsidRDefault="007721CF" w:rsidP="007721CF">
      <w:r w:rsidRPr="00EC6EF1">
        <w:rPr>
          <w:b/>
          <w:bCs/>
        </w:rPr>
        <w:t>WPS</w:t>
      </w:r>
      <w:r w:rsidRPr="00EC6EF1">
        <w:t xml:space="preserve"> (ang. </w:t>
      </w:r>
      <w:r w:rsidRPr="00EC6EF1">
        <w:rPr>
          <w:i/>
          <w:iCs/>
        </w:rPr>
        <w:t>Web Processing Service</w:t>
      </w:r>
      <w:r w:rsidRPr="00EC6EF1">
        <w:t>)</w:t>
      </w:r>
    </w:p>
    <w:p w:rsidR="007721CF" w:rsidRPr="00EC6EF1" w:rsidRDefault="007721CF" w:rsidP="007721CF">
      <w:r w:rsidRPr="00EC6EF1">
        <w:rPr>
          <w:b/>
          <w:bCs/>
        </w:rPr>
        <w:t>GML</w:t>
      </w:r>
      <w:r w:rsidRPr="00EC6EF1">
        <w:t xml:space="preserve"> (ang. </w:t>
      </w:r>
      <w:r w:rsidRPr="00EC6EF1">
        <w:rPr>
          <w:i/>
          <w:iCs/>
        </w:rPr>
        <w:t>Geography Markup Language</w:t>
      </w:r>
      <w:r w:rsidRPr="00EC6EF1">
        <w:t>)</w:t>
      </w:r>
    </w:p>
    <w:p w:rsidR="007721CF" w:rsidRPr="00EC6EF1" w:rsidRDefault="007721CF" w:rsidP="007721CF">
      <w:r w:rsidRPr="00EC6EF1">
        <w:rPr>
          <w:b/>
          <w:bCs/>
        </w:rPr>
        <w:t>SRG</w:t>
      </w:r>
      <w:r w:rsidRPr="00EC6EF1">
        <w:t xml:space="preserve"> (ang. </w:t>
      </w:r>
      <w:r w:rsidRPr="00EC6EF1">
        <w:rPr>
          <w:i/>
          <w:iCs/>
        </w:rPr>
        <w:t>Seeded Region Growing</w:t>
      </w:r>
      <w:r w:rsidRPr="00EC6EF1">
        <w:t>)</w:t>
      </w:r>
    </w:p>
    <w:p w:rsidR="007721CF" w:rsidRPr="00EC6EF1" w:rsidRDefault="007721CF" w:rsidP="007721CF">
      <w:r w:rsidRPr="00EC6EF1">
        <w:rPr>
          <w:b/>
          <w:bCs/>
        </w:rPr>
        <w:t>SOA</w:t>
      </w:r>
      <w:r w:rsidRPr="00EC6EF1">
        <w:t xml:space="preserve"> (ang. </w:t>
      </w:r>
      <w:r w:rsidRPr="00EC6EF1">
        <w:rPr>
          <w:i/>
          <w:iCs/>
        </w:rPr>
        <w:t>Service Oriented Architecture</w:t>
      </w:r>
      <w:r w:rsidRPr="00EC6EF1">
        <w:t>)</w:t>
      </w:r>
    </w:p>
    <w:p w:rsidR="00AB4353" w:rsidRPr="00EC6EF1" w:rsidRDefault="007721CF" w:rsidP="007721CF">
      <w:r w:rsidRPr="00EC6EF1">
        <w:rPr>
          <w:b/>
          <w:bCs/>
        </w:rPr>
        <w:t>IT</w:t>
      </w:r>
      <w:r w:rsidRPr="00EC6EF1">
        <w:t xml:space="preserve"> (ang. </w:t>
      </w:r>
      <w:r w:rsidRPr="00EC6EF1">
        <w:rPr>
          <w:i/>
          <w:iCs/>
        </w:rPr>
        <w:t>Information Technology</w:t>
      </w:r>
      <w:r w:rsidRPr="00EC6EF1">
        <w:t>)</w:t>
      </w:r>
    </w:p>
    <w:p w:rsidR="006C4B96" w:rsidRPr="00EC6EF1" w:rsidRDefault="006C4B96" w:rsidP="009032D3">
      <w:pPr>
        <w:spacing w:after="200" w:line="276" w:lineRule="auto"/>
      </w:pPr>
      <w:r w:rsidRPr="00EC6EF1">
        <w:br w:type="page"/>
      </w:r>
    </w:p>
    <w:p w:rsidR="00556687" w:rsidRPr="00EC6EF1" w:rsidRDefault="00604188" w:rsidP="00257721">
      <w:pPr>
        <w:pStyle w:val="NrNagwek1"/>
      </w:pPr>
      <w:bookmarkStart w:id="5" w:name="_Toc5374893"/>
      <w:r w:rsidRPr="00EC6EF1">
        <w:lastRenderedPageBreak/>
        <w:t>Wstęp</w:t>
      </w:r>
      <w:bookmarkEnd w:id="5"/>
    </w:p>
    <w:p w:rsidR="00776FD5" w:rsidRPr="00EC6EF1" w:rsidRDefault="00776FD5" w:rsidP="006A6C69">
      <w:pPr>
        <w:pStyle w:val="Tekstwiodcy"/>
      </w:pPr>
      <w:r w:rsidRPr="00EC6EF1">
        <w:t>Lorem ipsum dolor sit amet, consectetur adipiscing elit. Mauris id dapibus enim. Etiam lobortis pulvinar enim in maximus. Aliquam erat volutpat. Integer maximus est turpis, ut bibendum ligula accumsan et. Ut eget vestibulum libero. Aliquam erat volutpat. Nullam placerat mauris a lectus tincidunt, et aliquet turpis aliquam. Etiam in malesuada lacus. Proin dignissim augue sit amet auctor elementum. Suspendisse potenti. Vivamus suscipit vulputate massa ac molestie. Suspendisse a justo porttitor, commodo mi at, placerat risus. Integer lobortis augue ac neque suscipit, vel sodales lacus fringilla.</w:t>
      </w:r>
    </w:p>
    <w:p w:rsidR="00262918" w:rsidRPr="00EC6EF1" w:rsidRDefault="00262918" w:rsidP="006A6C69">
      <w:pPr>
        <w:pStyle w:val="Tekstwiodcy"/>
      </w:pPr>
    </w:p>
    <w:p w:rsidR="00262918" w:rsidRPr="00EC6EF1" w:rsidRDefault="00262918" w:rsidP="006A6C69">
      <w:pPr>
        <w:pStyle w:val="Tekstwiodcy"/>
      </w:pPr>
      <w:r w:rsidRPr="00EC6EF1">
        <w:t xml:space="preserve">WSTEP – co jest w pracy, co jest celem i jej zakres ale bez wchodzenia w szczególy. </w:t>
      </w:r>
    </w:p>
    <w:p w:rsidR="006E519F" w:rsidRPr="00EC6EF1" w:rsidRDefault="006E519F" w:rsidP="006A6C69">
      <w:pPr>
        <w:pStyle w:val="Tekstwiodcy"/>
      </w:pPr>
    </w:p>
    <w:p w:rsidR="006E519F" w:rsidRPr="00EC6EF1" w:rsidRDefault="0086608E" w:rsidP="0086608E">
      <w:pPr>
        <w:pStyle w:val="Tekstwiodcy"/>
        <w:numPr>
          <w:ilvl w:val="0"/>
          <w:numId w:val="8"/>
        </w:numPr>
      </w:pPr>
      <w:r w:rsidRPr="00EC6EF1">
        <w:t>To, że w dzisiejszych czasach obserwuje sie gwałtowny wzrost gromadzonych danych (pokazad statystki z cisco)</w:t>
      </w:r>
    </w:p>
    <w:p w:rsidR="0086608E" w:rsidRPr="00EC6EF1" w:rsidRDefault="0086608E" w:rsidP="0086608E">
      <w:pPr>
        <w:pStyle w:val="Tekstwiodcy"/>
        <w:numPr>
          <w:ilvl w:val="0"/>
          <w:numId w:val="8"/>
        </w:numPr>
      </w:pPr>
      <w:r w:rsidRPr="00EC6EF1">
        <w:t>To, że wzrost danych wiąże się z zarządzaniem tymi danymi w odpowiedni sposób.</w:t>
      </w:r>
    </w:p>
    <w:p w:rsidR="006E519F" w:rsidRPr="00EC6EF1" w:rsidRDefault="006E519F" w:rsidP="006A6C69">
      <w:pPr>
        <w:pStyle w:val="Tekstwiodcy"/>
      </w:pPr>
    </w:p>
    <w:p w:rsidR="006A6C69" w:rsidRPr="00EE42F7" w:rsidRDefault="006A6C69" w:rsidP="006A6C69">
      <w:pPr>
        <w:pStyle w:val="Tekstwiodcy"/>
        <w:rPr>
          <w:lang w:val="en-US"/>
        </w:rPr>
      </w:pPr>
      <w:r w:rsidRPr="00EE42F7">
        <w:rPr>
          <w:lang w:val="en-US"/>
        </w:rPr>
        <w:t>Lorem ipsum dolor sit amet, consectetur adipiscing elit. Mauris id dapibus enim. Etiam lobortis pulvinar enim in maximus.</w:t>
      </w:r>
    </w:p>
    <w:p w:rsidR="00262918" w:rsidRPr="00EE42F7" w:rsidRDefault="00262918" w:rsidP="006A6C69">
      <w:pPr>
        <w:pStyle w:val="Tekstwiodcy"/>
        <w:rPr>
          <w:lang w:val="en-US"/>
        </w:rPr>
      </w:pPr>
    </w:p>
    <w:p w:rsidR="00213E0C" w:rsidRPr="00EC6EF1" w:rsidRDefault="00213E0C" w:rsidP="00213E0C">
      <w:pPr>
        <w:pStyle w:val="NrNagwek2"/>
      </w:pPr>
      <w:bookmarkStart w:id="6" w:name="_Toc5374894"/>
      <w:r w:rsidRPr="00EC6EF1">
        <w:t>Rozwój baz danych</w:t>
      </w:r>
      <w:bookmarkEnd w:id="6"/>
    </w:p>
    <w:p w:rsidR="00213E0C" w:rsidRPr="00EC6EF1" w:rsidRDefault="00213E0C" w:rsidP="00213E0C">
      <w:pPr>
        <w:pStyle w:val="NrNagwek2"/>
      </w:pPr>
      <w:bookmarkStart w:id="7" w:name="_Toc5374895"/>
      <w:r w:rsidRPr="00EC6EF1">
        <w:t>Cel pracy</w:t>
      </w:r>
      <w:bookmarkEnd w:id="7"/>
    </w:p>
    <w:p w:rsidR="006A6C69" w:rsidRPr="00EE42F7" w:rsidRDefault="006A6C69" w:rsidP="006A6C69">
      <w:pPr>
        <w:pStyle w:val="Tekstwiodcy"/>
        <w:rPr>
          <w:lang w:val="en-US"/>
        </w:rPr>
      </w:pPr>
      <w:r w:rsidRPr="00EE42F7">
        <w:rPr>
          <w:lang w:val="en-US"/>
        </w:rPr>
        <w:t>Lorem ipsum dolor sit amet, consectetur adipiscing elit. Mauris id dapibus enim. Etiam lobortis pulvinar enim in maximus.</w:t>
      </w:r>
    </w:p>
    <w:p w:rsidR="009E0322" w:rsidRPr="00EE42F7" w:rsidRDefault="009E0322">
      <w:pPr>
        <w:spacing w:after="200" w:line="276" w:lineRule="auto"/>
        <w:jc w:val="left"/>
        <w:rPr>
          <w:rFonts w:eastAsiaTheme="majorEastAsia" w:cstheme="majorBidi"/>
          <w:b/>
          <w:bCs/>
          <w:sz w:val="34"/>
          <w:szCs w:val="26"/>
          <w:lang w:val="en-US"/>
        </w:rPr>
      </w:pPr>
      <w:r w:rsidRPr="00EE42F7">
        <w:rPr>
          <w:lang w:val="en-US"/>
        </w:rPr>
        <w:br w:type="page"/>
      </w:r>
    </w:p>
    <w:p w:rsidR="00D069DA" w:rsidRPr="00EC6EF1" w:rsidRDefault="004715AE" w:rsidP="00D069DA">
      <w:pPr>
        <w:pStyle w:val="NrNagwek2"/>
      </w:pPr>
      <w:bookmarkStart w:id="8" w:name="_Toc5374896"/>
      <w:r w:rsidRPr="00EC6EF1">
        <w:lastRenderedPageBreak/>
        <w:t>Zastosowanie baz danych</w:t>
      </w:r>
      <w:bookmarkEnd w:id="8"/>
    </w:p>
    <w:p w:rsidR="004715AE" w:rsidRPr="00EC6EF1" w:rsidRDefault="004715AE" w:rsidP="004715AE">
      <w:pPr>
        <w:pStyle w:val="Tekstwiodcy"/>
      </w:pPr>
      <w:r w:rsidRPr="00EC6EF1">
        <w:t>Coś o zastosowaniu, później definicja, DBMS, architektura, rodzaje</w:t>
      </w:r>
    </w:p>
    <w:p w:rsidR="00016B02" w:rsidRPr="00EC6EF1" w:rsidRDefault="00016B02" w:rsidP="00016B02">
      <w:pPr>
        <w:pStyle w:val="Tekstwiodcy"/>
      </w:pPr>
      <w:r w:rsidRPr="00EC6EF1">
        <w:t xml:space="preserve">Internetowy słownik Merriam–Webster </w:t>
      </w:r>
      <w:r w:rsidRPr="00EC6EF1">
        <w:fldChar w:fldCharType="begin" w:fldLock="1"/>
      </w:r>
      <w:r w:rsidR="0010497B" w:rsidRPr="00EC6EF1">
        <w:instrText>ADDIN CSL_CITATION {"citationItems":[{"id":"ITEM-1","itemData":{"URL":"https://www.merriam-webster.com/","accessed":{"date-parts":[["2019","3","29"]]},"id":"ITEM-1","issued":{"date-parts":[["0"]]},"title":"Dictionary by Merriam-Webster: America's most-trusted online dictionary","type":"webpage"},"uris":["http://www.mendeley.com/documents/?uuid=3ddf25ed-9de0-334d-8d6c-038ed442d25e"]}],"mendeley":{"formattedCitation":"[1]","plainTextFormattedCitation":"[1]","previouslyFormattedCitation":"[1]"},"properties":{"noteIndex":0},"schema":"https://github.com/citation-style-language/schema/raw/master/csl-citation.json"}</w:instrText>
      </w:r>
      <w:r w:rsidRPr="00EC6EF1">
        <w:fldChar w:fldCharType="separate"/>
      </w:r>
      <w:r w:rsidRPr="00EC6EF1">
        <w:rPr>
          <w:noProof/>
        </w:rPr>
        <w:t>[1]</w:t>
      </w:r>
      <w:r w:rsidRPr="00EC6EF1">
        <w:fldChar w:fldCharType="end"/>
      </w:r>
      <w:r w:rsidRPr="00EC6EF1">
        <w:t xml:space="preserve"> definiuję bazę danych jako </w:t>
      </w:r>
      <w:r w:rsidRPr="00EC6EF1">
        <w:rPr>
          <w:rStyle w:val="CytatZnak"/>
        </w:rPr>
        <w:t>„dużą kolekcję danych, zorganizowaną w celu szybkiego przeszukiwania i dostępu do informacji”</w:t>
      </w:r>
      <w:r w:rsidRPr="00EC6EF1">
        <w:t>. Rozwijając tą definicję, b</w:t>
      </w:r>
      <w:r w:rsidR="00D069DA" w:rsidRPr="00EC6EF1">
        <w:t xml:space="preserve">aza danych jest zorganizowanym zbiorem danych, </w:t>
      </w:r>
      <w:r w:rsidR="00200BDE" w:rsidRPr="00EC6EF1">
        <w:t xml:space="preserve">zapisanym z określonymi regułami oraz </w:t>
      </w:r>
      <w:r w:rsidR="00D069DA" w:rsidRPr="00EC6EF1">
        <w:t>przechowywanym w określony sposób</w:t>
      </w:r>
      <w:r w:rsidR="00200BDE" w:rsidRPr="00EC6EF1">
        <w:t xml:space="preserve">. </w:t>
      </w:r>
      <w:r w:rsidR="00860278" w:rsidRPr="00EC6EF1">
        <w:t>W znaczeniu technologii komputerowych,</w:t>
      </w:r>
      <w:r w:rsidR="00A93014" w:rsidRPr="00EC6EF1">
        <w:t xml:space="preserve"> definicja bazy danych obejmuje dane cyfrowe gromadzone według ogólnych zasad przyjętych dla danego systemu, przeznaczonego do wykonywania określonych operacji na danych.</w:t>
      </w:r>
    </w:p>
    <w:p w:rsidR="007146B2" w:rsidRPr="00EC6EF1" w:rsidRDefault="007146B2" w:rsidP="00016B02">
      <w:pPr>
        <w:pStyle w:val="Tekstwiodcy"/>
      </w:pPr>
    </w:p>
    <w:p w:rsidR="007146B2" w:rsidRPr="00EC6EF1" w:rsidRDefault="00200BDE" w:rsidP="006A6C69">
      <w:pPr>
        <w:pStyle w:val="Tekstwiodcy"/>
      </w:pPr>
      <w:r w:rsidRPr="00EC6EF1">
        <w:t xml:space="preserve">Zarządzanie bazą danych </w:t>
      </w:r>
      <w:r w:rsidR="0017680F" w:rsidRPr="00EC6EF1">
        <w:t>realizowane jest</w:t>
      </w:r>
      <w:r w:rsidRPr="00EC6EF1">
        <w:t xml:space="preserve"> poprzez </w:t>
      </w:r>
      <w:r w:rsidR="00DA41B7" w:rsidRPr="00EC6EF1">
        <w:rPr>
          <w:i/>
        </w:rPr>
        <w:t>DBMS</w:t>
      </w:r>
      <w:r w:rsidR="0010497B" w:rsidRPr="00EC6EF1">
        <w:rPr>
          <w:i/>
        </w:rPr>
        <w:t xml:space="preserve"> </w:t>
      </w:r>
      <w:r w:rsidR="0010497B" w:rsidRPr="00EC6EF1">
        <w:rPr>
          <w:i/>
        </w:rPr>
        <w:fldChar w:fldCharType="begin" w:fldLock="1"/>
      </w:r>
      <w:r w:rsidR="00974DC4" w:rsidRPr="00EC6EF1">
        <w:rPr>
          <w:i/>
        </w:rPr>
        <w:instrText>ADDIN CSL_CITATION {"citationItems":[{"id":"ITEM-1","itemData":{"ISBN":"9781403916013","author":[{"dropping-particle":"","family":"Coronel","given":"Carlos","non-dropping-particle":"","parse-names":false,"suffix":""},{"dropping-particle":"","family":"Morris","given":"Steven","non-dropping-particle":"","parse-names":false,"suffix":""}],"id":"ITEM-1","issued":{"date-parts":[["2004"]]},"title":"Database Systems","type":"book"},"uris":["http://www.mendeley.com/documents/?uuid=918bc775-9360-431a-b632-90e1a24dfadc"]}],"mendeley":{"formattedCitation":"[2]","plainTextFormattedCitation":"[2]","previouslyFormattedCitation":"[2]"},"properties":{"noteIndex":0},"schema":"https://github.com/citation-style-language/schema/raw/master/csl-citation.json"}</w:instrText>
      </w:r>
      <w:r w:rsidR="0010497B" w:rsidRPr="00EC6EF1">
        <w:rPr>
          <w:i/>
        </w:rPr>
        <w:fldChar w:fldCharType="separate"/>
      </w:r>
      <w:r w:rsidR="0010497B" w:rsidRPr="00EC6EF1">
        <w:rPr>
          <w:noProof/>
        </w:rPr>
        <w:t>[2]</w:t>
      </w:r>
      <w:r w:rsidR="0010497B" w:rsidRPr="00EC6EF1">
        <w:rPr>
          <w:i/>
        </w:rPr>
        <w:fldChar w:fldCharType="end"/>
      </w:r>
      <w:r w:rsidR="00DA41B7" w:rsidRPr="00EC6EF1">
        <w:rPr>
          <w:i/>
        </w:rPr>
        <w:t xml:space="preserve"> </w:t>
      </w:r>
      <w:r w:rsidRPr="00EC6EF1">
        <w:t xml:space="preserve">(ang. </w:t>
      </w:r>
      <w:r w:rsidR="00DA41B7" w:rsidRPr="00EC6EF1">
        <w:rPr>
          <w:i/>
        </w:rPr>
        <w:t>D</w:t>
      </w:r>
      <w:r w:rsidRPr="00EC6EF1">
        <w:rPr>
          <w:i/>
        </w:rPr>
        <w:t xml:space="preserve">atabase </w:t>
      </w:r>
      <w:r w:rsidR="00DA41B7" w:rsidRPr="00EC6EF1">
        <w:rPr>
          <w:i/>
        </w:rPr>
        <w:t>M</w:t>
      </w:r>
      <w:r w:rsidRPr="00EC6EF1">
        <w:rPr>
          <w:i/>
        </w:rPr>
        <w:t xml:space="preserve">anagement </w:t>
      </w:r>
      <w:r w:rsidR="00DA41B7" w:rsidRPr="00EC6EF1">
        <w:rPr>
          <w:i/>
        </w:rPr>
        <w:t>S</w:t>
      </w:r>
      <w:r w:rsidRPr="00EC6EF1">
        <w:rPr>
          <w:i/>
        </w:rPr>
        <w:t>ystem</w:t>
      </w:r>
      <w:r w:rsidRPr="00EC6EF1">
        <w:t>)</w:t>
      </w:r>
      <w:r w:rsidR="00DA41B7" w:rsidRPr="00EC6EF1">
        <w:t xml:space="preserve">, czyli </w:t>
      </w:r>
      <w:r w:rsidR="00DA41B7" w:rsidRPr="00EC6EF1">
        <w:rPr>
          <w:i/>
        </w:rPr>
        <w:t>system zarządzania bazą danych</w:t>
      </w:r>
      <w:r w:rsidRPr="00EC6EF1">
        <w:t>. Jest to</w:t>
      </w:r>
      <w:r w:rsidR="007146B2" w:rsidRPr="00EC6EF1">
        <w:t xml:space="preserve"> najczęściej</w:t>
      </w:r>
      <w:r w:rsidRPr="00EC6EF1">
        <w:t xml:space="preserve"> oprogramowanie</w:t>
      </w:r>
      <w:r w:rsidR="007146B2" w:rsidRPr="00EC6EF1">
        <w:t>, składające się z zestawu bibliotek oraz narzędzi</w:t>
      </w:r>
      <w:r w:rsidRPr="00EC6EF1">
        <w:t xml:space="preserve">, które </w:t>
      </w:r>
      <w:r w:rsidR="00912AE5" w:rsidRPr="00EC6EF1">
        <w:t>umożliwi</w:t>
      </w:r>
      <w:r w:rsidR="007146B2" w:rsidRPr="00EC6EF1">
        <w:t>ają</w:t>
      </w:r>
      <w:r w:rsidRPr="00EC6EF1">
        <w:t xml:space="preserve"> użytkownikowi </w:t>
      </w:r>
      <w:r w:rsidR="007146B2" w:rsidRPr="00EC6EF1">
        <w:t>między innymi</w:t>
      </w:r>
      <w:r w:rsidRPr="00EC6EF1">
        <w:t xml:space="preserve"> </w:t>
      </w:r>
      <w:r w:rsidR="00E93743" w:rsidRPr="00EC6EF1">
        <w:t>zdefiniowanie oraz utworzenie bazy</w:t>
      </w:r>
      <w:r w:rsidR="007146B2" w:rsidRPr="00EC6EF1">
        <w:t>. DBMS posiada</w:t>
      </w:r>
      <w:r w:rsidRPr="00EC6EF1">
        <w:t xml:space="preserve"> interfejs dostępu do danych oraz funkcjonalności służące do zarządzania, analizowania czy przechwytywania danych.</w:t>
      </w:r>
      <w:r w:rsidR="004B2539" w:rsidRPr="00EC6EF1">
        <w:t xml:space="preserve"> Głównym założeniem DB</w:t>
      </w:r>
      <w:r w:rsidR="00265F48" w:rsidRPr="00EC6EF1">
        <w:t>MS jest współdziałanie z użytkownikami końcowymi, aplikacjami, a samą bazą</w:t>
      </w:r>
      <w:r w:rsidR="00DD1BB6" w:rsidRPr="00EC6EF1">
        <w:t xml:space="preserve"> </w:t>
      </w:r>
      <w:r w:rsidR="00265F48" w:rsidRPr="00EC6EF1">
        <w:t>danych.</w:t>
      </w:r>
      <w:r w:rsidRPr="00EC6EF1">
        <w:t xml:space="preserve"> </w:t>
      </w:r>
      <w:r w:rsidR="00DA41B7" w:rsidRPr="00EC6EF1">
        <w:t xml:space="preserve">Funkcjonalności, jakie spełnia system zarządzania bazą danych obejmuje:  </w:t>
      </w:r>
    </w:p>
    <w:p w:rsidR="0030197B" w:rsidRPr="00EC6EF1" w:rsidRDefault="0030197B" w:rsidP="006A6C69">
      <w:pPr>
        <w:pStyle w:val="Tekstwiodcy"/>
      </w:pPr>
    </w:p>
    <w:p w:rsidR="007146B2" w:rsidRPr="00EC6EF1" w:rsidRDefault="007146B2" w:rsidP="007146B2">
      <w:pPr>
        <w:pStyle w:val="Tekstwiodcy"/>
        <w:numPr>
          <w:ilvl w:val="0"/>
          <w:numId w:val="9"/>
        </w:numPr>
        <w:rPr>
          <w:b/>
        </w:rPr>
      </w:pPr>
      <w:r w:rsidRPr="00EC6EF1">
        <w:rPr>
          <w:b/>
        </w:rPr>
        <w:t>Tworzenie</w:t>
      </w:r>
      <w:r w:rsidR="001E2291" w:rsidRPr="00EC6EF1">
        <w:rPr>
          <w:b/>
        </w:rPr>
        <w:t xml:space="preserve">. </w:t>
      </w:r>
      <w:r w:rsidR="001E2291" w:rsidRPr="00EC6EF1">
        <w:t xml:space="preserve">Każda baza danych może być tworzona na różne sposoby. </w:t>
      </w:r>
      <w:r w:rsidR="003574BC" w:rsidRPr="00EC6EF1">
        <w:t xml:space="preserve">DBMS posiada </w:t>
      </w:r>
      <w:r w:rsidR="003E5690" w:rsidRPr="00EC6EF1">
        <w:t>określoną procedurę</w:t>
      </w:r>
      <w:r w:rsidR="003574BC" w:rsidRPr="00EC6EF1">
        <w:t xml:space="preserve"> tworzenia bazy danych</w:t>
      </w:r>
      <w:r w:rsidR="003E5690" w:rsidRPr="00EC6EF1">
        <w:t>,</w:t>
      </w:r>
      <w:r w:rsidR="003574BC" w:rsidRPr="00EC6EF1">
        <w:t xml:space="preserve"> dzięki czemu uż</w:t>
      </w:r>
      <w:r w:rsidR="003E5690" w:rsidRPr="00EC6EF1">
        <w:t>ytkownik nie ma potrzeby interakcji z niskopoziomowymi strukturami plików. System zarządzania bazą udostępnia dostarcza odpowiedni dostęp potrzebny użytkownikom poprzez zdefiniowany interfejs.</w:t>
      </w:r>
    </w:p>
    <w:p w:rsidR="0030197B" w:rsidRPr="00EC6EF1" w:rsidRDefault="0030197B" w:rsidP="0030197B">
      <w:pPr>
        <w:pStyle w:val="Tekstwiodcy"/>
        <w:ind w:left="785" w:firstLine="0"/>
        <w:rPr>
          <w:b/>
        </w:rPr>
      </w:pPr>
    </w:p>
    <w:p w:rsidR="007146B2" w:rsidRPr="00EC6EF1" w:rsidRDefault="007146B2" w:rsidP="007146B2">
      <w:pPr>
        <w:pStyle w:val="Tekstwiodcy"/>
        <w:numPr>
          <w:ilvl w:val="0"/>
          <w:numId w:val="9"/>
        </w:numPr>
        <w:rPr>
          <w:b/>
        </w:rPr>
      </w:pPr>
      <w:r w:rsidRPr="00EC6EF1">
        <w:rPr>
          <w:b/>
        </w:rPr>
        <w:t>Selekcja i uaktualnienie</w:t>
      </w:r>
      <w:r w:rsidR="001F6F39" w:rsidRPr="00EC6EF1">
        <w:rPr>
          <w:b/>
        </w:rPr>
        <w:t>.</w:t>
      </w:r>
      <w:r w:rsidR="001F6F39" w:rsidRPr="00EC6EF1">
        <w:t xml:space="preserve"> Systemy DBMS powiadają funkcjonalności tworzenia zapytań o dane spełniające określone kryteria (np. wszystkie zamówienia pojedynczego użytkownika), oraz zapytań realizujących funkcje usuwania czy aktualizacji określonych danych.</w:t>
      </w:r>
    </w:p>
    <w:p w:rsidR="0030197B" w:rsidRPr="00EC6EF1" w:rsidRDefault="0030197B" w:rsidP="0030197B">
      <w:pPr>
        <w:pStyle w:val="Tekstwiodcy"/>
        <w:ind w:left="785" w:firstLine="0"/>
        <w:rPr>
          <w:b/>
        </w:rPr>
      </w:pPr>
    </w:p>
    <w:p w:rsidR="0030197B" w:rsidRPr="00EC6EF1" w:rsidRDefault="007146B2" w:rsidP="0030197B">
      <w:pPr>
        <w:pStyle w:val="Tekstwiodcy"/>
        <w:numPr>
          <w:ilvl w:val="0"/>
          <w:numId w:val="9"/>
        </w:numPr>
        <w:rPr>
          <w:b/>
        </w:rPr>
      </w:pPr>
      <w:r w:rsidRPr="00EC6EF1">
        <w:rPr>
          <w:b/>
        </w:rPr>
        <w:t>Wielozadaniowość</w:t>
      </w:r>
      <w:r w:rsidR="0030197B" w:rsidRPr="00EC6EF1">
        <w:rPr>
          <w:b/>
        </w:rPr>
        <w:t xml:space="preserve">. </w:t>
      </w:r>
      <w:r w:rsidR="00605751" w:rsidRPr="00EC6EF1">
        <w:t>W</w:t>
      </w:r>
      <w:r w:rsidR="00DA41B7" w:rsidRPr="00EC6EF1">
        <w:t xml:space="preserve"> sytuacji, gdy kilka procesów (np. aplikacji) korzysta z </w:t>
      </w:r>
      <w:r w:rsidR="00605751" w:rsidRPr="00EC6EF1">
        <w:t>bazy danych</w:t>
      </w:r>
      <w:r w:rsidR="00DA41B7" w:rsidRPr="00EC6EF1">
        <w:t xml:space="preserve"> jednocześnie</w:t>
      </w:r>
      <w:r w:rsidR="00605751" w:rsidRPr="00EC6EF1">
        <w:t xml:space="preserve">, system zapewnia </w:t>
      </w:r>
      <w:r w:rsidR="00AF2C7B" w:rsidRPr="00EC6EF1">
        <w:t xml:space="preserve">dla każdego z połączenia </w:t>
      </w:r>
      <w:r w:rsidR="00605751" w:rsidRPr="00EC6EF1">
        <w:t xml:space="preserve">dostęp do </w:t>
      </w:r>
      <w:r w:rsidR="00AF2C7B" w:rsidRPr="00EC6EF1">
        <w:t>zasobów / funkcjonalności bazy</w:t>
      </w:r>
      <w:r w:rsidR="00DA41B7" w:rsidRPr="00EC6EF1">
        <w:t xml:space="preserve">. Wielozadaniowość zapewnia odebranie oraz przetworzenie każdego żądania bez negatywnego wpływu na </w:t>
      </w:r>
      <w:r w:rsidR="00AF2C7B" w:rsidRPr="00EC6EF1">
        <w:t xml:space="preserve">inne </w:t>
      </w:r>
      <w:r w:rsidR="004C742C" w:rsidRPr="00EC6EF1">
        <w:t>elementy systemu.</w:t>
      </w:r>
      <w:r w:rsidR="00AF2C7B" w:rsidRPr="00EC6EF1">
        <w:t xml:space="preserve"> </w:t>
      </w:r>
      <w:r w:rsidR="00DA41B7" w:rsidRPr="00EC6EF1">
        <w:t xml:space="preserve"> </w:t>
      </w:r>
    </w:p>
    <w:p w:rsidR="007146B2" w:rsidRPr="00EC6EF1" w:rsidRDefault="007146B2" w:rsidP="007146B2">
      <w:pPr>
        <w:pStyle w:val="Tekstwiodcy"/>
        <w:numPr>
          <w:ilvl w:val="0"/>
          <w:numId w:val="9"/>
        </w:numPr>
        <w:rPr>
          <w:b/>
        </w:rPr>
      </w:pPr>
      <w:r w:rsidRPr="00EC6EF1">
        <w:rPr>
          <w:b/>
        </w:rPr>
        <w:lastRenderedPageBreak/>
        <w:t>Bezpieczeństwo</w:t>
      </w:r>
      <w:r w:rsidR="00AC466E" w:rsidRPr="00EC6EF1">
        <w:rPr>
          <w:b/>
        </w:rPr>
        <w:t xml:space="preserve">. </w:t>
      </w:r>
      <w:r w:rsidR="00AC466E" w:rsidRPr="00EC6EF1">
        <w:t>System zarządzania bazą</w:t>
      </w:r>
      <w:r w:rsidR="000B417A" w:rsidRPr="00EC6EF1">
        <w:t xml:space="preserve"> </w:t>
      </w:r>
      <w:r w:rsidR="00AC466E" w:rsidRPr="00EC6EF1">
        <w:t xml:space="preserve">danych zapewnia mechanizm </w:t>
      </w:r>
      <w:r w:rsidR="000B417A" w:rsidRPr="00EC6EF1">
        <w:t xml:space="preserve">kontroli </w:t>
      </w:r>
      <w:r w:rsidR="00AC466E" w:rsidRPr="00EC6EF1">
        <w:t>dostępu do poszczególnych elementów.</w:t>
      </w:r>
      <w:r w:rsidR="000B417A" w:rsidRPr="00EC6EF1">
        <w:t xml:space="preserve"> Dzięki takiemu rozwiązaniu, operacje manipulowania danymi oraz ich strukturą są dozwolone jedynie dla uprawnionych użytkowników</w:t>
      </w:r>
      <w:r w:rsidR="005D18F4" w:rsidRPr="00EC6EF1">
        <w:t>.</w:t>
      </w:r>
      <w:r w:rsidR="003D64F2" w:rsidRPr="00EC6EF1">
        <w:t xml:space="preserve"> </w:t>
      </w:r>
      <w:r w:rsidR="00D60999" w:rsidRPr="00EC6EF1">
        <w:t>System DBMS zawiera mechanizmy zarządzania użytkownikami, a zdefiniowanie</w:t>
      </w:r>
      <w:r w:rsidR="00020654" w:rsidRPr="00EC6EF1">
        <w:t xml:space="preserve"> odpowiedniej</w:t>
      </w:r>
      <w:r w:rsidR="00D60999" w:rsidRPr="00EC6EF1">
        <w:t xml:space="preserve"> hierarchii użytkowników pozwala na dostęp do określonych zasobów </w:t>
      </w:r>
      <w:r w:rsidR="00020654" w:rsidRPr="00EC6EF1">
        <w:t xml:space="preserve">dla danej grupy </w:t>
      </w:r>
      <w:r w:rsidR="00D60999" w:rsidRPr="00EC6EF1">
        <w:t xml:space="preserve">i / lub operacji </w:t>
      </w:r>
      <w:r w:rsidR="00DD3963" w:rsidRPr="00EC6EF1">
        <w:t>wykonywanych na bazie danych</w:t>
      </w:r>
      <w:r w:rsidR="00D60999" w:rsidRPr="00EC6EF1">
        <w:t xml:space="preserve">. </w:t>
      </w:r>
      <w:r w:rsidR="00574199" w:rsidRPr="00EC6EF1">
        <w:t xml:space="preserve"> </w:t>
      </w:r>
    </w:p>
    <w:p w:rsidR="00BE6F5D" w:rsidRPr="00EC6EF1" w:rsidRDefault="00BE6F5D" w:rsidP="001B1A83">
      <w:pPr>
        <w:ind w:left="708" w:hanging="708"/>
        <w:rPr>
          <w:b/>
        </w:rPr>
      </w:pPr>
    </w:p>
    <w:p w:rsidR="00F95B0A" w:rsidRPr="00EC6EF1" w:rsidRDefault="00F95B0A" w:rsidP="00BE6F5D">
      <w:pPr>
        <w:pStyle w:val="Tekstwiodcy"/>
        <w:numPr>
          <w:ilvl w:val="0"/>
          <w:numId w:val="9"/>
        </w:numPr>
        <w:rPr>
          <w:b/>
        </w:rPr>
      </w:pPr>
      <w:r w:rsidRPr="00EC6EF1">
        <w:rPr>
          <w:b/>
        </w:rPr>
        <w:t>Historia operacji.</w:t>
      </w:r>
      <w:r w:rsidRPr="00EC6EF1">
        <w:t xml:space="preserve"> Kolejną ważną funkcjonalnością DBMS jest tworzenie oraz zapisywanie historii operacji wykonanych na przestrzeni określonego czasu. Taką funkcjonalność można wykorzystać do śledzenia zmian, wykrywania błędów czy rekonstrukcji danych w sytuacji awarii systemu. Kolejną zaletą jest wykorzystanie funkcjonalności historii do tworzenia rejestru operacji oraz kopi zapasowej danych.</w:t>
      </w:r>
    </w:p>
    <w:p w:rsidR="00F95B0A" w:rsidRPr="00EC6EF1" w:rsidRDefault="00F95B0A" w:rsidP="00F95B0A">
      <w:pPr>
        <w:pStyle w:val="Tekstwiodcy"/>
        <w:ind w:firstLine="0"/>
        <w:rPr>
          <w:b/>
        </w:rPr>
      </w:pPr>
    </w:p>
    <w:p w:rsidR="00E73E8C" w:rsidRPr="00EC6EF1" w:rsidRDefault="00EE3D2D" w:rsidP="006A6C69">
      <w:pPr>
        <w:pStyle w:val="Tekstwiodcy"/>
      </w:pPr>
      <w:r w:rsidRPr="00EC6EF1">
        <w:t>Bazy danych mają szerokie zastosowane w różnych dziedzinach. ………..</w:t>
      </w:r>
    </w:p>
    <w:p w:rsidR="00E73E8C" w:rsidRPr="00EC6EF1" w:rsidRDefault="00E73E8C" w:rsidP="006A6C69">
      <w:pPr>
        <w:pStyle w:val="Tekstwiodcy"/>
      </w:pPr>
      <w:r w:rsidRPr="00EC6EF1">
        <w:t>Cos o przeznaczeniach i przejście do architektury</w:t>
      </w:r>
    </w:p>
    <w:p w:rsidR="00E73E8C" w:rsidRPr="00EC6EF1" w:rsidRDefault="00E73E8C" w:rsidP="006A6C69">
      <w:pPr>
        <w:pStyle w:val="Tekstwiodcy"/>
      </w:pPr>
    </w:p>
    <w:p w:rsidR="00237584" w:rsidRPr="00EC6EF1" w:rsidRDefault="008D2A08" w:rsidP="00237584">
      <w:pPr>
        <w:pStyle w:val="Tekstwiodcy"/>
      </w:pPr>
      <w:r w:rsidRPr="00EC6EF1">
        <w:t xml:space="preserve">Architekturę bazy danych można przedstawić za pomocą abstrakcyjnego standardu </w:t>
      </w:r>
      <w:r w:rsidRPr="00EC6EF1">
        <w:rPr>
          <w:i/>
        </w:rPr>
        <w:t>ANSI-SPARC</w:t>
      </w:r>
      <w:r w:rsidRPr="00EC6EF1">
        <w:t xml:space="preserve"> (ang. </w:t>
      </w:r>
      <w:r w:rsidRPr="00EC6EF1">
        <w:rPr>
          <w:i/>
        </w:rPr>
        <w:t>American National Standards Institute, Standards Planning And Requirements Committee</w:t>
      </w:r>
      <w:r w:rsidRPr="00EC6EF1">
        <w:t xml:space="preserve">), na którym opiera się większość współczesnych baz danych. Schemat </w:t>
      </w:r>
      <w:r w:rsidRPr="00EC6EF1">
        <w:rPr>
          <w:i/>
        </w:rPr>
        <w:t>ANSI-SPARC</w:t>
      </w:r>
      <w:r w:rsidRPr="00EC6EF1">
        <w:t xml:space="preserve"> został zdefiniowany w 1975 roku i przedstawia sposób projektowania systemów zarządzani bazami danych (</w:t>
      </w:r>
      <w:r w:rsidRPr="00EC6EF1">
        <w:rPr>
          <w:i/>
        </w:rPr>
        <w:t>DBMS</w:t>
      </w:r>
      <w:r w:rsidRPr="00EC6EF1">
        <w:t xml:space="preserve">). </w:t>
      </w:r>
      <w:r w:rsidR="00237584" w:rsidRPr="00EC6EF1">
        <w:t>K</w:t>
      </w:r>
      <w:r w:rsidRPr="00EC6EF1">
        <w:t>oncepcja</w:t>
      </w:r>
      <w:r w:rsidR="00237584" w:rsidRPr="00EC6EF1">
        <w:t xml:space="preserve"> standardu</w:t>
      </w:r>
      <w:r w:rsidRPr="00EC6EF1">
        <w:t xml:space="preserve"> opiera się na wyróżnieniu trzech głównych warstw systemu (ODNOŚNIK DO RYS)</w:t>
      </w:r>
      <w:r w:rsidR="00237584" w:rsidRPr="00EC6EF1">
        <w:t xml:space="preserve">, dlatego często spotykaną nazwą jest </w:t>
      </w:r>
      <w:r w:rsidR="00237584" w:rsidRPr="00EC6EF1">
        <w:rPr>
          <w:i/>
        </w:rPr>
        <w:t>Architektura trójwarstwowa</w:t>
      </w:r>
      <w:r w:rsidR="00237584" w:rsidRPr="00EC6EF1">
        <w:t>. Architektura trójwarstwowa posiada trzy główne komponenty, każdy rozumiany jako inny poziom abstrakcji.</w:t>
      </w:r>
    </w:p>
    <w:p w:rsidR="00237584" w:rsidRPr="00EC6EF1" w:rsidRDefault="00237584" w:rsidP="00237584"/>
    <w:p w:rsidR="00237584" w:rsidRPr="00EC6EF1" w:rsidRDefault="00237584" w:rsidP="00237584">
      <w:pPr>
        <w:jc w:val="center"/>
      </w:pPr>
      <w:r w:rsidRPr="00EC6EF1">
        <w:rPr>
          <w:noProof/>
        </w:rPr>
        <w:drawing>
          <wp:inline distT="0" distB="0" distL="0" distR="0" wp14:anchorId="56E7DA49" wp14:editId="17ADF5C5">
            <wp:extent cx="2095500" cy="20764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237584" w:rsidRPr="00EC6EF1" w:rsidRDefault="00237584" w:rsidP="00237584">
      <w:pPr>
        <w:pStyle w:val="Tekstwiodcy"/>
      </w:pPr>
    </w:p>
    <w:p w:rsidR="00D8376B" w:rsidRPr="00EC6EF1" w:rsidRDefault="00D8376B" w:rsidP="007D0E4A">
      <w:pPr>
        <w:pStyle w:val="STTytupracy"/>
        <w:ind w:left="708" w:hanging="708"/>
      </w:pPr>
    </w:p>
    <w:p w:rsidR="00237584" w:rsidRPr="00EC6EF1" w:rsidRDefault="00237584" w:rsidP="00237584">
      <w:pPr>
        <w:pStyle w:val="STTytupracy"/>
      </w:pPr>
      <w:r w:rsidRPr="00EC6EF1">
        <w:t xml:space="preserve">Warstwa aplikacji (ang. </w:t>
      </w:r>
      <w:r w:rsidRPr="00EC6EF1">
        <w:rPr>
          <w:i/>
        </w:rPr>
        <w:t>Application Layer</w:t>
      </w:r>
      <w:r w:rsidRPr="00EC6EF1">
        <w:t>)</w:t>
      </w:r>
    </w:p>
    <w:p w:rsidR="00D8376B" w:rsidRPr="00EC6EF1" w:rsidRDefault="00D8376B" w:rsidP="00237584">
      <w:pPr>
        <w:pStyle w:val="STTytupracy"/>
      </w:pPr>
    </w:p>
    <w:p w:rsidR="00237584" w:rsidRPr="00EC6EF1" w:rsidRDefault="00237584" w:rsidP="00237584">
      <w:pPr>
        <w:pStyle w:val="Tekstwiodcy"/>
      </w:pPr>
      <w:r w:rsidRPr="00EC6EF1">
        <w:t xml:space="preserve">Warstwa aplikacji przedstawia pewien interfejs dostępny dla wszystkich użytkowników systemu, dzięki któremu użytkownicy mogą nawiązać interakcję z serwerem bazy danych. </w:t>
      </w:r>
      <w:r w:rsidR="003E711A" w:rsidRPr="00EC6EF1">
        <w:t xml:space="preserve">Wśród użytkowników można wyróżnić </w:t>
      </w:r>
      <w:r w:rsidR="00D8376B" w:rsidRPr="00EC6EF1">
        <w:t>między innymi dwie</w:t>
      </w:r>
      <w:r w:rsidR="003E711A" w:rsidRPr="00EC6EF1">
        <w:t xml:space="preserve"> główne grupy:</w:t>
      </w:r>
    </w:p>
    <w:p w:rsidR="003E711A" w:rsidRPr="00EC6EF1" w:rsidRDefault="003E711A" w:rsidP="00D8376B">
      <w:pPr>
        <w:pStyle w:val="Tekstwiodcy"/>
        <w:numPr>
          <w:ilvl w:val="0"/>
          <w:numId w:val="7"/>
        </w:numPr>
      </w:pPr>
      <w:r w:rsidRPr="00EC6EF1">
        <w:rPr>
          <w:b/>
        </w:rPr>
        <w:t>Standardowi użytkownicy</w:t>
      </w:r>
      <w:r w:rsidRPr="00EC6EF1">
        <w:t xml:space="preserve"> – korzystają z systemu pośrednio, przez wcześniej zdefiniowany interfejs </w:t>
      </w:r>
      <w:r w:rsidR="00D8376B" w:rsidRPr="00EC6EF1">
        <w:t>użytkownika.</w:t>
      </w:r>
    </w:p>
    <w:p w:rsidR="00D8376B" w:rsidRPr="00EC6EF1" w:rsidRDefault="00D8376B" w:rsidP="00D8376B">
      <w:pPr>
        <w:pStyle w:val="Tekstwiodcy"/>
        <w:numPr>
          <w:ilvl w:val="0"/>
          <w:numId w:val="7"/>
        </w:numPr>
      </w:pPr>
      <w:r w:rsidRPr="00EC6EF1">
        <w:rPr>
          <w:b/>
        </w:rPr>
        <w:t>Zaawansowani użytkownicy</w:t>
      </w:r>
      <w:r w:rsidRPr="00EC6EF1">
        <w:t xml:space="preserve"> – współpracują z systemem bezpośrednio, bez użycia zdefiniowanej aplikacji. Użytkownicy tej grupy formułują żądania bezpośrednio za pomocą języka zapytań konkretnej bazy danych. Do tej grupy można zaliczyć administratorów lub programistów, którzy zajmują się implementacją aplikacji użytkowych. </w:t>
      </w:r>
    </w:p>
    <w:p w:rsidR="003E711A" w:rsidRPr="00EC6EF1" w:rsidRDefault="003E711A" w:rsidP="00D8376B">
      <w:pPr>
        <w:pStyle w:val="STTytupracy"/>
        <w:jc w:val="both"/>
      </w:pPr>
    </w:p>
    <w:p w:rsidR="00237584" w:rsidRPr="00EC6EF1" w:rsidRDefault="00237584" w:rsidP="00237584">
      <w:pPr>
        <w:pStyle w:val="STTytupracy"/>
      </w:pPr>
      <w:r w:rsidRPr="00EC6EF1">
        <w:t xml:space="preserve">Warstwa logiczna (ang. </w:t>
      </w:r>
      <w:r w:rsidRPr="00EC6EF1">
        <w:rPr>
          <w:i/>
        </w:rPr>
        <w:t>Logical Layer</w:t>
      </w:r>
      <w:r w:rsidRPr="00EC6EF1">
        <w:t>)</w:t>
      </w:r>
    </w:p>
    <w:p w:rsidR="00D8376B" w:rsidRPr="00EC6EF1" w:rsidRDefault="00D8376B" w:rsidP="00237584">
      <w:pPr>
        <w:pStyle w:val="STTytupracy"/>
      </w:pPr>
    </w:p>
    <w:p w:rsidR="00D8376B" w:rsidRPr="00EC6EF1" w:rsidRDefault="00D8376B" w:rsidP="00D8376B">
      <w:pPr>
        <w:pStyle w:val="Tekstwiodcy"/>
      </w:pPr>
      <w:r w:rsidRPr="00EC6EF1">
        <w:t xml:space="preserve">Warstwa logiczna zawiera podstawowe funkcjonalności zapewniające komunikację z fizyczną bazą danych. Warstwa logiczna przetwarza żądania użytkowników, definiuje reguły logiczne oraz wykonuje zdefiniowane obliczenia. Warstwa ta również pełni funkcję pośrednią pomiędzy otaczającymi ją warstwami (aplikacji oraz fizycznej) zapewniając przepływ danych. W tej części systemu istnieje wiele różnych implementacji komunikacji specyficznych dla danego systemu. </w:t>
      </w:r>
    </w:p>
    <w:p w:rsidR="00D8376B" w:rsidRPr="00EC6EF1" w:rsidRDefault="00D8376B" w:rsidP="00D8376B">
      <w:pPr>
        <w:pStyle w:val="Tekstwiodcy"/>
      </w:pPr>
    </w:p>
    <w:p w:rsidR="00237584" w:rsidRPr="00EC6EF1" w:rsidRDefault="00237584" w:rsidP="00237584">
      <w:pPr>
        <w:pStyle w:val="STTytupracy"/>
      </w:pPr>
      <w:r w:rsidRPr="00EC6EF1">
        <w:t xml:space="preserve">Warstwa fizyczna (ang. </w:t>
      </w:r>
      <w:r w:rsidRPr="00EC6EF1">
        <w:rPr>
          <w:i/>
        </w:rPr>
        <w:t>Phy</w:t>
      </w:r>
      <w:r w:rsidR="004E002E" w:rsidRPr="00EC6EF1">
        <w:rPr>
          <w:i/>
        </w:rPr>
        <w:t>sical</w:t>
      </w:r>
      <w:r w:rsidRPr="00EC6EF1">
        <w:rPr>
          <w:i/>
        </w:rPr>
        <w:t xml:space="preserve"> Layer</w:t>
      </w:r>
      <w:r w:rsidRPr="00EC6EF1">
        <w:t>)</w:t>
      </w:r>
    </w:p>
    <w:p w:rsidR="00237584" w:rsidRPr="00EC6EF1" w:rsidRDefault="00237584" w:rsidP="00237584">
      <w:pPr>
        <w:pStyle w:val="Tekstwiodcy"/>
      </w:pPr>
    </w:p>
    <w:p w:rsidR="00237584" w:rsidRPr="00EC6EF1" w:rsidRDefault="00237584" w:rsidP="00237584">
      <w:r w:rsidRPr="00EC6EF1">
        <w:rPr>
          <w:noProof/>
        </w:rPr>
        <w:lastRenderedPageBreak/>
        <w:drawing>
          <wp:inline distT="0" distB="0" distL="0" distR="0" wp14:anchorId="07BA327A" wp14:editId="0D2F36BC">
            <wp:extent cx="2162175" cy="3295650"/>
            <wp:effectExtent l="0" t="0" r="9525" b="0"/>
            <wp:docPr id="5" name="Obraz 5" descr="A logical view of the MySQL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ogical view of the MySQL serve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3295650"/>
                    </a:xfrm>
                    <a:prstGeom prst="rect">
                      <a:avLst/>
                    </a:prstGeom>
                    <a:noFill/>
                    <a:ln>
                      <a:noFill/>
                    </a:ln>
                  </pic:spPr>
                </pic:pic>
              </a:graphicData>
            </a:graphic>
          </wp:inline>
        </w:drawing>
      </w:r>
    </w:p>
    <w:p w:rsidR="00237584" w:rsidRPr="00EC6EF1" w:rsidRDefault="00237584" w:rsidP="006A6C69">
      <w:pPr>
        <w:pStyle w:val="Tekstwiodcy"/>
      </w:pPr>
    </w:p>
    <w:p w:rsidR="00A20A57" w:rsidRPr="00EC6EF1" w:rsidRDefault="00A20A57" w:rsidP="006A6C69">
      <w:pPr>
        <w:pStyle w:val="Tekstwiodcy"/>
      </w:pPr>
    </w:p>
    <w:p w:rsidR="008D2A08" w:rsidRPr="00EC6EF1" w:rsidRDefault="008D2A08" w:rsidP="006A6C69">
      <w:pPr>
        <w:pStyle w:val="Tekstwiodcy"/>
      </w:pPr>
    </w:p>
    <w:p w:rsidR="00E93743" w:rsidRPr="00EC6EF1" w:rsidRDefault="00E93743" w:rsidP="006A6C69">
      <w:pPr>
        <w:pStyle w:val="Tekstwiodcy"/>
      </w:pPr>
      <w:r w:rsidRPr="00EC6EF1">
        <w:t>W zależności od stosowanej struktury organizacji danych w konkretnym systemie, można wyróżnić między innymi takie rodzaje baz danych jak:</w:t>
      </w:r>
    </w:p>
    <w:p w:rsidR="00E93743" w:rsidRPr="00EC6EF1" w:rsidRDefault="00E93743" w:rsidP="00E93743">
      <w:pPr>
        <w:pStyle w:val="Tekstwiodcy"/>
        <w:numPr>
          <w:ilvl w:val="0"/>
          <w:numId w:val="6"/>
        </w:numPr>
      </w:pPr>
      <w:r w:rsidRPr="00EC6EF1">
        <w:t xml:space="preserve">Relacyjne (RDBMS – ang. </w:t>
      </w:r>
      <w:r w:rsidRPr="00EC6EF1">
        <w:rPr>
          <w:i/>
        </w:rPr>
        <w:t>Relational Database Management System</w:t>
      </w:r>
      <w:r w:rsidRPr="00EC6EF1">
        <w:t>)</w:t>
      </w:r>
    </w:p>
    <w:p w:rsidR="00E93743" w:rsidRPr="00EC6EF1" w:rsidRDefault="00E93743" w:rsidP="00E93743">
      <w:pPr>
        <w:pStyle w:val="Tekstwiodcy"/>
        <w:numPr>
          <w:ilvl w:val="0"/>
          <w:numId w:val="6"/>
        </w:numPr>
      </w:pPr>
      <w:r w:rsidRPr="00EC6EF1">
        <w:t>Nierelacyjne (NoSQL</w:t>
      </w:r>
      <w:r w:rsidR="00A1758A" w:rsidRPr="00EC6EF1">
        <w:t xml:space="preserve"> – ang. </w:t>
      </w:r>
      <w:r w:rsidR="00A1758A" w:rsidRPr="00EC6EF1">
        <w:rPr>
          <w:i/>
        </w:rPr>
        <w:t>Non SQL / Non relational</w:t>
      </w:r>
      <w:r w:rsidRPr="00EC6EF1">
        <w:t>)</w:t>
      </w:r>
    </w:p>
    <w:p w:rsidR="00E93743" w:rsidRPr="00EC6EF1" w:rsidRDefault="00E93743" w:rsidP="00E93743">
      <w:pPr>
        <w:pStyle w:val="Tekstwiodcy"/>
        <w:numPr>
          <w:ilvl w:val="0"/>
          <w:numId w:val="6"/>
        </w:numPr>
      </w:pPr>
      <w:r w:rsidRPr="00EC6EF1">
        <w:t>Obiektowe (OODBMS</w:t>
      </w:r>
      <w:r w:rsidR="00A1758A" w:rsidRPr="00EC6EF1">
        <w:t xml:space="preserve"> – ang. </w:t>
      </w:r>
      <w:r w:rsidR="00A1758A" w:rsidRPr="00EC6EF1">
        <w:rPr>
          <w:i/>
        </w:rPr>
        <w:t>Object-Oriented Database Management System</w:t>
      </w:r>
      <w:r w:rsidRPr="00EC6EF1">
        <w:t>)</w:t>
      </w:r>
    </w:p>
    <w:p w:rsidR="00E93743" w:rsidRPr="00EC6EF1" w:rsidRDefault="00E93743" w:rsidP="00E93743">
      <w:pPr>
        <w:pStyle w:val="Tekstwiodcy"/>
        <w:numPr>
          <w:ilvl w:val="0"/>
          <w:numId w:val="6"/>
        </w:numPr>
      </w:pPr>
      <w:r w:rsidRPr="00EC6EF1">
        <w:t>Obiektowe – relacyjne (ORDBMS</w:t>
      </w:r>
      <w:r w:rsidR="00A1758A" w:rsidRPr="00EC6EF1">
        <w:t xml:space="preserve"> – ang. </w:t>
      </w:r>
      <w:r w:rsidR="00A1758A" w:rsidRPr="00EC6EF1">
        <w:rPr>
          <w:i/>
        </w:rPr>
        <w:t>Object-Relational Database Management System</w:t>
      </w:r>
      <w:r w:rsidR="00515A2A" w:rsidRPr="00EC6EF1">
        <w:t>)</w:t>
      </w:r>
    </w:p>
    <w:p w:rsidR="00A20A57" w:rsidRPr="00EC6EF1" w:rsidRDefault="00A20A57" w:rsidP="0045327A">
      <w:pPr>
        <w:pStyle w:val="Tekstwiodcy"/>
        <w:ind w:firstLine="0"/>
      </w:pPr>
    </w:p>
    <w:p w:rsidR="00515A2A" w:rsidRPr="00EC6EF1" w:rsidRDefault="00515A2A" w:rsidP="00515A2A">
      <w:pPr>
        <w:pStyle w:val="STTytupracy"/>
      </w:pPr>
      <w:r w:rsidRPr="00EC6EF1">
        <w:t>Relacyjne bazy danych</w:t>
      </w:r>
    </w:p>
    <w:p w:rsidR="00515A2A" w:rsidRPr="00EC6EF1" w:rsidRDefault="00515A2A" w:rsidP="00515A2A">
      <w:pPr>
        <w:pStyle w:val="STTytupracy"/>
      </w:pPr>
      <w:r w:rsidRPr="00EC6EF1">
        <w:t>Nierelacyjne bazy danych</w:t>
      </w:r>
    </w:p>
    <w:p w:rsidR="00515A2A" w:rsidRPr="00EC6EF1" w:rsidRDefault="00515A2A" w:rsidP="00515A2A">
      <w:pPr>
        <w:pStyle w:val="STTytupracy"/>
      </w:pPr>
      <w:r w:rsidRPr="00EC6EF1">
        <w:t>Obiektowe bazy danych</w:t>
      </w:r>
    </w:p>
    <w:p w:rsidR="00515A2A" w:rsidRPr="00EC6EF1" w:rsidRDefault="00515A2A" w:rsidP="00515A2A">
      <w:pPr>
        <w:pStyle w:val="STTytupracy"/>
      </w:pPr>
      <w:r w:rsidRPr="00EC6EF1">
        <w:t>Obiektowo – relacyjne bazy danych</w:t>
      </w:r>
    </w:p>
    <w:p w:rsidR="00E93743" w:rsidRPr="00EC6EF1" w:rsidRDefault="00E93743" w:rsidP="00E93743">
      <w:pPr>
        <w:pStyle w:val="Tekstwiodcy"/>
        <w:ind w:firstLine="0"/>
      </w:pPr>
    </w:p>
    <w:p w:rsidR="006C75A3" w:rsidRPr="00EC6EF1" w:rsidRDefault="006C75A3" w:rsidP="006C75A3">
      <w:pPr>
        <w:pStyle w:val="NrNagwek2"/>
      </w:pPr>
      <w:bookmarkStart w:id="9" w:name="_Ref4663643"/>
      <w:bookmarkStart w:id="10" w:name="_Toc5374897"/>
      <w:r w:rsidRPr="00EC6EF1">
        <w:lastRenderedPageBreak/>
        <w:t>Uzasadnienie wyboru baz danych</w:t>
      </w:r>
      <w:bookmarkEnd w:id="9"/>
      <w:bookmarkEnd w:id="10"/>
    </w:p>
    <w:p w:rsidR="006C75A3" w:rsidRPr="00EC6EF1" w:rsidRDefault="006C75A3" w:rsidP="006C75A3"/>
    <w:p w:rsidR="006C75A3" w:rsidRPr="00EC6EF1" w:rsidRDefault="006C75A3" w:rsidP="00BA52F1">
      <w:pPr>
        <w:pStyle w:val="Tekstwiodcy"/>
      </w:pPr>
      <w:r w:rsidRPr="00EC6EF1">
        <w:t xml:space="preserve">W ramach niniejszej pracy magisterskiej zostały wybrane dwie relacyjne oraz dwie nierelacyjne bazy danych. Głównym kryterium wyboru konkretnych baz danych jest ich popularność datująca na marzec 2019r. Ranking popularności został zaczerpnięty ze strony internetowej </w:t>
      </w:r>
      <w:r w:rsidRPr="00EC6EF1">
        <w:rPr>
          <w:i/>
        </w:rPr>
        <w:t>DB-ENGINES.COM</w:t>
      </w:r>
      <w:r w:rsidRPr="00EC6EF1">
        <w:t xml:space="preserve"> </w:t>
      </w:r>
      <w:r w:rsidR="00235AAE" w:rsidRPr="00EC6EF1">
        <w:fldChar w:fldCharType="begin" w:fldLock="1"/>
      </w:r>
      <w:r w:rsidR="00CC2CA4" w:rsidRPr="00EC6EF1">
        <w:instrText>ADDIN CSL_CITATION {"citationItems":[{"id":"ITEM-1","itemData":{"URL":"https://db-engines.com/en/","accessed":{"date-parts":[["2019","3","25"]]},"id":"ITEM-1","issued":{"date-parts":[["0"]]},"title":"DB-Engines - Knowledge Base of Relational and NoSQL Database Management Systems","type":"webpage"},"uris":["http://www.mendeley.com/documents/?uuid=a1430c07-4eaf-3fb1-9fd6-204a6e179d22"]}],"mendeley":{"formattedCitation":"[3]","plainTextFormattedCitation":"[3]","previouslyFormattedCitation":"[3]"},"properties":{"noteIndex":0},"schema":"https://github.com/citation-style-language/schema/raw/master/csl-citation.json"}</w:instrText>
      </w:r>
      <w:r w:rsidR="00235AAE" w:rsidRPr="00EC6EF1">
        <w:fldChar w:fldCharType="separate"/>
      </w:r>
      <w:r w:rsidR="00235AAE" w:rsidRPr="00EC6EF1">
        <w:rPr>
          <w:noProof/>
        </w:rPr>
        <w:t>[3]</w:t>
      </w:r>
      <w:r w:rsidR="00235AAE" w:rsidRPr="00EC6EF1">
        <w:fldChar w:fldCharType="end"/>
      </w:r>
      <w:r w:rsidRPr="00EC6EF1">
        <w:t>. W momencie pisania pracy metoda użyta do zmierzenia popularności baz danych używa takich parametrów jak:</w:t>
      </w:r>
    </w:p>
    <w:p w:rsidR="006C75A3" w:rsidRPr="00EC6EF1" w:rsidRDefault="006C75A3" w:rsidP="00BA52F1">
      <w:pPr>
        <w:pStyle w:val="Tekstwiodcy"/>
        <w:numPr>
          <w:ilvl w:val="0"/>
          <w:numId w:val="5"/>
        </w:numPr>
      </w:pPr>
      <w:r w:rsidRPr="00EC6EF1">
        <w:rPr>
          <w:b/>
        </w:rPr>
        <w:t>Liczba „wzmianek” o danym systemie na stronach internetowych</w:t>
      </w:r>
      <w:r w:rsidRPr="00EC6EF1">
        <w:t>, mierzona liczbą wyników w popularnych internetowych wyszukiwarkach. Używane wyszukiwarki to Google, Bing oraz Yandex.</w:t>
      </w:r>
    </w:p>
    <w:p w:rsidR="006C75A3" w:rsidRPr="00EC6EF1" w:rsidRDefault="006C75A3" w:rsidP="00BA52F1">
      <w:pPr>
        <w:pStyle w:val="Tekstwiodcy"/>
        <w:numPr>
          <w:ilvl w:val="0"/>
          <w:numId w:val="5"/>
        </w:numPr>
      </w:pPr>
      <w:r w:rsidRPr="00EC6EF1">
        <w:rPr>
          <w:b/>
        </w:rPr>
        <w:t>Ogólne zainteresowanie systemem bazy danych</w:t>
      </w:r>
      <w:r w:rsidRPr="00EC6EF1">
        <w:t xml:space="preserve"> mierzona jako częstotliwość wyszukiwania w Google Trends.</w:t>
      </w:r>
    </w:p>
    <w:p w:rsidR="006C75A3" w:rsidRPr="00EC6EF1" w:rsidRDefault="006C75A3" w:rsidP="00BA52F1">
      <w:pPr>
        <w:pStyle w:val="Tekstwiodcy"/>
        <w:numPr>
          <w:ilvl w:val="0"/>
          <w:numId w:val="5"/>
        </w:numPr>
      </w:pPr>
      <w:r w:rsidRPr="00EC6EF1">
        <w:rPr>
          <w:b/>
        </w:rPr>
        <w:t>Częstotliwość dyskusji technicznych na temat systemu.</w:t>
      </w:r>
      <w:r w:rsidRPr="00EC6EF1">
        <w:t xml:space="preserve"> Dane są pobierane ze znanych witryn internetowych związanych z technologią IT takich jak Stack Overflow i DBA Stack Exchange. </w:t>
      </w:r>
    </w:p>
    <w:p w:rsidR="006C75A3" w:rsidRPr="00EC6EF1" w:rsidRDefault="006C75A3" w:rsidP="00BA52F1">
      <w:pPr>
        <w:pStyle w:val="Tekstwiodcy"/>
        <w:numPr>
          <w:ilvl w:val="0"/>
          <w:numId w:val="5"/>
        </w:numPr>
      </w:pPr>
      <w:r w:rsidRPr="00EC6EF1">
        <w:rPr>
          <w:b/>
        </w:rPr>
        <w:t>Liczba ofert pracy, w których wspomniany jest dany system.</w:t>
      </w:r>
      <w:r w:rsidRPr="00EC6EF1">
        <w:t xml:space="preserve"> Oferty prace są przeglądane w serwisach takich jak Indeed oraz Simply Hired.</w:t>
      </w:r>
    </w:p>
    <w:p w:rsidR="006C75A3" w:rsidRPr="00EC6EF1" w:rsidRDefault="006C75A3" w:rsidP="00BA52F1">
      <w:pPr>
        <w:pStyle w:val="Tekstwiodcy"/>
      </w:pPr>
    </w:p>
    <w:p w:rsidR="006C75A3" w:rsidRPr="00EC6EF1" w:rsidRDefault="00F8161A" w:rsidP="00BA52F1">
      <w:pPr>
        <w:pStyle w:val="Tekstwiodcy"/>
      </w:pPr>
      <w:r w:rsidRPr="00EC6EF1">
        <w:t xml:space="preserve">Jako relacyjne systemy zostały wybrane takie bazy jak </w:t>
      </w:r>
      <w:r w:rsidRPr="00EC6EF1">
        <w:rPr>
          <w:i/>
        </w:rPr>
        <w:t>MySQL</w:t>
      </w:r>
      <w:r w:rsidRPr="00EC6EF1">
        <w:t xml:space="preserve"> oraz </w:t>
      </w:r>
      <w:r w:rsidRPr="00EC6EF1">
        <w:rPr>
          <w:i/>
        </w:rPr>
        <w:t>PostgreSQL</w:t>
      </w:r>
      <w:r w:rsidRPr="00EC6EF1">
        <w:t xml:space="preserve">, natomiast jako nierelacyjne </w:t>
      </w:r>
      <w:r w:rsidRPr="00EC6EF1">
        <w:rPr>
          <w:i/>
        </w:rPr>
        <w:t>MongoDB</w:t>
      </w:r>
      <w:r w:rsidRPr="00EC6EF1">
        <w:t xml:space="preserve"> oraz </w:t>
      </w:r>
      <w:r w:rsidRPr="00EC6EF1">
        <w:rPr>
          <w:i/>
        </w:rPr>
        <w:t>Cassandra</w:t>
      </w:r>
      <w:r w:rsidRPr="00EC6EF1">
        <w:t xml:space="preserve">. </w:t>
      </w:r>
      <w:r w:rsidR="006C75A3" w:rsidRPr="00EC6EF1">
        <w:t>Wykres poniżej przedstawia</w:t>
      </w:r>
      <w:r w:rsidRPr="00EC6EF1">
        <w:t xml:space="preserve"> tendencję popularności wybranych systemów</w:t>
      </w:r>
      <w:r w:rsidR="00BC0917" w:rsidRPr="00EC6EF1">
        <w:t>, na podstawie której zostały wybrane wyżej wymienione bazy</w:t>
      </w:r>
      <w:r w:rsidRPr="00EC6EF1">
        <w:t>.</w:t>
      </w:r>
    </w:p>
    <w:p w:rsidR="00F8161A" w:rsidRPr="00EC6EF1" w:rsidRDefault="00F8161A" w:rsidP="006C75A3">
      <w:pPr>
        <w:ind w:firstLine="708"/>
      </w:pPr>
    </w:p>
    <w:p w:rsidR="00ED58D5" w:rsidRPr="00EC6EF1" w:rsidRDefault="006C75A3" w:rsidP="00ED58D5">
      <w:pPr>
        <w:keepNext/>
      </w:pPr>
      <w:r w:rsidRPr="00EC6EF1">
        <w:rPr>
          <w:noProof/>
        </w:rPr>
        <w:lastRenderedPageBreak/>
        <w:drawing>
          <wp:inline distT="0" distB="0" distL="0" distR="0">
            <wp:extent cx="5753100" cy="33432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6C75A3" w:rsidRPr="00EC6EF1" w:rsidRDefault="00ED58D5" w:rsidP="0059431A">
      <w:pPr>
        <w:pStyle w:val="Legenda"/>
      </w:pPr>
      <w:bookmarkStart w:id="11" w:name="_Toc5374917"/>
      <w:r w:rsidRPr="00EC6EF1">
        <w:t xml:space="preserve">Rys. </w:t>
      </w:r>
      <w:r w:rsidR="00B53D5B" w:rsidRPr="00EC6EF1">
        <w:rPr>
          <w:noProof/>
        </w:rPr>
        <w:fldChar w:fldCharType="begin"/>
      </w:r>
      <w:r w:rsidR="00B53D5B" w:rsidRPr="00EC6EF1">
        <w:rPr>
          <w:noProof/>
        </w:rPr>
        <w:instrText xml:space="preserve"> SEQ Rys. \* ARABIC </w:instrText>
      </w:r>
      <w:r w:rsidR="00B53D5B" w:rsidRPr="00EC6EF1">
        <w:rPr>
          <w:noProof/>
        </w:rPr>
        <w:fldChar w:fldCharType="separate"/>
      </w:r>
      <w:r w:rsidR="008E0406" w:rsidRPr="00EC6EF1">
        <w:rPr>
          <w:noProof/>
        </w:rPr>
        <w:t>1</w:t>
      </w:r>
      <w:r w:rsidR="00B53D5B" w:rsidRPr="00EC6EF1">
        <w:rPr>
          <w:noProof/>
        </w:rPr>
        <w:fldChar w:fldCharType="end"/>
      </w:r>
      <w:r w:rsidRPr="00EC6EF1">
        <w:t xml:space="preserve">. Tendencja popularności baz danych - marzec 2019. Źródło: </w:t>
      </w:r>
      <w:hyperlink r:id="rId13" w:history="1">
        <w:r w:rsidR="005C52D5" w:rsidRPr="00EC6EF1">
          <w:rPr>
            <w:rStyle w:val="Hipercze"/>
          </w:rPr>
          <w:t>https://db-engines.com/en/ranking_trend</w:t>
        </w:r>
      </w:hyperlink>
      <w:r w:rsidR="005C52D5" w:rsidRPr="00EC6EF1">
        <w:t xml:space="preserve"> </w:t>
      </w:r>
      <w:r w:rsidR="009E53CD" w:rsidRPr="00EC6EF1">
        <w:t>[Udostępniono: 28 marzec 2019]</w:t>
      </w:r>
      <w:bookmarkEnd w:id="11"/>
    </w:p>
    <w:p w:rsidR="006C75A3" w:rsidRPr="00EC6EF1" w:rsidRDefault="006C75A3" w:rsidP="006C75A3"/>
    <w:p w:rsidR="00E5060A" w:rsidRPr="00EC6EF1" w:rsidRDefault="00E5060A" w:rsidP="00E5060A">
      <w:pPr>
        <w:pStyle w:val="NrNagwek2"/>
      </w:pPr>
      <w:bookmarkStart w:id="12" w:name="_Toc5374898"/>
      <w:r w:rsidRPr="00EC6EF1">
        <w:rPr>
          <w:szCs w:val="34"/>
        </w:rPr>
        <w:t xml:space="preserve">Przedstawienie </w:t>
      </w:r>
      <w:r w:rsidR="00262918" w:rsidRPr="00EC6EF1">
        <w:rPr>
          <w:szCs w:val="34"/>
        </w:rPr>
        <w:t xml:space="preserve">struktury </w:t>
      </w:r>
      <w:r w:rsidRPr="00EC6EF1">
        <w:rPr>
          <w:szCs w:val="34"/>
        </w:rPr>
        <w:t>pracy</w:t>
      </w:r>
      <w:bookmarkEnd w:id="12"/>
    </w:p>
    <w:p w:rsidR="00E5060A" w:rsidRPr="00EC6EF1" w:rsidRDefault="00E5060A" w:rsidP="006A6C69">
      <w:pPr>
        <w:pStyle w:val="Tekstwiodcy"/>
      </w:pPr>
    </w:p>
    <w:p w:rsidR="00E5060A" w:rsidRPr="00EC6EF1" w:rsidRDefault="00E5060A" w:rsidP="00E5060A">
      <w:pPr>
        <w:spacing w:after="200" w:line="276" w:lineRule="auto"/>
        <w:rPr>
          <w:rFonts w:eastAsiaTheme="majorEastAsia" w:cstheme="majorBidi"/>
          <w:b/>
          <w:bCs/>
          <w:sz w:val="60"/>
          <w:szCs w:val="28"/>
        </w:rPr>
      </w:pPr>
      <w:r w:rsidRPr="00EC6EF1">
        <w:t>Niniejsza praca magisterska została podzielona na …</w:t>
      </w:r>
      <w:r w:rsidRPr="00EC6EF1">
        <w:br w:type="page"/>
      </w:r>
    </w:p>
    <w:p w:rsidR="00E5060A" w:rsidRPr="00EC6EF1" w:rsidRDefault="00E5060A" w:rsidP="00E5060A">
      <w:pPr>
        <w:pStyle w:val="NrNagwek1"/>
      </w:pPr>
      <w:bookmarkStart w:id="13" w:name="_Toc5374899"/>
      <w:r w:rsidRPr="00EC6EF1">
        <w:lastRenderedPageBreak/>
        <w:t>Analiza wybranych baz danych</w:t>
      </w:r>
      <w:bookmarkEnd w:id="13"/>
    </w:p>
    <w:p w:rsidR="00976E30" w:rsidRPr="00EC6EF1" w:rsidRDefault="00976E30" w:rsidP="00976E30"/>
    <w:p w:rsidR="00464BE5" w:rsidRPr="00EC6EF1" w:rsidRDefault="00B50B67" w:rsidP="00BA52F1">
      <w:pPr>
        <w:pStyle w:val="Tekstwiodcy"/>
      </w:pPr>
      <w:r w:rsidRPr="00EC6EF1">
        <w:t xml:space="preserve">W tym rozdziale zostanie przedstawiona analiza wybranych relacyjnych i nierelacyjnych baz danych. </w:t>
      </w:r>
      <w:r w:rsidR="00C72320" w:rsidRPr="00EC6EF1">
        <w:t xml:space="preserve">Wybór baz danych został uzasadniony </w:t>
      </w:r>
      <w:r w:rsidR="00167A4B" w:rsidRPr="00EC6EF1">
        <w:t>w</w:t>
      </w:r>
      <w:r w:rsidR="00392D7B" w:rsidRPr="00EC6EF1">
        <w:t xml:space="preserve"> rozdziale</w:t>
      </w:r>
      <w:r w:rsidR="00167A4B" w:rsidRPr="00EC6EF1">
        <w:t xml:space="preserve"> </w:t>
      </w:r>
      <w:r w:rsidR="00392D7B" w:rsidRPr="00EC6EF1">
        <w:fldChar w:fldCharType="begin"/>
      </w:r>
      <w:r w:rsidR="00392D7B" w:rsidRPr="00EC6EF1">
        <w:instrText xml:space="preserve"> REF _Ref4663643 \r \h </w:instrText>
      </w:r>
      <w:r w:rsidR="00BA52F1" w:rsidRPr="00EC6EF1">
        <w:instrText xml:space="preserve"> \* MERGEFORMAT </w:instrText>
      </w:r>
      <w:r w:rsidR="00392D7B" w:rsidRPr="00EC6EF1">
        <w:fldChar w:fldCharType="separate"/>
      </w:r>
      <w:r w:rsidR="00517663" w:rsidRPr="00EC6EF1">
        <w:t>1.4</w:t>
      </w:r>
      <w:r w:rsidR="00392D7B" w:rsidRPr="00EC6EF1">
        <w:fldChar w:fldCharType="end"/>
      </w:r>
      <w:r w:rsidR="00C72320" w:rsidRPr="00EC6EF1">
        <w:t>.</w:t>
      </w:r>
    </w:p>
    <w:p w:rsidR="00B50B67" w:rsidRPr="00EC6EF1" w:rsidRDefault="00B50B67" w:rsidP="00BA52F1">
      <w:pPr>
        <w:pStyle w:val="Tekstwiodcy"/>
      </w:pPr>
      <w:r w:rsidRPr="00EC6EF1">
        <w:t xml:space="preserve">Jednym z analizowanych aspektów </w:t>
      </w:r>
      <w:r w:rsidR="0030121B" w:rsidRPr="00EC6EF1">
        <w:t>jest</w:t>
      </w:r>
      <w:r w:rsidRPr="00EC6EF1">
        <w:t xml:space="preserve"> model bazy danych. Relacyjne bazy danych posiadają zdefiniowane </w:t>
      </w:r>
      <w:r w:rsidR="00606F35" w:rsidRPr="00EC6EF1">
        <w:t>modele,</w:t>
      </w:r>
      <w:r w:rsidRPr="00EC6EF1">
        <w:t xml:space="preserve"> lecz nierelacyjne bazy danych nie posiadają spójnego modelu danych. Wśród nierelacyjnych modeli baz danych możemy wyróżnić między innymi TUTAJ JAKIŚ MODEL. </w:t>
      </w:r>
      <w:r w:rsidR="00392D7B" w:rsidRPr="00EC6EF1">
        <w:t>Porównanie</w:t>
      </w:r>
      <w:r w:rsidRPr="00EC6EF1">
        <w:t xml:space="preserve"> będzie zawierać </w:t>
      </w:r>
      <w:r w:rsidR="00392D7B" w:rsidRPr="00EC6EF1">
        <w:t xml:space="preserve">przedstawienie </w:t>
      </w:r>
      <w:r w:rsidRPr="00EC6EF1">
        <w:t xml:space="preserve">cech </w:t>
      </w:r>
      <w:r w:rsidR="00392D7B" w:rsidRPr="00EC6EF1">
        <w:t xml:space="preserve">wspólnych </w:t>
      </w:r>
      <w:r w:rsidRPr="00EC6EF1">
        <w:t>lub istotn</w:t>
      </w:r>
      <w:r w:rsidR="00392D7B" w:rsidRPr="00EC6EF1">
        <w:t>ych</w:t>
      </w:r>
      <w:r w:rsidRPr="00EC6EF1">
        <w:t xml:space="preserve"> różnic.</w:t>
      </w:r>
    </w:p>
    <w:p w:rsidR="00D069DA" w:rsidRPr="00EC6EF1" w:rsidRDefault="00D069DA" w:rsidP="00BA52F1">
      <w:pPr>
        <w:pStyle w:val="Tekstwiodcy"/>
      </w:pPr>
      <w:r w:rsidRPr="00EC6EF1">
        <w:t>MODEL DANYCH CZYLI JAK TE DANE SA PRZECHOWYWANE</w:t>
      </w:r>
    </w:p>
    <w:p w:rsidR="00D069DA" w:rsidRPr="00EC6EF1" w:rsidRDefault="00D069DA" w:rsidP="00BA52F1">
      <w:pPr>
        <w:pStyle w:val="Tekstwiodcy"/>
      </w:pPr>
    </w:p>
    <w:p w:rsidR="00E829B3" w:rsidRPr="00EC6EF1" w:rsidRDefault="00E829B3" w:rsidP="00BA52F1">
      <w:pPr>
        <w:pStyle w:val="Tekstwiodcy"/>
      </w:pPr>
      <w:r w:rsidRPr="00EC6EF1">
        <w:t>Kolejnym analizowanym aspektem jest architektura bazy danych</w:t>
      </w:r>
      <w:r w:rsidR="00063DC0" w:rsidRPr="00EC6EF1">
        <w:t xml:space="preserve"> rozumiana jako elementy, z których składa się dany system oraz funkcjonalności takie jak między innymi NIE WIEM CZY TEN AKAPIT BĘDZIE OK. WYJDZIE W PRANIU.</w:t>
      </w:r>
    </w:p>
    <w:p w:rsidR="00D069DA" w:rsidRPr="00EC6EF1" w:rsidRDefault="00D069DA" w:rsidP="00BA52F1">
      <w:pPr>
        <w:pStyle w:val="Tekstwiodcy"/>
      </w:pPr>
    </w:p>
    <w:p w:rsidR="00B50B67" w:rsidRPr="00EC6EF1" w:rsidRDefault="00B50B67" w:rsidP="00BA52F1">
      <w:pPr>
        <w:pStyle w:val="Tekstwiodcy"/>
      </w:pPr>
      <w:r w:rsidRPr="00EC6EF1">
        <w:t xml:space="preserve">Kolejnym analizowanym aspektem </w:t>
      </w:r>
      <w:r w:rsidR="0030121B" w:rsidRPr="00EC6EF1">
        <w:t>jest</w:t>
      </w:r>
      <w:r w:rsidRPr="00EC6EF1">
        <w:t xml:space="preserve"> dostępność bazy danych</w:t>
      </w:r>
      <w:r w:rsidR="00942818" w:rsidRPr="00EC6EF1">
        <w:t xml:space="preserve">. Każda baza danych potrzebuje pewnego sterownika (biblioteki), który służy do komunikacji pomiędzy aplikacją kliencką, a bazą danych. Aspekt dostępności uwzględnia takie założenia jak poziom trudności implementacji połączenia z bazą danych, rozumiany jako jakość instrukcji dostępnych w oficjalnej dokumentacji, oraz </w:t>
      </w:r>
      <w:r w:rsidR="003B33A1" w:rsidRPr="00EC6EF1">
        <w:t xml:space="preserve">rodzaj języków programowania, poprzez które można ustanowić połączenie. Im większa liczba dostępnych języków programowania, tym mniejsze ograniczenie wyboru bazy danych. </w:t>
      </w:r>
    </w:p>
    <w:p w:rsidR="00B50B67" w:rsidRPr="00EC6EF1" w:rsidRDefault="00B50B67" w:rsidP="00BA52F1">
      <w:pPr>
        <w:pStyle w:val="Tekstwiodcy"/>
      </w:pPr>
      <w:r w:rsidRPr="00EC6EF1">
        <w:t xml:space="preserve">Każdy aspekt analizy dla </w:t>
      </w:r>
      <w:r w:rsidR="0030121B" w:rsidRPr="00EC6EF1">
        <w:t>kolejnej</w:t>
      </w:r>
      <w:r w:rsidRPr="00EC6EF1">
        <w:t xml:space="preserve"> bazy danych zostanie uwzględniony w poszczególnych podsumowaniach z uwzględnieniem cech nietypowych lub szczególnych dla danego rozwiązania.</w:t>
      </w:r>
    </w:p>
    <w:p w:rsidR="0030121B" w:rsidRPr="00EC6EF1" w:rsidRDefault="0030121B" w:rsidP="001B0E28"/>
    <w:p w:rsidR="00C72320" w:rsidRPr="00EC6EF1" w:rsidRDefault="00C72320" w:rsidP="006C75A3"/>
    <w:p w:rsidR="00D069DA" w:rsidRPr="00EC6EF1" w:rsidRDefault="00D069DA">
      <w:pPr>
        <w:spacing w:after="200" w:line="276" w:lineRule="auto"/>
        <w:jc w:val="left"/>
        <w:rPr>
          <w:rFonts w:eastAsiaTheme="majorEastAsia" w:cstheme="majorBidi"/>
          <w:b/>
          <w:bCs/>
          <w:sz w:val="34"/>
          <w:szCs w:val="26"/>
        </w:rPr>
      </w:pPr>
      <w:r w:rsidRPr="00EC6EF1">
        <w:br w:type="page"/>
      </w:r>
    </w:p>
    <w:p w:rsidR="00C72320" w:rsidRPr="00EC6EF1" w:rsidRDefault="00C72320" w:rsidP="00C72320">
      <w:pPr>
        <w:pStyle w:val="NrNagwek2"/>
      </w:pPr>
      <w:bookmarkStart w:id="14" w:name="_Ref5374707"/>
      <w:bookmarkStart w:id="15" w:name="_Toc5374900"/>
      <w:r w:rsidRPr="00EC6EF1">
        <w:lastRenderedPageBreak/>
        <w:t>MySQL</w:t>
      </w:r>
      <w:bookmarkEnd w:id="14"/>
      <w:bookmarkEnd w:id="15"/>
    </w:p>
    <w:p w:rsidR="006D0A2F" w:rsidRPr="00EC6EF1" w:rsidRDefault="006D0A2F" w:rsidP="006D0A2F">
      <w:pPr>
        <w:pStyle w:val="Tekstwiodcy"/>
        <w:keepNext/>
      </w:pPr>
      <w:r w:rsidRPr="00EC6EF1">
        <w:rPr>
          <w:noProof/>
        </w:rPr>
        <w:drawing>
          <wp:anchor distT="0" distB="0" distL="180340" distR="114300" simplePos="0" relativeHeight="251659264" behindDoc="1" locked="0" layoutInCell="1" allowOverlap="1">
            <wp:simplePos x="0" y="0"/>
            <wp:positionH relativeFrom="column">
              <wp:posOffset>3622675</wp:posOffset>
            </wp:positionH>
            <wp:positionV relativeFrom="paragraph">
              <wp:posOffset>210185</wp:posOffset>
            </wp:positionV>
            <wp:extent cx="2116800" cy="1378800"/>
            <wp:effectExtent l="0" t="0" r="0" b="0"/>
            <wp:wrapTight wrapText="bothSides">
              <wp:wrapPolygon edited="0">
                <wp:start x="0" y="0"/>
                <wp:lineTo x="0" y="21192"/>
                <wp:lineTo x="21386" y="21192"/>
                <wp:lineTo x="21386"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6800" cy="137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5059" w:rsidRPr="00EC6EF1" w:rsidRDefault="00B54DC1" w:rsidP="00B54DC1">
      <w:pPr>
        <w:pStyle w:val="Tekstwiodcy"/>
      </w:pPr>
      <w:r w:rsidRPr="00EC6EF1">
        <w:rPr>
          <w:noProof/>
        </w:rPr>
        <mc:AlternateContent>
          <mc:Choice Requires="wps">
            <w:drawing>
              <wp:anchor distT="0" distB="0" distL="114300" distR="114300" simplePos="0" relativeHeight="251661312" behindDoc="1" locked="0" layoutInCell="1" allowOverlap="1" wp14:anchorId="72B8434F" wp14:editId="21FB2E94">
                <wp:simplePos x="0" y="0"/>
                <wp:positionH relativeFrom="column">
                  <wp:posOffset>3611245</wp:posOffset>
                </wp:positionH>
                <wp:positionV relativeFrom="paragraph">
                  <wp:posOffset>1429121</wp:posOffset>
                </wp:positionV>
                <wp:extent cx="2125345" cy="635"/>
                <wp:effectExtent l="0" t="0" r="8255" b="8890"/>
                <wp:wrapTight wrapText="bothSides">
                  <wp:wrapPolygon edited="0">
                    <wp:start x="0" y="0"/>
                    <wp:lineTo x="0" y="21235"/>
                    <wp:lineTo x="21490" y="21235"/>
                    <wp:lineTo x="21490" y="0"/>
                    <wp:lineTo x="0" y="0"/>
                  </wp:wrapPolygon>
                </wp:wrapTight>
                <wp:docPr id="11" name="Pole tekstowe 11"/>
                <wp:cNvGraphicFramePr/>
                <a:graphic xmlns:a="http://schemas.openxmlformats.org/drawingml/2006/main">
                  <a:graphicData uri="http://schemas.microsoft.com/office/word/2010/wordprocessingShape">
                    <wps:wsp>
                      <wps:cNvSpPr txBox="1"/>
                      <wps:spPr>
                        <a:xfrm>
                          <a:off x="0" y="0"/>
                          <a:ext cx="2125345" cy="635"/>
                        </a:xfrm>
                        <a:prstGeom prst="rect">
                          <a:avLst/>
                        </a:prstGeom>
                        <a:solidFill>
                          <a:prstClr val="white"/>
                        </a:solidFill>
                        <a:ln>
                          <a:noFill/>
                        </a:ln>
                      </wps:spPr>
                      <wps:txbx>
                        <w:txbxContent>
                          <w:p w:rsidR="00AD08EC" w:rsidRPr="00B14AF6" w:rsidRDefault="00AD08EC" w:rsidP="008E0406">
                            <w:pPr>
                              <w:pStyle w:val="Legenda"/>
                              <w:spacing w:after="240"/>
                              <w:ind w:left="170"/>
                              <w:jc w:val="left"/>
                              <w:rPr>
                                <w:noProof/>
                                <w:sz w:val="24"/>
                              </w:rPr>
                            </w:pPr>
                            <w:bookmarkStart w:id="16" w:name="_Toc5374918"/>
                            <w:r>
                              <w:t xml:space="preserve">Rys. </w:t>
                            </w:r>
                            <w:r>
                              <w:rPr>
                                <w:noProof/>
                              </w:rPr>
                              <w:fldChar w:fldCharType="begin"/>
                            </w:r>
                            <w:r>
                              <w:rPr>
                                <w:noProof/>
                              </w:rPr>
                              <w:instrText xml:space="preserve"> SEQ Rys. \* ARABIC </w:instrText>
                            </w:r>
                            <w:r>
                              <w:rPr>
                                <w:noProof/>
                              </w:rPr>
                              <w:fldChar w:fldCharType="separate"/>
                            </w:r>
                            <w:r w:rsidR="008E0406">
                              <w:rPr>
                                <w:noProof/>
                              </w:rPr>
                              <w:t>2</w:t>
                            </w:r>
                            <w:r>
                              <w:rPr>
                                <w:noProof/>
                              </w:rPr>
                              <w:fldChar w:fldCharType="end"/>
                            </w:r>
                            <w:r>
                              <w:t xml:space="preserve">. </w:t>
                            </w:r>
                            <w:r w:rsidRPr="00D41EDD">
                              <w:t xml:space="preserve">Logo MySQL - </w:t>
                            </w:r>
                            <w:hyperlink r:id="rId15" w:history="1">
                              <w:r w:rsidRPr="00B25B84">
                                <w:rPr>
                                  <w:rStyle w:val="Hipercze"/>
                                </w:rPr>
                                <w:t>www.mysql.com</w:t>
                              </w:r>
                            </w:hyperlink>
                            <w:r w:rsidRPr="00D41EDD">
                              <w:t>. [03 marzec 2019]</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B8434F" id="Pole tekstowe 11" o:spid="_x0000_s1027" type="#_x0000_t202" style="position:absolute;left:0;text-align:left;margin-left:284.35pt;margin-top:112.55pt;width:167.3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" stroked="f">
                <v:textbox style="mso-fit-shape-to-text:t" inset="0,0,0,0">
                  <w:txbxContent>
                    <w:p w:rsidR="00AD08EC" w:rsidRPr="00B14AF6" w:rsidRDefault="00AD08EC" w:rsidP="008E0406">
                      <w:pPr>
                        <w:pStyle w:val="Legenda"/>
                        <w:spacing w:after="240"/>
                        <w:ind w:left="170"/>
                        <w:jc w:val="left"/>
                        <w:rPr>
                          <w:noProof/>
                          <w:sz w:val="24"/>
                        </w:rPr>
                      </w:pPr>
                      <w:bookmarkStart w:id="17" w:name="_Toc5374918"/>
                      <w:r>
                        <w:t xml:space="preserve">Rys. </w:t>
                      </w:r>
                      <w:r>
                        <w:rPr>
                          <w:noProof/>
                        </w:rPr>
                        <w:fldChar w:fldCharType="begin"/>
                      </w:r>
                      <w:r>
                        <w:rPr>
                          <w:noProof/>
                        </w:rPr>
                        <w:instrText xml:space="preserve"> SEQ Rys. \* ARABIC </w:instrText>
                      </w:r>
                      <w:r>
                        <w:rPr>
                          <w:noProof/>
                        </w:rPr>
                        <w:fldChar w:fldCharType="separate"/>
                      </w:r>
                      <w:r w:rsidR="008E0406">
                        <w:rPr>
                          <w:noProof/>
                        </w:rPr>
                        <w:t>2</w:t>
                      </w:r>
                      <w:r>
                        <w:rPr>
                          <w:noProof/>
                        </w:rPr>
                        <w:fldChar w:fldCharType="end"/>
                      </w:r>
                      <w:r>
                        <w:t xml:space="preserve">. </w:t>
                      </w:r>
                      <w:r w:rsidRPr="00D41EDD">
                        <w:t xml:space="preserve">Logo MySQL - </w:t>
                      </w:r>
                      <w:hyperlink r:id="rId16" w:history="1">
                        <w:r w:rsidRPr="00B25B84">
                          <w:rPr>
                            <w:rStyle w:val="Hipercze"/>
                          </w:rPr>
                          <w:t>www.mysql.com</w:t>
                        </w:r>
                      </w:hyperlink>
                      <w:r w:rsidRPr="00D41EDD">
                        <w:t>. [03 marzec 2019]</w:t>
                      </w:r>
                      <w:bookmarkEnd w:id="17"/>
                    </w:p>
                  </w:txbxContent>
                </v:textbox>
                <w10:wrap type="tight"/>
              </v:shape>
            </w:pict>
          </mc:Fallback>
        </mc:AlternateContent>
      </w:r>
      <w:r w:rsidR="00E95059" w:rsidRPr="00EC6EF1">
        <w:t xml:space="preserve">MySQL jest to system zarządzania relacyjnymi </w:t>
      </w:r>
      <w:r w:rsidRPr="00EC6EF1">
        <w:br/>
      </w:r>
      <w:r w:rsidR="00E95059" w:rsidRPr="00EC6EF1">
        <w:t>bazami danych</w:t>
      </w:r>
      <w:r w:rsidR="000808EC" w:rsidRPr="00EC6EF1">
        <w:t xml:space="preserve"> (RDBMS – ang. </w:t>
      </w:r>
      <w:r w:rsidR="000808EC" w:rsidRPr="00EC6EF1">
        <w:rPr>
          <w:i/>
        </w:rPr>
        <w:t xml:space="preserve">Relational Database </w:t>
      </w:r>
      <w:r w:rsidRPr="00EC6EF1">
        <w:rPr>
          <w:i/>
        </w:rPr>
        <w:br/>
      </w:r>
      <w:r w:rsidR="000808EC" w:rsidRPr="00EC6EF1">
        <w:rPr>
          <w:i/>
        </w:rPr>
        <w:t>Management System</w:t>
      </w:r>
      <w:r w:rsidR="000808EC" w:rsidRPr="00EC6EF1">
        <w:t>)</w:t>
      </w:r>
      <w:r w:rsidR="00E95059" w:rsidRPr="00EC6EF1">
        <w:t>, udostępnion</w:t>
      </w:r>
      <w:r w:rsidR="00F17B9D" w:rsidRPr="00EC6EF1">
        <w:t>y</w:t>
      </w:r>
      <w:r w:rsidR="00E95059" w:rsidRPr="00EC6EF1">
        <w:t xml:space="preserve"> na zasadzie </w:t>
      </w:r>
      <w:r w:rsidR="00CE0A1F" w:rsidRPr="00EC6EF1">
        <w:br/>
      </w:r>
      <w:r w:rsidR="00E95059" w:rsidRPr="00EC6EF1">
        <w:rPr>
          <w:i/>
        </w:rPr>
        <w:t xml:space="preserve">wolnego oprogramowania </w:t>
      </w:r>
      <w:r w:rsidR="00E95059" w:rsidRPr="00EC6EF1">
        <w:t xml:space="preserve">(ang. </w:t>
      </w:r>
      <w:r w:rsidR="00E95059" w:rsidRPr="00EC6EF1">
        <w:rPr>
          <w:i/>
        </w:rPr>
        <w:t>free software</w:t>
      </w:r>
      <w:r w:rsidR="00E95059" w:rsidRPr="00EC6EF1">
        <w:t>)</w:t>
      </w:r>
      <w:r w:rsidR="00226A3B" w:rsidRPr="00EC6EF1">
        <w:t xml:space="preserve"> </w:t>
      </w:r>
      <w:r w:rsidR="00226A3B" w:rsidRPr="00EC6EF1">
        <w:fldChar w:fldCharType="begin" w:fldLock="1"/>
      </w:r>
      <w:r w:rsidR="00E45ECD" w:rsidRPr="00EC6EF1">
        <w:instrText>ADDIN CSL_CITATION {"citationItems":[{"id":"ITEM-1","itemData":{"URL":"https://www.fsf.org/about/","accessed":{"date-parts":[["2019","3","28"]]},"id":"ITEM-1","issued":{"date-parts":[["0"]]},"title":"Free software is a matter of liberty, not price — Free Software Foundation — working together for free software","type":"webpage"},"uris":["http://www.mendeley.com/documents/?uuid=d2e94ecc-1919-3c5b-a03a-576cf252dfe4"]}],"mendeley":{"formattedCitation":"[4]","plainTextFormattedCitation":"[4]","previouslyFormattedCitation":"[4]"},"properties":{"noteIndex":0},"schema":"https://github.com/citation-style-language/schema/raw/master/csl-citation.json"}</w:instrText>
      </w:r>
      <w:r w:rsidR="00226A3B" w:rsidRPr="00EC6EF1">
        <w:fldChar w:fldCharType="separate"/>
      </w:r>
      <w:r w:rsidR="00226A3B" w:rsidRPr="00EC6EF1">
        <w:rPr>
          <w:noProof/>
        </w:rPr>
        <w:t>[4]</w:t>
      </w:r>
      <w:r w:rsidR="00226A3B" w:rsidRPr="00EC6EF1">
        <w:fldChar w:fldCharType="end"/>
      </w:r>
      <w:r w:rsidR="00E95059" w:rsidRPr="00EC6EF1">
        <w:t xml:space="preserve">. </w:t>
      </w:r>
      <w:r w:rsidR="00CE0A1F" w:rsidRPr="00EC6EF1">
        <w:br/>
      </w:r>
      <w:r w:rsidR="00E95059" w:rsidRPr="00EC6EF1">
        <w:t>Termin ten określa oprogramowanie, które może być uruchamiane, powielane, zmieniane oraz rozpowszechniane przez użytkowników. Więcej informacji</w:t>
      </w:r>
      <w:r w:rsidRPr="00EC6EF1">
        <w:t xml:space="preserve"> </w:t>
      </w:r>
      <w:r w:rsidR="00E95059" w:rsidRPr="00EC6EF1">
        <w:t xml:space="preserve">na temat </w:t>
      </w:r>
      <w:r w:rsidR="00E95059" w:rsidRPr="00EC6EF1">
        <w:rPr>
          <w:i/>
        </w:rPr>
        <w:t>wolnego oprogramowania</w:t>
      </w:r>
      <w:r w:rsidR="00E95059" w:rsidRPr="00EC6EF1">
        <w:t xml:space="preserve"> można znaleźć na </w:t>
      </w:r>
      <w:r w:rsidR="008363EB" w:rsidRPr="00EC6EF1">
        <w:t xml:space="preserve">oficjalnej </w:t>
      </w:r>
      <w:r w:rsidR="00E95059" w:rsidRPr="00EC6EF1">
        <w:t xml:space="preserve">stronie </w:t>
      </w:r>
      <w:r w:rsidR="008363EB" w:rsidRPr="00EC6EF1">
        <w:t>FSF (ang.</w:t>
      </w:r>
      <w:r w:rsidRPr="00EC6EF1">
        <w:t xml:space="preserve"> </w:t>
      </w:r>
      <w:r w:rsidR="008363EB" w:rsidRPr="00EC6EF1">
        <w:rPr>
          <w:i/>
        </w:rPr>
        <w:t>Free Software Foundation)</w:t>
      </w:r>
      <w:r w:rsidR="008363EB" w:rsidRPr="00EC6EF1">
        <w:t xml:space="preserve"> </w:t>
      </w:r>
      <w:r w:rsidR="00CC2CA4" w:rsidRPr="00EC6EF1">
        <w:fldChar w:fldCharType="begin" w:fldLock="1"/>
      </w:r>
      <w:r w:rsidR="00226A3B" w:rsidRPr="00EC6EF1">
        <w:instrText>ADDIN CSL_CITATION {"citationItems":[{"id":"ITEM-1","itemData":{"URL":"https://www.fsf.org/about/","accessed":{"date-parts":[["2019","3","28"]]},"id":"ITEM-1","issued":{"date-parts":[["0"]]},"title":"Free software is a matter of liberty, not price — Free Software Foundation — working together for free software","type":"webpage"},"uris":["http://www.mendeley.com/documents/?uuid=d2e94ecc-1919-3c5b-a03a-576cf252dfe4"]}],"mendeley":{"formattedCitation":"[4]","plainTextFormattedCitation":"[4]","previouslyFormattedCitation":"[4]"},"properties":{"noteIndex":0},"schema":"https://github.com/citation-style-language/schema/raw/master/csl-citation.json"}</w:instrText>
      </w:r>
      <w:r w:rsidR="00CC2CA4" w:rsidRPr="00EC6EF1">
        <w:fldChar w:fldCharType="separate"/>
      </w:r>
      <w:r w:rsidR="00CC2CA4" w:rsidRPr="00EC6EF1">
        <w:rPr>
          <w:noProof/>
        </w:rPr>
        <w:t>[4]</w:t>
      </w:r>
      <w:r w:rsidR="00CC2CA4" w:rsidRPr="00EC6EF1">
        <w:fldChar w:fldCharType="end"/>
      </w:r>
      <w:r w:rsidR="00CC2CA4" w:rsidRPr="00EC6EF1">
        <w:t>.</w:t>
      </w:r>
    </w:p>
    <w:p w:rsidR="00F17B9D" w:rsidRPr="00EC6EF1" w:rsidRDefault="00F17B9D" w:rsidP="00BA52F1">
      <w:pPr>
        <w:pStyle w:val="Tekstwiodcy"/>
      </w:pPr>
    </w:p>
    <w:p w:rsidR="00226A3B" w:rsidRPr="00EC6EF1" w:rsidRDefault="00F17B9D" w:rsidP="00130EA8">
      <w:pPr>
        <w:pStyle w:val="Tekstwiodcy"/>
        <w:rPr>
          <w:i/>
        </w:rPr>
      </w:pPr>
      <w:r w:rsidRPr="00EC6EF1">
        <w:t xml:space="preserve">Obecnie (marzec 2019) MySQL rozwijany jest przez firmę </w:t>
      </w:r>
      <w:r w:rsidRPr="00EC6EF1">
        <w:rPr>
          <w:i/>
        </w:rPr>
        <w:t>Oracle</w:t>
      </w:r>
      <w:r w:rsidRPr="00EC6EF1">
        <w:t xml:space="preserve">, lecz pierwsze wydanie systemu datowane jest na 23 maja 1995 roku. Pierwsza wersja </w:t>
      </w:r>
      <w:r w:rsidRPr="00EC6EF1">
        <w:rPr>
          <w:i/>
        </w:rPr>
        <w:t>MySQL</w:t>
      </w:r>
      <w:r w:rsidRPr="00EC6EF1">
        <w:t xml:space="preserve"> została stworzona przez szwedzką firmę </w:t>
      </w:r>
      <w:r w:rsidRPr="00EC6EF1">
        <w:rPr>
          <w:i/>
        </w:rPr>
        <w:t>MySQL AB</w:t>
      </w:r>
      <w:r w:rsidRPr="00EC6EF1">
        <w:t xml:space="preserve">, która 16 stycznia 2008 roku została wykupiona przez </w:t>
      </w:r>
      <w:r w:rsidRPr="00EC6EF1">
        <w:rPr>
          <w:i/>
        </w:rPr>
        <w:t>Sun Microsystems</w:t>
      </w:r>
      <w:r w:rsidRPr="00EC6EF1">
        <w:t xml:space="preserve">, natomiast </w:t>
      </w:r>
      <w:r w:rsidRPr="00EC6EF1">
        <w:rPr>
          <w:i/>
        </w:rPr>
        <w:t xml:space="preserve">Sun Microsystems </w:t>
      </w:r>
      <w:r w:rsidRPr="00EC6EF1">
        <w:t xml:space="preserve">został wykupiony 27 stycznia 2019 roku przez </w:t>
      </w:r>
      <w:r w:rsidRPr="00EC6EF1">
        <w:rPr>
          <w:i/>
        </w:rPr>
        <w:t>Oracle.</w:t>
      </w:r>
    </w:p>
    <w:p w:rsidR="00E45ECD" w:rsidRPr="00EC6EF1" w:rsidRDefault="00E45ECD" w:rsidP="00BA52F1">
      <w:pPr>
        <w:pStyle w:val="Tekstwiodcy"/>
      </w:pPr>
    </w:p>
    <w:p w:rsidR="00A26484" w:rsidRPr="00EC6EF1" w:rsidRDefault="00E45ECD" w:rsidP="00A26484">
      <w:pPr>
        <w:pStyle w:val="Tekstwiodcy"/>
      </w:pPr>
      <w:r w:rsidRPr="00EC6EF1">
        <w:t xml:space="preserve">System bazodanowy </w:t>
      </w:r>
      <w:r w:rsidRPr="00EC6EF1">
        <w:rPr>
          <w:i/>
        </w:rPr>
        <w:t>MySQL</w:t>
      </w:r>
      <w:r w:rsidRPr="00EC6EF1">
        <w:t xml:space="preserve"> jest znany przede wszystkim ze względu na swoją wydajność i szybkość działania. </w:t>
      </w:r>
      <w:r w:rsidR="00B10EA9" w:rsidRPr="00EC6EF1">
        <w:t xml:space="preserve">Języki użyte do zaimplementowania systemu to </w:t>
      </w:r>
      <w:r w:rsidR="00B10EA9" w:rsidRPr="00EC6EF1">
        <w:rPr>
          <w:i/>
        </w:rPr>
        <w:t>C</w:t>
      </w:r>
      <w:r w:rsidR="00B10EA9" w:rsidRPr="00EC6EF1">
        <w:t xml:space="preserve"> oraz </w:t>
      </w:r>
      <w:r w:rsidR="00B10EA9" w:rsidRPr="00EC6EF1">
        <w:rPr>
          <w:i/>
        </w:rPr>
        <w:t>C++</w:t>
      </w:r>
      <w:r w:rsidR="00B10EA9" w:rsidRPr="00EC6EF1">
        <w:t xml:space="preserve">, które charakteryzują się bezpośrednim dostępem do funkcji systemowych i zasobów sprzętowych oraz wysoką wydajnością kodu wynikowego. </w:t>
      </w:r>
      <w:r w:rsidRPr="00EC6EF1">
        <w:t xml:space="preserve">Dodatkowym atutem tego systemu jest jego popularność (drugie </w:t>
      </w:r>
      <w:r w:rsidR="009E53CD" w:rsidRPr="00EC6EF1">
        <w:t xml:space="preserve">miejsce </w:t>
      </w:r>
      <w:r w:rsidRPr="00EC6EF1">
        <w:t xml:space="preserve">wśród rankingu popularności datującej na marzec 2019 </w:t>
      </w:r>
      <w:r w:rsidRPr="00EC6EF1">
        <w:fldChar w:fldCharType="begin" w:fldLock="1"/>
      </w:r>
      <w:r w:rsidR="00DD6C0D" w:rsidRPr="00EC6EF1">
        <w:instrText>ADDIN CSL_CITATION {"citationItems":[{"id":"ITEM-1","itemData":{"URL":"https://db-engines.com/en/","accessed":{"date-parts":[["2019","3","25"]]},"id":"ITEM-1","issued":{"date-parts":[["0"]]},"title":"DB-Engines - Knowledge Base of Relational and NoSQL Database Management Systems","type":"webpage"},"uris":["http://www.mendeley.com/documents/?uuid=a1430c07-4eaf-3fb1-9fd6-204a6e179d22"]}],"mendeley":{"formattedCitation":"[3]","plainTextFormattedCitation":"[3]","previouslyFormattedCitation":"[3]"},"properties":{"noteIndex":0},"schema":"https://github.com/citation-style-language/schema/raw/master/csl-citation.json"}</w:instrText>
      </w:r>
      <w:r w:rsidRPr="00EC6EF1">
        <w:fldChar w:fldCharType="separate"/>
      </w:r>
      <w:r w:rsidRPr="00EC6EF1">
        <w:rPr>
          <w:noProof/>
        </w:rPr>
        <w:t>[3]</w:t>
      </w:r>
      <w:r w:rsidRPr="00EC6EF1">
        <w:fldChar w:fldCharType="end"/>
      </w:r>
      <w:r w:rsidRPr="00EC6EF1">
        <w:t xml:space="preserve">), dzięki czemu większość dostawców usług internetowych uwzględnia </w:t>
      </w:r>
      <w:r w:rsidRPr="00EC6EF1">
        <w:rPr>
          <w:i/>
        </w:rPr>
        <w:t>MySQL</w:t>
      </w:r>
      <w:r w:rsidRPr="00EC6EF1">
        <w:t xml:space="preserve"> w oferowanych pakietach. </w:t>
      </w:r>
    </w:p>
    <w:p w:rsidR="00A26484" w:rsidRPr="00EC6EF1" w:rsidRDefault="00A26484" w:rsidP="00CC2922">
      <w:pPr>
        <w:pStyle w:val="Tekstwiodcy"/>
      </w:pPr>
    </w:p>
    <w:p w:rsidR="00CC2922" w:rsidRPr="00EC6EF1" w:rsidRDefault="00CC2922" w:rsidP="00CC2922">
      <w:pPr>
        <w:pStyle w:val="Tekstwiodcy"/>
      </w:pPr>
      <w:r w:rsidRPr="00EC6EF1">
        <w:t xml:space="preserve">Do głównych cech </w:t>
      </w:r>
      <w:r w:rsidRPr="00EC6EF1">
        <w:rPr>
          <w:i/>
        </w:rPr>
        <w:t>MySQL</w:t>
      </w:r>
      <w:r w:rsidRPr="00EC6EF1">
        <w:t xml:space="preserve"> zalicza się również pełna wielowątkowość, która zapewnia pracę na maszynie wieloprocesorowej, jeśli na takiej system zostanie osadzony. Dołączony mechanizm obsługi klauzul grupujących i agregujących </w:t>
      </w:r>
      <w:r w:rsidRPr="00EC6EF1">
        <w:rPr>
          <w:i/>
        </w:rPr>
        <w:t>SQL</w:t>
      </w:r>
      <w:r w:rsidRPr="00EC6EF1">
        <w:t xml:space="preserve"> czy zastosowanie funkcjonalności indeksów, pozwala zoptymalizować szybkość otrzymywania wyników od sytemu, co jest przydatne w przypadku obszernych baz danych. </w:t>
      </w:r>
      <w:r w:rsidRPr="00EC6EF1">
        <w:rPr>
          <w:i/>
        </w:rPr>
        <w:t>MySQL</w:t>
      </w:r>
      <w:r w:rsidRPr="00EC6EF1">
        <w:t xml:space="preserve"> posiada obsługę transakcji, czyli zbioru operacji na bazie danych, które stanowią całość i zostaną wykonane wszystkie albo żadna z nich. Dzięki temu zostaje spełniona zasada </w:t>
      </w:r>
      <w:r w:rsidRPr="00EC6EF1">
        <w:rPr>
          <w:i/>
        </w:rPr>
        <w:t>ACID</w:t>
      </w:r>
      <w:r w:rsidRPr="00EC6EF1">
        <w:t xml:space="preserve"> (ang. </w:t>
      </w:r>
      <w:r w:rsidRPr="00EC6EF1">
        <w:rPr>
          <w:i/>
        </w:rPr>
        <w:t>Atomicity, Consistency, Isolation, Durability</w:t>
      </w:r>
      <w:r w:rsidRPr="00EC6EF1">
        <w:t xml:space="preserve">) czyli niepodzielność, spójność, izolacja i trwałość danych czy operacji. Warto również wspomnieć, że </w:t>
      </w:r>
      <w:r w:rsidRPr="00EC6EF1">
        <w:rPr>
          <w:i/>
        </w:rPr>
        <w:t>MySQL</w:t>
      </w:r>
      <w:r w:rsidRPr="00EC6EF1">
        <w:t xml:space="preserve"> posiada dużą liczbę typów danych, czyli w rekordach bazy danych </w:t>
      </w:r>
      <w:r w:rsidRPr="00EC6EF1">
        <w:lastRenderedPageBreak/>
        <w:t xml:space="preserve">można przechowywać zarówno liczby, ciągi znakowe, obiekty binarne, datę i czas czy typy wyliczeniowe. </w:t>
      </w:r>
    </w:p>
    <w:p w:rsidR="00CC2922" w:rsidRPr="00EC6EF1" w:rsidRDefault="00CC2922" w:rsidP="00CC2922">
      <w:pPr>
        <w:pStyle w:val="Tekstwiodcy"/>
      </w:pPr>
    </w:p>
    <w:p w:rsidR="003A767B" w:rsidRPr="00EC6EF1" w:rsidRDefault="003A767B" w:rsidP="00BA0F32">
      <w:pPr>
        <w:pStyle w:val="Tekstwiodcy"/>
      </w:pPr>
      <w:r w:rsidRPr="00EC6EF1">
        <w:t xml:space="preserve">Baza danych MySQL umożliwia manipulowanie danymi przy wykorzystaniu języka SQL (ang. </w:t>
      </w:r>
      <w:r w:rsidRPr="00EC6EF1">
        <w:rPr>
          <w:i/>
        </w:rPr>
        <w:t>Structured Query Language</w:t>
      </w:r>
      <w:r w:rsidRPr="00EC6EF1">
        <w:t xml:space="preserve">). System jest oparty na relacjach, gdzie dane są przechowywane w tabelach, a w tabelach znajdują się wiersze </w:t>
      </w:r>
      <w:r w:rsidR="00CC2922" w:rsidRPr="00EC6EF1">
        <w:t>(</w:t>
      </w:r>
      <w:r w:rsidRPr="00EC6EF1">
        <w:t>rekordy</w:t>
      </w:r>
      <w:r w:rsidR="00CC2922" w:rsidRPr="00EC6EF1">
        <w:t>)</w:t>
      </w:r>
      <w:r w:rsidRPr="00EC6EF1">
        <w:t>. Każda tabela zawiera w sobie klucz</w:t>
      </w:r>
      <w:r w:rsidR="002E4C84" w:rsidRPr="00EC6EF1">
        <w:t xml:space="preserve"> główny (podstawowy)</w:t>
      </w:r>
      <w:r w:rsidRPr="00EC6EF1">
        <w:t>, który jest unikalnym identyfikatorem dla poszczególnego rekordu. Każdy rekord może mieć tylko jeden klucz podstawowy, który nie może być pusty. Na przykład w bazie danych klientów, numer pesel klienta może być unikalnym identyfikatorem użytym do identyfikacji jego danych</w:t>
      </w:r>
      <w:r w:rsidR="00CC2922" w:rsidRPr="00EC6EF1">
        <w:t xml:space="preserve"> (</w:t>
      </w:r>
      <w:r w:rsidR="00CC2922" w:rsidRPr="00EC6EF1">
        <w:fldChar w:fldCharType="begin"/>
      </w:r>
      <w:r w:rsidR="00CC2922" w:rsidRPr="00EC6EF1">
        <w:instrText xml:space="preserve"> REF _Ref5200924 \h </w:instrText>
      </w:r>
      <w:r w:rsidR="00CC2922" w:rsidRPr="00EC6EF1">
        <w:fldChar w:fldCharType="separate"/>
      </w:r>
      <w:r w:rsidR="00517663" w:rsidRPr="00EC6EF1">
        <w:t xml:space="preserve">Rys. </w:t>
      </w:r>
      <w:r w:rsidR="00517663" w:rsidRPr="00EC6EF1">
        <w:rPr>
          <w:noProof/>
        </w:rPr>
        <w:t>3</w:t>
      </w:r>
      <w:r w:rsidR="00CC2922" w:rsidRPr="00EC6EF1">
        <w:fldChar w:fldCharType="end"/>
      </w:r>
      <w:r w:rsidR="00CC2922" w:rsidRPr="00EC6EF1">
        <w:t>)</w:t>
      </w:r>
      <w:r w:rsidRPr="00EC6EF1">
        <w:t xml:space="preserve">. </w:t>
      </w:r>
    </w:p>
    <w:p w:rsidR="00333D32" w:rsidRPr="00EC6EF1" w:rsidRDefault="00333D32" w:rsidP="003A767B">
      <w:pPr>
        <w:pStyle w:val="Tekstwiodcy"/>
        <w:rPr>
          <w:color w:val="FF0000"/>
        </w:rPr>
      </w:pPr>
    </w:p>
    <w:p w:rsidR="001364BD" w:rsidRPr="00EC6EF1" w:rsidRDefault="00333D32" w:rsidP="00333D32">
      <w:pPr>
        <w:pStyle w:val="Tekstwiodcy"/>
      </w:pPr>
      <w:r w:rsidRPr="00EC6EF1">
        <w:t xml:space="preserve">Użycie </w:t>
      </w:r>
      <w:r w:rsidRPr="00EC6EF1">
        <w:rPr>
          <w:i/>
        </w:rPr>
        <w:t>MySQL</w:t>
      </w:r>
      <w:r w:rsidRPr="00EC6EF1">
        <w:t xml:space="preserve"> wymaga zdefiniowania określonego schematu bazy danych</w:t>
      </w:r>
      <w:r w:rsidR="00044737" w:rsidRPr="00EC6EF1">
        <w:t xml:space="preserve">, który zawiera pogrupowane wszystkie obiekty bazy danych. </w:t>
      </w:r>
      <w:r w:rsidR="001364BD" w:rsidRPr="00EC6EF1">
        <w:t>Ze względu na to, że MySQL jest bazą relacyjną, bez zdefiniowania modelu danych nie można rozpocząć manipulacji danymi.</w:t>
      </w:r>
    </w:p>
    <w:p w:rsidR="002E4C84" w:rsidRPr="00EC6EF1" w:rsidRDefault="00044737" w:rsidP="0051107B">
      <w:pPr>
        <w:pStyle w:val="Tekstwiodcy"/>
      </w:pPr>
      <w:r w:rsidRPr="00EC6EF1">
        <w:t xml:space="preserve">Schemat relacyjnej bazy danych najczęściej przedstawiony jest za pomocą </w:t>
      </w:r>
      <w:r w:rsidRPr="00EC6EF1">
        <w:rPr>
          <w:i/>
        </w:rPr>
        <w:t xml:space="preserve">Diagramu encji </w:t>
      </w:r>
      <w:r w:rsidRPr="00EC6EF1">
        <w:t xml:space="preserve">(ang. </w:t>
      </w:r>
      <w:r w:rsidRPr="00EC6EF1">
        <w:rPr>
          <w:i/>
        </w:rPr>
        <w:t>Diagram ERD – Entity-Relationship Diagram</w:t>
      </w:r>
      <w:r w:rsidRPr="00EC6EF1">
        <w:t>). Diagram ERD</w:t>
      </w:r>
      <w:r w:rsidR="001364BD" w:rsidRPr="00EC6EF1">
        <w:t xml:space="preserve"> jest to graficzne przedstawienie relacji pomiędzy </w:t>
      </w:r>
      <w:r w:rsidR="00895C78" w:rsidRPr="00EC6EF1">
        <w:t>jednostkami</w:t>
      </w:r>
      <w:r w:rsidR="001364BD" w:rsidRPr="00EC6EF1">
        <w:t xml:space="preserve">, które demonstruje konceptualne modele danych. </w:t>
      </w:r>
    </w:p>
    <w:p w:rsidR="003A767B" w:rsidRPr="00EC6EF1" w:rsidRDefault="002E4C84" w:rsidP="0051107B">
      <w:pPr>
        <w:pStyle w:val="Tekstwiodcy"/>
      </w:pPr>
      <w:r w:rsidRPr="00EC6EF1">
        <w:t>Prosty diagram ERD przedstawiony poniżej (</w:t>
      </w:r>
      <w:r w:rsidRPr="00EC6EF1">
        <w:fldChar w:fldCharType="begin"/>
      </w:r>
      <w:r w:rsidRPr="00EC6EF1">
        <w:instrText xml:space="preserve"> REF _Ref5200924 \h </w:instrText>
      </w:r>
      <w:r w:rsidRPr="00EC6EF1">
        <w:fldChar w:fldCharType="separate"/>
      </w:r>
      <w:r w:rsidR="00517663" w:rsidRPr="00EC6EF1">
        <w:t xml:space="preserve">Rys. </w:t>
      </w:r>
      <w:r w:rsidR="00517663" w:rsidRPr="00EC6EF1">
        <w:rPr>
          <w:noProof/>
        </w:rPr>
        <w:t>3</w:t>
      </w:r>
      <w:r w:rsidRPr="00EC6EF1">
        <w:fldChar w:fldCharType="end"/>
      </w:r>
      <w:r w:rsidRPr="00EC6EF1">
        <w:t xml:space="preserve">), zawiera w sobie informacji o relacji pomiędzy jednostką </w:t>
      </w:r>
      <w:r w:rsidRPr="00EC6EF1">
        <w:rPr>
          <w:i/>
        </w:rPr>
        <w:t>Klienci</w:t>
      </w:r>
      <w:r w:rsidRPr="00EC6EF1">
        <w:t xml:space="preserve">, a </w:t>
      </w:r>
      <w:r w:rsidRPr="00EC6EF1">
        <w:rPr>
          <w:i/>
        </w:rPr>
        <w:t>Zamówienia</w:t>
      </w:r>
      <w:r w:rsidRPr="00EC6EF1">
        <w:t xml:space="preserve">. </w:t>
      </w:r>
    </w:p>
    <w:p w:rsidR="0051107B" w:rsidRPr="00EC6EF1" w:rsidRDefault="0051107B" w:rsidP="0051107B">
      <w:pPr>
        <w:pStyle w:val="Tekstwiodcy"/>
      </w:pPr>
    </w:p>
    <w:p w:rsidR="002E4C84" w:rsidRPr="00EC6EF1" w:rsidRDefault="00895C78" w:rsidP="002E4C84">
      <w:pPr>
        <w:pStyle w:val="Tekstwiodcy"/>
        <w:keepNext/>
        <w:ind w:firstLine="0"/>
        <w:jc w:val="center"/>
      </w:pPr>
      <w:r w:rsidRPr="00EC6EF1">
        <w:rPr>
          <w:noProof/>
        </w:rPr>
        <w:drawing>
          <wp:inline distT="0" distB="0" distL="0" distR="0">
            <wp:extent cx="4105910" cy="2105025"/>
            <wp:effectExtent l="0" t="0" r="889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910" cy="2105025"/>
                    </a:xfrm>
                    <a:prstGeom prst="rect">
                      <a:avLst/>
                    </a:prstGeom>
                    <a:noFill/>
                    <a:ln>
                      <a:noFill/>
                    </a:ln>
                  </pic:spPr>
                </pic:pic>
              </a:graphicData>
            </a:graphic>
          </wp:inline>
        </w:drawing>
      </w:r>
    </w:p>
    <w:p w:rsidR="00895C78" w:rsidRPr="00EC6EF1" w:rsidRDefault="002E4C84" w:rsidP="002E4C84">
      <w:pPr>
        <w:pStyle w:val="Legenda"/>
        <w:jc w:val="center"/>
      </w:pPr>
      <w:bookmarkStart w:id="18" w:name="_Ref5200924"/>
      <w:bookmarkStart w:id="19" w:name="_Ref5200911"/>
      <w:bookmarkStart w:id="20" w:name="_Toc5374919"/>
      <w:r w:rsidRPr="00EC6EF1">
        <w:t xml:space="preserve">Rys. </w:t>
      </w:r>
      <w:r w:rsidR="00AD08EC" w:rsidRPr="00EC6EF1">
        <w:rPr>
          <w:noProof/>
        </w:rPr>
        <w:fldChar w:fldCharType="begin"/>
      </w:r>
      <w:r w:rsidR="00AD08EC" w:rsidRPr="00EC6EF1">
        <w:rPr>
          <w:noProof/>
        </w:rPr>
        <w:instrText xml:space="preserve"> SEQ Rys. \* ARABIC </w:instrText>
      </w:r>
      <w:r w:rsidR="00AD08EC" w:rsidRPr="00EC6EF1">
        <w:rPr>
          <w:noProof/>
        </w:rPr>
        <w:fldChar w:fldCharType="separate"/>
      </w:r>
      <w:r w:rsidR="008E0406" w:rsidRPr="00EC6EF1">
        <w:rPr>
          <w:noProof/>
        </w:rPr>
        <w:t>3</w:t>
      </w:r>
      <w:r w:rsidR="00AD08EC" w:rsidRPr="00EC6EF1">
        <w:rPr>
          <w:noProof/>
        </w:rPr>
        <w:fldChar w:fldCharType="end"/>
      </w:r>
      <w:bookmarkEnd w:id="18"/>
      <w:r w:rsidRPr="00EC6EF1">
        <w:t xml:space="preserve"> Przykładowy diagram ERD</w:t>
      </w:r>
      <w:bookmarkEnd w:id="19"/>
      <w:bookmarkEnd w:id="20"/>
    </w:p>
    <w:p w:rsidR="002E4C84" w:rsidRPr="00EC6EF1" w:rsidRDefault="002E4C84" w:rsidP="002E4C84"/>
    <w:p w:rsidR="002E4C84" w:rsidRPr="00EC6EF1" w:rsidRDefault="002E4C84" w:rsidP="002E4C84">
      <w:pPr>
        <w:pStyle w:val="Tekstwiodcy"/>
      </w:pPr>
      <w:r w:rsidRPr="00EC6EF1">
        <w:t xml:space="preserve">Każdy klient zawiera takie dane jak </w:t>
      </w:r>
      <w:r w:rsidRPr="00EC6EF1">
        <w:rPr>
          <w:i/>
        </w:rPr>
        <w:t>imię</w:t>
      </w:r>
      <w:r w:rsidRPr="00EC6EF1">
        <w:t xml:space="preserve"> oraz </w:t>
      </w:r>
      <w:r w:rsidRPr="00EC6EF1">
        <w:rPr>
          <w:i/>
        </w:rPr>
        <w:t>nazwisko</w:t>
      </w:r>
      <w:r w:rsidRPr="00EC6EF1">
        <w:t xml:space="preserve"> oraz identyfikowany jest poprzez unikalny </w:t>
      </w:r>
      <w:r w:rsidRPr="00EC6EF1">
        <w:rPr>
          <w:i/>
        </w:rPr>
        <w:t>pesel</w:t>
      </w:r>
      <w:r w:rsidRPr="00EC6EF1">
        <w:t xml:space="preserve"> (klucz główny). Każde zamówienie zawiera takie informacje jak </w:t>
      </w:r>
      <w:r w:rsidRPr="00EC6EF1">
        <w:rPr>
          <w:i/>
        </w:rPr>
        <w:t>opis</w:t>
      </w:r>
      <w:r w:rsidRPr="00EC6EF1">
        <w:t xml:space="preserve">, </w:t>
      </w:r>
      <w:r w:rsidRPr="00EC6EF1">
        <w:rPr>
          <w:i/>
        </w:rPr>
        <w:t>cena</w:t>
      </w:r>
      <w:r w:rsidRPr="00EC6EF1">
        <w:t xml:space="preserve">, </w:t>
      </w:r>
      <w:r w:rsidRPr="00EC6EF1">
        <w:rPr>
          <w:i/>
        </w:rPr>
        <w:t>pesel</w:t>
      </w:r>
      <w:r w:rsidRPr="00EC6EF1">
        <w:t xml:space="preserve"> klienta, który złożył zamówienia (klucz obcy) oraz unikalny klucz główny </w:t>
      </w:r>
      <w:r w:rsidRPr="00EC6EF1">
        <w:rPr>
          <w:i/>
        </w:rPr>
        <w:t>id_zamówienia</w:t>
      </w:r>
      <w:r w:rsidRPr="00EC6EF1">
        <w:t xml:space="preserve">. </w:t>
      </w:r>
      <w:r w:rsidRPr="00EC6EF1">
        <w:lastRenderedPageBreak/>
        <w:t xml:space="preserve">Relacja przedstawiona pomiędzy dwoma encjami informuje, że </w:t>
      </w:r>
      <w:r w:rsidRPr="00EC6EF1">
        <w:rPr>
          <w:i/>
        </w:rPr>
        <w:t>Klient</w:t>
      </w:r>
      <w:r w:rsidRPr="00EC6EF1">
        <w:t xml:space="preserve"> może mieć wiele zamówień, lecz</w:t>
      </w:r>
      <w:r w:rsidR="00BA0F32" w:rsidRPr="00EC6EF1">
        <w:t xml:space="preserve"> pojedyncze</w:t>
      </w:r>
      <w:r w:rsidRPr="00EC6EF1">
        <w:t xml:space="preserve"> </w:t>
      </w:r>
      <w:r w:rsidRPr="00EC6EF1">
        <w:rPr>
          <w:i/>
        </w:rPr>
        <w:t>Zamówienie</w:t>
      </w:r>
      <w:r w:rsidRPr="00EC6EF1">
        <w:t xml:space="preserve"> może być przypisane tylko do jednego klienta. </w:t>
      </w:r>
    </w:p>
    <w:p w:rsidR="00A26484" w:rsidRPr="00EC6EF1" w:rsidRDefault="00A26484" w:rsidP="002E4C84">
      <w:pPr>
        <w:pStyle w:val="Tekstwiodcy"/>
      </w:pPr>
    </w:p>
    <w:p w:rsidR="00E45ECD" w:rsidRPr="00EC6EF1" w:rsidRDefault="00F20D8F" w:rsidP="00B10EA9">
      <w:pPr>
        <w:pStyle w:val="Tekstwiodcy"/>
      </w:pPr>
      <w:r w:rsidRPr="00EC6EF1">
        <w:t>Ze względu na swoje funkcjonalności, o</w:t>
      </w:r>
      <w:r w:rsidR="00B10EA9" w:rsidRPr="00EC6EF1">
        <w:t>pisywana baza danych nadaje się do obsługi każdej aplikacji komputerowej czy internetowej</w:t>
      </w:r>
      <w:r w:rsidR="009E53CD" w:rsidRPr="00EC6EF1">
        <w:t>,</w:t>
      </w:r>
      <w:r w:rsidR="00B10EA9" w:rsidRPr="00EC6EF1">
        <w:t xml:space="preserve"> niezależnie od jej wielkości</w:t>
      </w:r>
      <w:r w:rsidR="003301E3" w:rsidRPr="00EC6EF1">
        <w:t xml:space="preserve"> oraz </w:t>
      </w:r>
      <w:r w:rsidR="001F6A77" w:rsidRPr="00EC6EF1">
        <w:t>może zostać uruchomiona na szerokiej gamie platform</w:t>
      </w:r>
      <w:r w:rsidR="003A767B" w:rsidRPr="00EC6EF1">
        <w:t xml:space="preserve"> systemowych</w:t>
      </w:r>
      <w:r w:rsidR="001F6A77" w:rsidRPr="00EC6EF1">
        <w:t xml:space="preserve">, takich jak </w:t>
      </w:r>
      <w:r w:rsidR="001F6A77" w:rsidRPr="00EC6EF1">
        <w:rPr>
          <w:i/>
        </w:rPr>
        <w:t>Linux</w:t>
      </w:r>
      <w:r w:rsidR="001F6A77" w:rsidRPr="00EC6EF1">
        <w:t xml:space="preserve">, </w:t>
      </w:r>
      <w:r w:rsidR="001F6A77" w:rsidRPr="00EC6EF1">
        <w:rPr>
          <w:i/>
        </w:rPr>
        <w:t>Windows</w:t>
      </w:r>
      <w:r w:rsidR="001F6A77" w:rsidRPr="00EC6EF1">
        <w:t xml:space="preserve">, </w:t>
      </w:r>
      <w:r w:rsidR="001F6A77" w:rsidRPr="00EC6EF1">
        <w:rPr>
          <w:i/>
        </w:rPr>
        <w:t>OS X</w:t>
      </w:r>
      <w:r w:rsidR="001F6A77" w:rsidRPr="00EC6EF1">
        <w:t xml:space="preserve">, </w:t>
      </w:r>
      <w:r w:rsidR="001F6A77" w:rsidRPr="00EC6EF1">
        <w:rPr>
          <w:i/>
        </w:rPr>
        <w:t>Solaris</w:t>
      </w:r>
      <w:r w:rsidR="001F6A77" w:rsidRPr="00EC6EF1">
        <w:t xml:space="preserve">, </w:t>
      </w:r>
      <w:r w:rsidR="001F6A77" w:rsidRPr="00EC6EF1">
        <w:rPr>
          <w:i/>
        </w:rPr>
        <w:t>FreeBSD</w:t>
      </w:r>
      <w:r w:rsidR="00012A9F" w:rsidRPr="00EC6EF1">
        <w:rPr>
          <w:i/>
        </w:rPr>
        <w:t xml:space="preserve"> </w:t>
      </w:r>
      <w:r w:rsidR="00012A9F" w:rsidRPr="00EC6EF1">
        <w:rPr>
          <w:i/>
        </w:rPr>
        <w:fldChar w:fldCharType="begin" w:fldLock="1"/>
      </w:r>
      <w:r w:rsidR="00517663" w:rsidRPr="00EC6EF1">
        <w:rPr>
          <w:i/>
        </w:rPr>
        <w:instrText>ADDIN CSL_CITATION {"citationItems":[{"id":"ITEM-1","itemData":{"URL":"https://db-engines.com/en/system/MySQL","accessed":{"date-parts":[["2019","4","3"]]},"id":"ITEM-1","issued":{"date-parts":[["0"]]},"title":"MySQL System Properties","type":"webpage"},"uris":["http://www.mendeley.com/documents/?uuid=470c3c10-0bd2-3a02-b0bf-b675df7d6d7f"]}],"mendeley":{"formattedCitation":"[5]","plainTextFormattedCitation":"[5]","previouslyFormattedCitation":"[5]"},"properties":{"noteIndex":0},"schema":"https://github.com/citation-style-language/schema/raw/master/csl-citation.json"}</w:instrText>
      </w:r>
      <w:r w:rsidR="00012A9F" w:rsidRPr="00EC6EF1">
        <w:rPr>
          <w:i/>
        </w:rPr>
        <w:fldChar w:fldCharType="separate"/>
      </w:r>
      <w:r w:rsidR="00012A9F" w:rsidRPr="00EC6EF1">
        <w:rPr>
          <w:noProof/>
        </w:rPr>
        <w:t>[5]</w:t>
      </w:r>
      <w:r w:rsidR="00012A9F" w:rsidRPr="00EC6EF1">
        <w:rPr>
          <w:i/>
        </w:rPr>
        <w:fldChar w:fldCharType="end"/>
      </w:r>
      <w:r w:rsidR="001F6A77" w:rsidRPr="00EC6EF1">
        <w:t xml:space="preserve">. </w:t>
      </w:r>
      <w:r w:rsidR="003301E3" w:rsidRPr="00EC6EF1">
        <w:rPr>
          <w:i/>
        </w:rPr>
        <w:t xml:space="preserve">MySQL </w:t>
      </w:r>
      <w:r w:rsidR="003301E3" w:rsidRPr="00EC6EF1">
        <w:t xml:space="preserve">wchodzi w skład takich stosów technologicznych jak </w:t>
      </w:r>
      <w:r w:rsidR="003301E3" w:rsidRPr="00EC6EF1">
        <w:rPr>
          <w:i/>
        </w:rPr>
        <w:t>LAMP</w:t>
      </w:r>
      <w:r w:rsidR="003301E3" w:rsidRPr="00EC6EF1">
        <w:t xml:space="preserve"> (Linux, Apache, MySQL, Perl/PHP/Python), a mówiąc szerzej </w:t>
      </w:r>
      <w:r w:rsidR="003301E3" w:rsidRPr="00EC6EF1">
        <w:rPr>
          <w:i/>
        </w:rPr>
        <w:t>XAMP</w:t>
      </w:r>
      <w:r w:rsidR="003301E3" w:rsidRPr="00EC6EF1">
        <w:t xml:space="preserve">, gdzie pierwsza litera X odnosi się do różnych platform (ang. </w:t>
      </w:r>
      <w:r w:rsidR="003301E3" w:rsidRPr="00EC6EF1">
        <w:rPr>
          <w:i/>
        </w:rPr>
        <w:t>cross-platform</w:t>
      </w:r>
      <w:r w:rsidR="003301E3" w:rsidRPr="00EC6EF1">
        <w:t>).</w:t>
      </w:r>
      <w:r w:rsidR="00603F6F" w:rsidRPr="00EC6EF1">
        <w:t xml:space="preserve"> </w:t>
      </w:r>
    </w:p>
    <w:p w:rsidR="00CC2922" w:rsidRPr="00EC6EF1" w:rsidRDefault="00CC2922" w:rsidP="00B10EA9">
      <w:pPr>
        <w:pStyle w:val="Tekstwiodcy"/>
      </w:pPr>
    </w:p>
    <w:p w:rsidR="00371671" w:rsidRPr="00EC6EF1" w:rsidRDefault="00603F6F" w:rsidP="00371671">
      <w:pPr>
        <w:pStyle w:val="Tekstwiodcy"/>
      </w:pPr>
      <w:r w:rsidRPr="00EC6EF1">
        <w:t xml:space="preserve">MySQL posiada szereg języków programowania, poprzez które możemy nawiązać połączenie z bazą danych oraz </w:t>
      </w:r>
      <w:r w:rsidR="00371671" w:rsidRPr="00EC6EF1">
        <w:t>wykonywać operacje manipulowania danymi</w:t>
      </w:r>
      <w:r w:rsidRPr="00EC6EF1">
        <w:t>.</w:t>
      </w:r>
      <w:r w:rsidR="00371671" w:rsidRPr="00EC6EF1">
        <w:t xml:space="preserve"> Przykładem popularnych języków wspieranych przez </w:t>
      </w:r>
      <w:r w:rsidR="00371671" w:rsidRPr="00EC6EF1">
        <w:rPr>
          <w:i/>
        </w:rPr>
        <w:t>MySQL</w:t>
      </w:r>
      <w:r w:rsidR="00371671" w:rsidRPr="00EC6EF1">
        <w:t xml:space="preserve"> są: C / C++, Java, JavaScript (NodeJS), PHP, Python, Haskell, Objective-C i inne </w:t>
      </w:r>
      <w:r w:rsidR="00DD6C0D" w:rsidRPr="00EC6EF1">
        <w:fldChar w:fldCharType="begin" w:fldLock="1"/>
      </w:r>
      <w:r w:rsidR="00012A9F" w:rsidRPr="00EC6EF1">
        <w:instrText>ADDIN CSL_CITATION {"citationItems":[{"id":"ITEM-1","itemData":{"URL":"https://db-engines.com/en/system/MySQL","accessed":{"date-parts":[["2019","4","3"]]},"id":"ITEM-1","issued":{"date-parts":[["0"]]},"title":"MySQL System Properties","type":"webpage"},"uris":["http://www.mendeley.com/documents/?uuid=470c3c10-0bd2-3a02-b0bf-b675df7d6d7f"]}],"mendeley":{"formattedCitation":"[5]","plainTextFormattedCitation":"[5]","previouslyFormattedCitation":"[5]"},"properties":{"noteIndex":0},"schema":"https://github.com/citation-style-language/schema/raw/master/csl-citation.json"}</w:instrText>
      </w:r>
      <w:r w:rsidR="00DD6C0D" w:rsidRPr="00EC6EF1">
        <w:fldChar w:fldCharType="separate"/>
      </w:r>
      <w:r w:rsidR="00DD6C0D" w:rsidRPr="00EC6EF1">
        <w:rPr>
          <w:noProof/>
        </w:rPr>
        <w:t>[5]</w:t>
      </w:r>
      <w:r w:rsidR="00DD6C0D" w:rsidRPr="00EC6EF1">
        <w:fldChar w:fldCharType="end"/>
      </w:r>
      <w:r w:rsidR="003F09E0" w:rsidRPr="00EC6EF1">
        <w:t>.</w:t>
      </w:r>
      <w:r w:rsidR="003A767B" w:rsidRPr="00EC6EF1">
        <w:t xml:space="preserve"> </w:t>
      </w:r>
    </w:p>
    <w:p w:rsidR="00B10EA9" w:rsidRPr="00EC6EF1" w:rsidRDefault="00B10EA9" w:rsidP="00BA52F1">
      <w:pPr>
        <w:pStyle w:val="Tekstwiodcy"/>
      </w:pPr>
    </w:p>
    <w:p w:rsidR="005D7C9D" w:rsidRPr="00EC6EF1" w:rsidRDefault="005D7C9D" w:rsidP="005D7C9D"/>
    <w:p w:rsidR="0030121B" w:rsidRPr="00EC6EF1" w:rsidRDefault="008E0406" w:rsidP="0030121B">
      <w:pPr>
        <w:pStyle w:val="NrNagwek2"/>
      </w:pPr>
      <w:bookmarkStart w:id="21" w:name="_Toc5374901"/>
      <w:r w:rsidRPr="00EC6EF1">
        <w:rPr>
          <w:noProof/>
        </w:rPr>
        <w:drawing>
          <wp:anchor distT="0" distB="180340" distL="180340" distR="114300" simplePos="0" relativeHeight="251662336" behindDoc="1" locked="0" layoutInCell="1" allowOverlap="1">
            <wp:simplePos x="0" y="0"/>
            <wp:positionH relativeFrom="column">
              <wp:posOffset>3499485</wp:posOffset>
            </wp:positionH>
            <wp:positionV relativeFrom="paragraph">
              <wp:posOffset>709295</wp:posOffset>
            </wp:positionV>
            <wp:extent cx="2208530" cy="2029460"/>
            <wp:effectExtent l="0" t="0" r="1270" b="8890"/>
            <wp:wrapSquare wrapText="bothSides"/>
            <wp:docPr id="3" name="Obraz 3" descr="Znalezione obrazy dla zapytania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postgresq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8530" cy="202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21B" w:rsidRPr="00EC6EF1">
        <w:t>PostgreSQL</w:t>
      </w:r>
      <w:bookmarkEnd w:id="21"/>
    </w:p>
    <w:p w:rsidR="00DE2092" w:rsidRPr="00EC6EF1" w:rsidRDefault="00DE2092" w:rsidP="0036497E">
      <w:pPr>
        <w:pStyle w:val="Tekstwiodcy"/>
        <w:ind w:firstLine="0"/>
        <w:rPr>
          <w:i/>
        </w:rPr>
      </w:pPr>
    </w:p>
    <w:p w:rsidR="008E0406" w:rsidRPr="00EC6EF1" w:rsidRDefault="004A032D" w:rsidP="008E0406">
      <w:pPr>
        <w:pStyle w:val="Tekstwiodcy"/>
      </w:pPr>
      <w:r w:rsidRPr="00EC6EF1">
        <w:rPr>
          <w:i/>
        </w:rPr>
        <w:t>PostgreSQL</w:t>
      </w:r>
      <w:r w:rsidRPr="00EC6EF1">
        <w:t xml:space="preserve"> często nazywany również jako </w:t>
      </w:r>
      <w:r w:rsidR="008E0406" w:rsidRPr="00EC6EF1">
        <w:br/>
      </w:r>
      <w:r w:rsidRPr="00EC6EF1">
        <w:rPr>
          <w:i/>
        </w:rPr>
        <w:t>Postgres</w:t>
      </w:r>
      <w:r w:rsidRPr="00EC6EF1">
        <w:t xml:space="preserve">, jest to system zarządzania bazą danych, który posiada </w:t>
      </w:r>
      <w:r w:rsidR="00EC296E" w:rsidRPr="00EC6EF1">
        <w:t>obiektowo – relacyjny</w:t>
      </w:r>
      <w:r w:rsidRPr="00EC6EF1">
        <w:t xml:space="preserve"> model danych oraz korzysta ze strukturalnego języka zapytań </w:t>
      </w:r>
      <w:r w:rsidRPr="00EC6EF1">
        <w:rPr>
          <w:i/>
        </w:rPr>
        <w:t>SQL</w:t>
      </w:r>
      <w:r w:rsidRPr="00EC6EF1">
        <w:t xml:space="preserve">. </w:t>
      </w:r>
      <w:r w:rsidR="004E5AFB" w:rsidRPr="00EC6EF1">
        <w:rPr>
          <w:i/>
        </w:rPr>
        <w:t>PostgreSQL</w:t>
      </w:r>
      <w:r w:rsidR="004E5AFB" w:rsidRPr="00EC6EF1">
        <w:t xml:space="preserve">, podobnie jak </w:t>
      </w:r>
      <w:r w:rsidR="004E5AFB" w:rsidRPr="00EC6EF1">
        <w:rPr>
          <w:i/>
        </w:rPr>
        <w:t>MySQL</w:t>
      </w:r>
      <w:r w:rsidR="004E5AFB" w:rsidRPr="00EC6EF1">
        <w:t xml:space="preserve"> udostępniony jest na zasadzie </w:t>
      </w:r>
      <w:r w:rsidR="004F494A" w:rsidRPr="00EC6EF1">
        <w:rPr>
          <w:i/>
        </w:rPr>
        <w:t>wolnego</w:t>
      </w:r>
      <w:r w:rsidR="004E5AFB" w:rsidRPr="00EC6EF1">
        <w:rPr>
          <w:i/>
        </w:rPr>
        <w:t xml:space="preserve"> oprogramowania</w:t>
      </w:r>
      <w:r w:rsidR="004E5AFB" w:rsidRPr="00EC6EF1">
        <w:t>.</w:t>
      </w:r>
    </w:p>
    <w:p w:rsidR="004F494A" w:rsidRPr="00EC6EF1" w:rsidRDefault="0036497E" w:rsidP="004A032D">
      <w:pPr>
        <w:pStyle w:val="Tekstwiodcy"/>
      </w:pPr>
      <w:r w:rsidRPr="00EC6EF1">
        <w:rPr>
          <w:noProof/>
        </w:rPr>
        <mc:AlternateContent>
          <mc:Choice Requires="wps">
            <w:drawing>
              <wp:anchor distT="0" distB="0" distL="114300" distR="114300" simplePos="0" relativeHeight="251664384" behindDoc="0" locked="0" layoutInCell="1" allowOverlap="1" wp14:anchorId="4F4D3B33" wp14:editId="60E4E69F">
                <wp:simplePos x="0" y="0"/>
                <wp:positionH relativeFrom="column">
                  <wp:posOffset>3499485</wp:posOffset>
                </wp:positionH>
                <wp:positionV relativeFrom="paragraph">
                  <wp:posOffset>175427</wp:posOffset>
                </wp:positionV>
                <wp:extent cx="2208530" cy="635"/>
                <wp:effectExtent l="0" t="0" r="1270" b="8890"/>
                <wp:wrapSquare wrapText="bothSides"/>
                <wp:docPr id="10" name="Pole tekstowe 10"/>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rsidR="008E0406" w:rsidRPr="00271573" w:rsidRDefault="008E0406" w:rsidP="008E0406">
                            <w:pPr>
                              <w:pStyle w:val="Legenda"/>
                              <w:jc w:val="left"/>
                              <w:rPr>
                                <w:rFonts w:eastAsiaTheme="majorEastAsia" w:cstheme="majorBidi"/>
                                <w:b/>
                                <w:noProof/>
                                <w:sz w:val="34"/>
                                <w:szCs w:val="26"/>
                              </w:rPr>
                            </w:pPr>
                            <w:r>
                              <w:t xml:space="preserve">Rys. </w:t>
                            </w:r>
                            <w:fldSimple w:instr=" SEQ Rys. \* ARABIC ">
                              <w:r>
                                <w:rPr>
                                  <w:noProof/>
                                </w:rPr>
                                <w:t>4</w:t>
                              </w:r>
                            </w:fldSimple>
                            <w:r>
                              <w:t xml:space="preserve">. </w:t>
                            </w:r>
                            <w:r w:rsidRPr="005A77A6">
                              <w:t xml:space="preserve">Logo PostgreSQL - </w:t>
                            </w:r>
                            <w:r>
                              <w:br/>
                            </w:r>
                            <w:hyperlink r:id="rId19" w:history="1">
                              <w:r w:rsidRPr="00BE2DB3">
                                <w:rPr>
                                  <w:rStyle w:val="Hipercze"/>
                                </w:rPr>
                                <w:t>www.postgresql.org</w:t>
                              </w:r>
                            </w:hyperlink>
                            <w:r w:rsidRPr="005A77A6">
                              <w:t>. [03 marzec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4D3B33" id="Pole tekstowe 10" o:spid="_x0000_s1028" type="#_x0000_t202" style="position:absolute;left:0;text-align:left;margin-left:275.55pt;margin-top:13.8pt;width:173.9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" stroked="f">
                <v:textbox style="mso-fit-shape-to-text:t" inset="0,0,0,0">
                  <w:txbxContent>
                    <w:p w:rsidR="008E0406" w:rsidRPr="00271573" w:rsidRDefault="008E0406" w:rsidP="008E0406">
                      <w:pPr>
                        <w:pStyle w:val="Legenda"/>
                        <w:jc w:val="left"/>
                        <w:rPr>
                          <w:rFonts w:eastAsiaTheme="majorEastAsia" w:cstheme="majorBidi"/>
                          <w:b/>
                          <w:noProof/>
                          <w:sz w:val="34"/>
                          <w:szCs w:val="26"/>
                        </w:rPr>
                      </w:pPr>
                      <w:r>
                        <w:t xml:space="preserve">Rys. </w:t>
                      </w:r>
                      <w:fldSimple w:instr=" SEQ Rys. \* ARABIC ">
                        <w:r>
                          <w:rPr>
                            <w:noProof/>
                          </w:rPr>
                          <w:t>4</w:t>
                        </w:r>
                      </w:fldSimple>
                      <w:r>
                        <w:t xml:space="preserve">. </w:t>
                      </w:r>
                      <w:r w:rsidRPr="005A77A6">
                        <w:t xml:space="preserve">Logo PostgreSQL - </w:t>
                      </w:r>
                      <w:r>
                        <w:br/>
                      </w:r>
                      <w:hyperlink r:id="rId20" w:history="1">
                        <w:r w:rsidRPr="00BE2DB3">
                          <w:rPr>
                            <w:rStyle w:val="Hipercze"/>
                          </w:rPr>
                          <w:t>www.postgresql.org</w:t>
                        </w:r>
                      </w:hyperlink>
                      <w:r w:rsidRPr="005A77A6">
                        <w:t>. [03 marzec 2019]</w:t>
                      </w:r>
                    </w:p>
                  </w:txbxContent>
                </v:textbox>
                <w10:wrap type="square"/>
              </v:shape>
            </w:pict>
          </mc:Fallback>
        </mc:AlternateContent>
      </w:r>
    </w:p>
    <w:p w:rsidR="008E0406" w:rsidRPr="00EC6EF1" w:rsidRDefault="008E0406">
      <w:pPr>
        <w:spacing w:after="200" w:line="276" w:lineRule="auto"/>
        <w:jc w:val="left"/>
      </w:pPr>
      <w:r w:rsidRPr="00EC6EF1">
        <w:br w:type="page"/>
      </w:r>
    </w:p>
    <w:p w:rsidR="00550CC6" w:rsidRPr="00EC6EF1" w:rsidRDefault="004F494A" w:rsidP="004A032D">
      <w:pPr>
        <w:pStyle w:val="Tekstwiodcy"/>
      </w:pPr>
      <w:r w:rsidRPr="00EC6EF1">
        <w:lastRenderedPageBreak/>
        <w:t xml:space="preserve">Początki systemu sięgają roku 1977, gdzie na Uniwersytecie Kalifornijskim w Berkeley, pod kierownictwem dr Michaela Stonebrakera, rozpoczęto pracę nad projektem </w:t>
      </w:r>
      <w:r w:rsidRPr="00EC6EF1">
        <w:rPr>
          <w:i/>
        </w:rPr>
        <w:t>Ingres</w:t>
      </w:r>
      <w:r w:rsidRPr="00EC6EF1">
        <w:t xml:space="preserve"> (eksportowa</w:t>
      </w:r>
      <w:r w:rsidR="0018057A" w:rsidRPr="00EC6EF1">
        <w:t xml:space="preserve">  </w:t>
      </w:r>
      <w:r w:rsidRPr="00EC6EF1">
        <w:t xml:space="preserve"> baza danych uczelni). </w:t>
      </w:r>
      <w:r w:rsidR="00EC58F6" w:rsidRPr="00EC6EF1">
        <w:t xml:space="preserve">W 1985 roku projekt ewaluował do </w:t>
      </w:r>
      <w:r w:rsidR="004400CD" w:rsidRPr="00EC6EF1">
        <w:t xml:space="preserve">prac badawczych nad obiektowo-relacyjną bazą danych </w:t>
      </w:r>
      <w:r w:rsidR="004400CD" w:rsidRPr="00EC6EF1">
        <w:rPr>
          <w:i/>
        </w:rPr>
        <w:t>Postgres</w:t>
      </w:r>
      <w:r w:rsidR="004400CD" w:rsidRPr="00EC6EF1">
        <w:t xml:space="preserve"> (</w:t>
      </w:r>
      <w:r w:rsidR="004400CD" w:rsidRPr="00EC6EF1">
        <w:rPr>
          <w:i/>
        </w:rPr>
        <w:t>post-ingres</w:t>
      </w:r>
      <w:r w:rsidR="004400CD" w:rsidRPr="00EC6EF1">
        <w:t xml:space="preserve">), sponsorowanych przez między innymi DARPA (ang. Defense Advanced Research Projects Agency), ARO (ang. </w:t>
      </w:r>
      <w:r w:rsidR="004400CD" w:rsidRPr="00EC6EF1">
        <w:rPr>
          <w:i/>
        </w:rPr>
        <w:t>Army Research Office</w:t>
      </w:r>
      <w:r w:rsidR="004400CD" w:rsidRPr="00EC6EF1">
        <w:t xml:space="preserve">) czy NSF (ang. </w:t>
      </w:r>
      <w:r w:rsidR="004400CD" w:rsidRPr="00EC6EF1">
        <w:rPr>
          <w:i/>
        </w:rPr>
        <w:t>National Science Foundation</w:t>
      </w:r>
      <w:r w:rsidR="004400CD" w:rsidRPr="00EC6EF1">
        <w:t xml:space="preserve">). </w:t>
      </w:r>
      <w:r w:rsidR="00EC58F6" w:rsidRPr="00EC6EF1">
        <w:t xml:space="preserve"> Przez kolejne lata system był ulepszany </w:t>
      </w:r>
      <w:r w:rsidR="004400CD" w:rsidRPr="00EC6EF1">
        <w:t xml:space="preserve">poprzez </w:t>
      </w:r>
      <w:r w:rsidR="00E13596" w:rsidRPr="00EC6EF1">
        <w:t xml:space="preserve">dodawanie </w:t>
      </w:r>
      <w:r w:rsidR="004400CD" w:rsidRPr="00EC6EF1">
        <w:t>now</w:t>
      </w:r>
      <w:r w:rsidR="00E13596" w:rsidRPr="00EC6EF1">
        <w:t>ych</w:t>
      </w:r>
      <w:r w:rsidR="004400CD" w:rsidRPr="00EC6EF1">
        <w:t xml:space="preserve"> reg</w:t>
      </w:r>
      <w:r w:rsidR="00E13596" w:rsidRPr="00EC6EF1">
        <w:t>ół</w:t>
      </w:r>
      <w:r w:rsidR="004400CD" w:rsidRPr="00EC6EF1">
        <w:t>, typ</w:t>
      </w:r>
      <w:r w:rsidR="00E13596" w:rsidRPr="00EC6EF1">
        <w:t>ów</w:t>
      </w:r>
      <w:r w:rsidR="004400CD" w:rsidRPr="00EC6EF1">
        <w:t>, element</w:t>
      </w:r>
      <w:r w:rsidR="00E13596" w:rsidRPr="00EC6EF1">
        <w:t>ów</w:t>
      </w:r>
      <w:r w:rsidR="004400CD" w:rsidRPr="00EC6EF1">
        <w:t xml:space="preserve"> obiektow</w:t>
      </w:r>
      <w:r w:rsidR="00E13596" w:rsidRPr="00EC6EF1">
        <w:t>ych</w:t>
      </w:r>
      <w:r w:rsidR="004400CD" w:rsidRPr="00EC6EF1">
        <w:t xml:space="preserve"> i proced</w:t>
      </w:r>
      <w:r w:rsidR="00E13596" w:rsidRPr="00EC6EF1">
        <w:t>ur</w:t>
      </w:r>
      <w:r w:rsidR="004400CD" w:rsidRPr="00EC6EF1">
        <w:t>.</w:t>
      </w:r>
      <w:r w:rsidR="00E13596" w:rsidRPr="00EC6EF1">
        <w:t xml:space="preserve"> Wynikiem projektu było jego wykupienie przez firmę </w:t>
      </w:r>
      <w:r w:rsidR="00E13596" w:rsidRPr="00EC6EF1">
        <w:rPr>
          <w:i/>
        </w:rPr>
        <w:t>Informix</w:t>
      </w:r>
      <w:r w:rsidR="00E13596" w:rsidRPr="00EC6EF1">
        <w:t xml:space="preserve"> i komercjalizacja pod nazwą </w:t>
      </w:r>
      <w:r w:rsidR="00E13596" w:rsidRPr="00EC6EF1">
        <w:rPr>
          <w:i/>
        </w:rPr>
        <w:t>Illustra</w:t>
      </w:r>
      <w:r w:rsidR="00E13596" w:rsidRPr="00EC6EF1">
        <w:t>.</w:t>
      </w:r>
      <w:r w:rsidR="00550CC6" w:rsidRPr="00EC6EF1">
        <w:t xml:space="preserve"> </w:t>
      </w:r>
    </w:p>
    <w:p w:rsidR="00DC7213" w:rsidRPr="00EC6EF1" w:rsidRDefault="00550CC6" w:rsidP="00B8782B">
      <w:pPr>
        <w:pStyle w:val="Tekstwiodcy"/>
      </w:pPr>
      <w:r w:rsidRPr="00EC6EF1">
        <w:t xml:space="preserve">System otrzymywał kolejne wersje produkcyjne, aż do roku 1994, w którym dwaj </w:t>
      </w:r>
      <w:r w:rsidR="00A348AB" w:rsidRPr="00EC6EF1">
        <w:t xml:space="preserve">członkowie zespołu Stonebrakera – </w:t>
      </w:r>
      <w:r w:rsidR="00A348AB" w:rsidRPr="00EC6EF1">
        <w:rPr>
          <w:i/>
        </w:rPr>
        <w:t>Andrew Yu</w:t>
      </w:r>
      <w:r w:rsidR="00A348AB" w:rsidRPr="00EC6EF1">
        <w:t xml:space="preserve"> i </w:t>
      </w:r>
      <w:r w:rsidR="00A348AB" w:rsidRPr="00EC6EF1">
        <w:rPr>
          <w:i/>
        </w:rPr>
        <w:t>Jolly Chen</w:t>
      </w:r>
      <w:r w:rsidR="00A348AB" w:rsidRPr="00EC6EF1">
        <w:t xml:space="preserve"> – dodali do systemu interpreter języka SQL. Projekt udostępniono w maju 1995 pod nazwą </w:t>
      </w:r>
      <w:r w:rsidR="00A348AB" w:rsidRPr="00EC6EF1">
        <w:rPr>
          <w:i/>
        </w:rPr>
        <w:t>Postgre95</w:t>
      </w:r>
      <w:r w:rsidR="00A348AB" w:rsidRPr="00EC6EF1">
        <w:t xml:space="preserve">. </w:t>
      </w:r>
      <w:r w:rsidR="00006BAD" w:rsidRPr="00EC6EF1">
        <w:t xml:space="preserve">Od 1996 roku dalsze prace nad systemem podjęła społeczność </w:t>
      </w:r>
      <w:r w:rsidR="00006BAD" w:rsidRPr="00EC6EF1">
        <w:rPr>
          <w:i/>
        </w:rPr>
        <w:t xml:space="preserve">wolnego oprogramowania </w:t>
      </w:r>
      <w:r w:rsidR="00006BAD" w:rsidRPr="00EC6EF1">
        <w:t xml:space="preserve">(ang. </w:t>
      </w:r>
      <w:r w:rsidR="00006BAD" w:rsidRPr="00EC6EF1">
        <w:rPr>
          <w:i/>
        </w:rPr>
        <w:t>Open Source</w:t>
      </w:r>
      <w:r w:rsidR="00006BAD" w:rsidRPr="00EC6EF1">
        <w:t>), zmieniając nieaktualny znacznik roku wydania w nazwie systemu – 95 na SQL, tworząc</w:t>
      </w:r>
      <w:r w:rsidR="00B8782B" w:rsidRPr="00EC6EF1">
        <w:t xml:space="preserve"> tym samym nową nazwę </w:t>
      </w:r>
      <w:r w:rsidR="00B8782B" w:rsidRPr="00EC6EF1">
        <w:rPr>
          <w:i/>
        </w:rPr>
        <w:t>PostgreSQL</w:t>
      </w:r>
      <w:r w:rsidR="00B8782B" w:rsidRPr="00EC6EF1">
        <w:t xml:space="preserve"> oraz</w:t>
      </w:r>
      <w:r w:rsidR="00006BAD" w:rsidRPr="00EC6EF1">
        <w:t xml:space="preserve"> organizację </w:t>
      </w:r>
      <w:r w:rsidR="00006BAD" w:rsidRPr="00EC6EF1">
        <w:rPr>
          <w:i/>
        </w:rPr>
        <w:t>PostgreSQL Global Development Group</w:t>
      </w:r>
      <w:r w:rsidR="00D96712" w:rsidRPr="00EC6EF1">
        <w:rPr>
          <w:i/>
        </w:rPr>
        <w:t>,</w:t>
      </w:r>
      <w:r w:rsidR="00006BAD" w:rsidRPr="00EC6EF1">
        <w:t xml:space="preserve"> której zadaniem </w:t>
      </w:r>
      <w:r w:rsidR="00D96712" w:rsidRPr="00EC6EF1">
        <w:t>do dnia dzisiejszego (03 marzec 2019) jest</w:t>
      </w:r>
      <w:r w:rsidR="00006BAD" w:rsidRPr="00EC6EF1">
        <w:t xml:space="preserve"> koordynacja rozwoju projektu. </w:t>
      </w:r>
      <w:r w:rsidR="00DC7213" w:rsidRPr="00EC6EF1">
        <w:t xml:space="preserve">W 2005 roku system bazodanowy </w:t>
      </w:r>
      <w:r w:rsidR="00DC7213" w:rsidRPr="00EC6EF1">
        <w:rPr>
          <w:i/>
        </w:rPr>
        <w:t>PostgreSQL</w:t>
      </w:r>
      <w:r w:rsidR="00DC7213" w:rsidRPr="00EC6EF1">
        <w:t xml:space="preserve"> otrzym</w:t>
      </w:r>
      <w:r w:rsidR="007F76C6" w:rsidRPr="00EC6EF1">
        <w:t>ał</w:t>
      </w:r>
      <w:r w:rsidR="00DC7213" w:rsidRPr="00EC6EF1">
        <w:t xml:space="preserve"> </w:t>
      </w:r>
      <w:r w:rsidR="007F76C6" w:rsidRPr="00EC6EF1">
        <w:t xml:space="preserve">oficjalne </w:t>
      </w:r>
      <w:r w:rsidR="00DC7213" w:rsidRPr="00EC6EF1">
        <w:t>wsparcie od firmy</w:t>
      </w:r>
      <w:r w:rsidR="000773B7" w:rsidRPr="00EC6EF1">
        <w:t xml:space="preserve"> </w:t>
      </w:r>
      <w:r w:rsidR="007F76C6" w:rsidRPr="00EC6EF1">
        <w:rPr>
          <w:i/>
        </w:rPr>
        <w:t>Sun Microsystems</w:t>
      </w:r>
      <w:r w:rsidR="007F76C6" w:rsidRPr="00EC6EF1">
        <w:t xml:space="preserve"> (która</w:t>
      </w:r>
      <w:r w:rsidR="00A2177F" w:rsidRPr="00EC6EF1">
        <w:t xml:space="preserve"> w 2010 roku</w:t>
      </w:r>
      <w:r w:rsidR="007F76C6" w:rsidRPr="00EC6EF1">
        <w:t xml:space="preserve"> została wykupiona przez Oracle).</w:t>
      </w:r>
      <w:r w:rsidR="00D96712" w:rsidRPr="00EC6EF1">
        <w:t xml:space="preserve"> </w:t>
      </w:r>
    </w:p>
    <w:p w:rsidR="00550CC6" w:rsidRPr="00EC6EF1" w:rsidRDefault="00550CC6" w:rsidP="004A032D">
      <w:pPr>
        <w:pStyle w:val="Tekstwiodcy"/>
      </w:pPr>
    </w:p>
    <w:p w:rsidR="00043595" w:rsidRPr="00EC6EF1" w:rsidRDefault="00043595" w:rsidP="00D85867">
      <w:pPr>
        <w:pStyle w:val="Tekstwiodcy"/>
      </w:pPr>
      <w:r w:rsidRPr="00EC6EF1">
        <w:t xml:space="preserve">Od wersji 9.2 wydanej w 2012 roku, </w:t>
      </w:r>
      <w:r w:rsidRPr="00EC6EF1">
        <w:rPr>
          <w:i/>
        </w:rPr>
        <w:t>PostgreSQL</w:t>
      </w:r>
      <w:r w:rsidRPr="00EC6EF1">
        <w:t xml:space="preserve"> ma spore możliwości. Wzrost wydajności, skalowalności oraz elastyczności znacząco wpłynął na popularność systemu</w:t>
      </w:r>
      <w:r w:rsidR="007E3854" w:rsidRPr="00EC6EF1">
        <w:t xml:space="preserve"> (czwarte miejsce wśród rankingu popularności datującej na marzec 2019 </w:t>
      </w:r>
      <w:r w:rsidR="007E3854" w:rsidRPr="00EC6EF1">
        <w:fldChar w:fldCharType="begin" w:fldLock="1"/>
      </w:r>
      <w:r w:rsidR="007E3854" w:rsidRPr="00EC6EF1">
        <w:instrText>ADDIN CSL_CITATION {"citationItems":[{"id":"ITEM-1","itemData":{"URL":"https://db-engines.com/en/","accessed":{"date-parts":[["2019","3","25"]]},"id":"ITEM-1","issued":{"date-parts":[["0"]]},"title":"DB-Engines - Knowledge Base of Relational and NoSQL Database Management Systems","type":"webpage"},"uris":["http://www.mendeley.com/documents/?uuid=a1430c07-4eaf-3fb1-9fd6-204a6e179d22"]}],"mendeley":{"formattedCitation":"[3]","plainTextFormattedCitation":"[3]","previouslyFormattedCitation":"[3]"},"properties":{"noteIndex":0},"schema":"https://github.com/citation-style-language/schema/raw/master/csl-citation.json"}</w:instrText>
      </w:r>
      <w:r w:rsidR="007E3854" w:rsidRPr="00EC6EF1">
        <w:fldChar w:fldCharType="separate"/>
      </w:r>
      <w:r w:rsidR="007E3854" w:rsidRPr="00EC6EF1">
        <w:rPr>
          <w:noProof/>
        </w:rPr>
        <w:t>[3]</w:t>
      </w:r>
      <w:r w:rsidR="007E3854" w:rsidRPr="00EC6EF1">
        <w:fldChar w:fldCharType="end"/>
      </w:r>
      <w:r w:rsidR="007E3854" w:rsidRPr="00EC6EF1">
        <w:t xml:space="preserve">). Sam system został zaimplementowany w języku </w:t>
      </w:r>
      <w:r w:rsidR="007E3854" w:rsidRPr="00EC6EF1">
        <w:rPr>
          <w:i/>
        </w:rPr>
        <w:t>C</w:t>
      </w:r>
      <w:r w:rsidR="007E3854" w:rsidRPr="00EC6EF1">
        <w:t xml:space="preserve">, co wiąże się z wysoką wydajnością kodu wynikowego oraz wydajnym dostępem do zasobów sprzętowych. </w:t>
      </w:r>
    </w:p>
    <w:p w:rsidR="007E3854" w:rsidRPr="00EC6EF1" w:rsidRDefault="007E3854" w:rsidP="00043595">
      <w:pPr>
        <w:pStyle w:val="Tekstwiodcy"/>
        <w:jc w:val="left"/>
      </w:pPr>
    </w:p>
    <w:p w:rsidR="007E3854" w:rsidRPr="00EC6EF1" w:rsidRDefault="007E3854" w:rsidP="00D85867">
      <w:pPr>
        <w:pStyle w:val="Tekstwiodcy"/>
      </w:pPr>
      <w:r w:rsidRPr="00EC6EF1">
        <w:t xml:space="preserve">Do głównych cech </w:t>
      </w:r>
      <w:r w:rsidRPr="00EC6EF1">
        <w:rPr>
          <w:i/>
        </w:rPr>
        <w:t>Post</w:t>
      </w:r>
      <w:r w:rsidR="00F462FB">
        <w:rPr>
          <w:i/>
        </w:rPr>
        <w:t>g</w:t>
      </w:r>
      <w:r w:rsidRPr="00EC6EF1">
        <w:rPr>
          <w:i/>
        </w:rPr>
        <w:t xml:space="preserve">res’u </w:t>
      </w:r>
      <w:r w:rsidRPr="00EC6EF1">
        <w:t xml:space="preserve">można zaliczyć zaawansowaną implementację standardu </w:t>
      </w:r>
      <w:r w:rsidRPr="00EC6EF1">
        <w:rPr>
          <w:i/>
        </w:rPr>
        <w:t xml:space="preserve">SQL, </w:t>
      </w:r>
      <w:r w:rsidRPr="00EC6EF1">
        <w:t xml:space="preserve">uwzględniającą między innymi mechanizm auto-inkrementacji czy obsługę różnych typów plików w tym </w:t>
      </w:r>
      <w:r w:rsidRPr="00EC6EF1">
        <w:rPr>
          <w:i/>
        </w:rPr>
        <w:t>BLOB</w:t>
      </w:r>
      <w:r w:rsidRPr="00EC6EF1">
        <w:t xml:space="preserve"> (ang. </w:t>
      </w:r>
      <w:r w:rsidRPr="00EC6EF1">
        <w:rPr>
          <w:i/>
        </w:rPr>
        <w:t>Binary Large Objects</w:t>
      </w:r>
      <w:r w:rsidRPr="00EC6EF1">
        <w:t xml:space="preserve">) – czyli obszernych plików binarnych takich jak np. pliki graficzne. </w:t>
      </w:r>
      <w:r w:rsidR="00EC296E" w:rsidRPr="00EC6EF1">
        <w:t xml:space="preserve">Ważną cechą systemu jest możliwość implementacji funkcji w języku </w:t>
      </w:r>
      <w:r w:rsidR="00EC296E" w:rsidRPr="00EC6EF1">
        <w:rPr>
          <w:i/>
        </w:rPr>
        <w:t>C</w:t>
      </w:r>
      <w:r w:rsidR="00EC296E" w:rsidRPr="00EC6EF1">
        <w:t xml:space="preserve">, które można skompilować do bibliotek dynamicznych. </w:t>
      </w:r>
      <w:r w:rsidR="00EC296E" w:rsidRPr="00EC6EF1">
        <w:rPr>
          <w:i/>
        </w:rPr>
        <w:t>Post</w:t>
      </w:r>
      <w:r w:rsidR="00F462FB">
        <w:rPr>
          <w:i/>
        </w:rPr>
        <w:t>g</w:t>
      </w:r>
      <w:r w:rsidR="00EC296E" w:rsidRPr="00EC6EF1">
        <w:rPr>
          <w:i/>
        </w:rPr>
        <w:t>resSQL</w:t>
      </w:r>
      <w:r w:rsidR="00EC296E" w:rsidRPr="00EC6EF1">
        <w:t xml:space="preserve"> jest łatwy w rozszerzeniu ze względu na posiadanie takich mechanizmów jak </w:t>
      </w:r>
      <w:r w:rsidR="00EC296E" w:rsidRPr="00EC6EF1">
        <w:rPr>
          <w:i/>
        </w:rPr>
        <w:t>dziedziczenie, typy danych</w:t>
      </w:r>
      <w:r w:rsidR="00EC296E" w:rsidRPr="00EC6EF1">
        <w:t xml:space="preserve"> czy </w:t>
      </w:r>
      <w:r w:rsidR="00EC296E" w:rsidRPr="00EC6EF1">
        <w:rPr>
          <w:i/>
        </w:rPr>
        <w:t>funkcji</w:t>
      </w:r>
      <w:r w:rsidR="00EC296E" w:rsidRPr="00EC6EF1">
        <w:t xml:space="preserve">. Powyższe cechy zaliczają system do kategorii obiektowo – relacyjnych, pomimo tego, </w:t>
      </w:r>
      <w:r w:rsidR="00EC296E" w:rsidRPr="00EC6EF1">
        <w:rPr>
          <w:i/>
        </w:rPr>
        <w:t>Postgres</w:t>
      </w:r>
      <w:r w:rsidR="00EC296E" w:rsidRPr="00EC6EF1">
        <w:t xml:space="preserve"> jest silnie związany z relacjami.</w:t>
      </w:r>
    </w:p>
    <w:p w:rsidR="004566A7" w:rsidRPr="00EC6EF1" w:rsidRDefault="004566A7" w:rsidP="00043595">
      <w:pPr>
        <w:pStyle w:val="Tekstwiodcy"/>
        <w:jc w:val="left"/>
      </w:pPr>
    </w:p>
    <w:p w:rsidR="004566A7" w:rsidRPr="00EC6EF1" w:rsidRDefault="004566A7" w:rsidP="00D85867">
      <w:pPr>
        <w:pStyle w:val="Tekstwiodcy"/>
      </w:pPr>
      <w:r w:rsidRPr="00EC6EF1">
        <w:lastRenderedPageBreak/>
        <w:t xml:space="preserve">Podobnie jak w przypadku </w:t>
      </w:r>
      <w:r w:rsidRPr="00EC6EF1">
        <w:rPr>
          <w:i/>
        </w:rPr>
        <w:t>MySQL</w:t>
      </w:r>
      <w:r w:rsidRPr="00EC6EF1">
        <w:t xml:space="preserve">, </w:t>
      </w:r>
      <w:r w:rsidRPr="00EC6EF1">
        <w:rPr>
          <w:i/>
        </w:rPr>
        <w:t>Pos</w:t>
      </w:r>
      <w:r w:rsidR="006330EB" w:rsidRPr="00EC6EF1">
        <w:rPr>
          <w:i/>
        </w:rPr>
        <w:t>t</w:t>
      </w:r>
      <w:r w:rsidRPr="00EC6EF1">
        <w:rPr>
          <w:i/>
        </w:rPr>
        <w:t>greSQL</w:t>
      </w:r>
      <w:r w:rsidRPr="00EC6EF1">
        <w:t xml:space="preserve"> pozwala na manipulowanie danymi za pomocą języka </w:t>
      </w:r>
      <w:r w:rsidRPr="00EC6EF1">
        <w:rPr>
          <w:i/>
        </w:rPr>
        <w:t>SQL</w:t>
      </w:r>
      <w:r w:rsidRPr="00EC6EF1">
        <w:t>, jest oparty na relacjach</w:t>
      </w:r>
      <w:r w:rsidR="006330EB" w:rsidRPr="00EC6EF1">
        <w:t>, a</w:t>
      </w:r>
      <w:r w:rsidRPr="00EC6EF1">
        <w:t xml:space="preserve"> dane przechowywane są w tabelach, które zawierają rekordy z danymi.</w:t>
      </w:r>
      <w:r w:rsidR="006330EB" w:rsidRPr="00EC6EF1">
        <w:t xml:space="preserve"> Również w tym przypadku do korzystania z bazy danych potrzeba wcześniej zdefiniowanego schematu (patrz pkt </w:t>
      </w:r>
      <w:r w:rsidR="006330EB" w:rsidRPr="00EC6EF1">
        <w:fldChar w:fldCharType="begin"/>
      </w:r>
      <w:r w:rsidR="006330EB" w:rsidRPr="00EC6EF1">
        <w:instrText xml:space="preserve"> REF _Ref5374707 \r \h </w:instrText>
      </w:r>
      <w:r w:rsidR="006330EB" w:rsidRPr="00EC6EF1">
        <w:fldChar w:fldCharType="separate"/>
      </w:r>
      <w:r w:rsidR="00517663" w:rsidRPr="00EC6EF1">
        <w:t>2.1</w:t>
      </w:r>
      <w:r w:rsidR="006330EB" w:rsidRPr="00EC6EF1">
        <w:fldChar w:fldCharType="end"/>
      </w:r>
      <w:r w:rsidR="006330EB" w:rsidRPr="00EC6EF1">
        <w:t>).</w:t>
      </w:r>
      <w:r w:rsidRPr="00EC6EF1">
        <w:t xml:space="preserve"> </w:t>
      </w:r>
    </w:p>
    <w:p w:rsidR="00B07814" w:rsidRPr="00EC6EF1" w:rsidRDefault="00B07814" w:rsidP="00043595">
      <w:pPr>
        <w:pStyle w:val="Tekstwiodcy"/>
        <w:jc w:val="left"/>
      </w:pPr>
    </w:p>
    <w:p w:rsidR="00B07814" w:rsidRPr="00EC6EF1" w:rsidRDefault="00B07814" w:rsidP="00D85867">
      <w:pPr>
        <w:pStyle w:val="Tekstwiodcy"/>
      </w:pPr>
      <w:r w:rsidRPr="00EC6EF1">
        <w:rPr>
          <w:i/>
        </w:rPr>
        <w:t>Post</w:t>
      </w:r>
      <w:r w:rsidR="008C450F" w:rsidRPr="00EC6EF1">
        <w:rPr>
          <w:i/>
        </w:rPr>
        <w:t>g</w:t>
      </w:r>
      <w:r w:rsidRPr="00EC6EF1">
        <w:rPr>
          <w:i/>
        </w:rPr>
        <w:t>res</w:t>
      </w:r>
      <w:r w:rsidRPr="00EC6EF1">
        <w:t xml:space="preserve"> jest obsługiwany przez </w:t>
      </w:r>
      <w:r w:rsidR="00A24665" w:rsidRPr="00EC6EF1">
        <w:t xml:space="preserve">wszystkie popularne systemy operacyjne takie jak </w:t>
      </w:r>
      <w:r w:rsidR="00A24665" w:rsidRPr="00EC6EF1">
        <w:rPr>
          <w:i/>
        </w:rPr>
        <w:t>Windows</w:t>
      </w:r>
      <w:r w:rsidR="00A24665" w:rsidRPr="00EC6EF1">
        <w:t xml:space="preserve">, </w:t>
      </w:r>
      <w:r w:rsidR="00A24665" w:rsidRPr="00EC6EF1">
        <w:rPr>
          <w:i/>
        </w:rPr>
        <w:t>Linux</w:t>
      </w:r>
      <w:r w:rsidR="00A24665" w:rsidRPr="00EC6EF1">
        <w:t xml:space="preserve">, </w:t>
      </w:r>
      <w:r w:rsidR="00A24665" w:rsidRPr="00EC6EF1">
        <w:rPr>
          <w:i/>
        </w:rPr>
        <w:t>OS X</w:t>
      </w:r>
      <w:r w:rsidR="00A24665" w:rsidRPr="00EC6EF1">
        <w:t xml:space="preserve">, </w:t>
      </w:r>
      <w:r w:rsidR="00A24665" w:rsidRPr="00EC6EF1">
        <w:rPr>
          <w:i/>
        </w:rPr>
        <w:t>Solaris</w:t>
      </w:r>
      <w:r w:rsidR="00A24665" w:rsidRPr="00EC6EF1">
        <w:t xml:space="preserve">, </w:t>
      </w:r>
      <w:r w:rsidR="00A24665" w:rsidRPr="00EC6EF1">
        <w:rPr>
          <w:i/>
        </w:rPr>
        <w:t>OpenBSD</w:t>
      </w:r>
      <w:r w:rsidR="00A24665" w:rsidRPr="00EC6EF1">
        <w:t xml:space="preserve">, </w:t>
      </w:r>
      <w:r w:rsidR="00A24665" w:rsidRPr="00EC6EF1">
        <w:rPr>
          <w:i/>
        </w:rPr>
        <w:t>FreeBSD</w:t>
      </w:r>
      <w:r w:rsidR="00A24665" w:rsidRPr="00EC6EF1">
        <w:t xml:space="preserve"> i inne </w:t>
      </w:r>
      <w:r w:rsidR="00517663" w:rsidRPr="00EC6EF1">
        <w:fldChar w:fldCharType="begin" w:fldLock="1"/>
      </w:r>
      <w:r w:rsidR="007B377D" w:rsidRPr="00EC6EF1">
        <w:instrText>ADDIN CSL_CITATION {"citationItems":[{"id":"ITEM-1","itemData":{"URL":"https://db-engines.com/en/system/PostgreSQL","accessed":{"date-parts":[["2019","4","5"]]},"id":"ITEM-1","issued":{"date-parts":[["0"]]},"title":"PostgreSQL System Properties","type":"webpage"},"uris":["http://www.mendeley.com/documents/?uuid=f9d347af-592f-3ebd-8f6f-77c852548fdb"]}],"mendeley":{"formattedCitation":"[6]","plainTextFormattedCitation":"[6]","previouslyFormattedCitation":"[6]"},"properties":{"noteIndex":0},"schema":"https://github.com/citation-style-language/schema/raw/master/csl-citation.json"}</w:instrText>
      </w:r>
      <w:r w:rsidR="00517663" w:rsidRPr="00EC6EF1">
        <w:fldChar w:fldCharType="separate"/>
      </w:r>
      <w:r w:rsidR="00517663" w:rsidRPr="00EC6EF1">
        <w:rPr>
          <w:noProof/>
        </w:rPr>
        <w:t>[6]</w:t>
      </w:r>
      <w:r w:rsidR="00517663" w:rsidRPr="00EC6EF1">
        <w:fldChar w:fldCharType="end"/>
      </w:r>
      <w:r w:rsidR="00517663" w:rsidRPr="00EC6EF1">
        <w:t>.</w:t>
      </w:r>
      <w:r w:rsidR="00AD08EC" w:rsidRPr="00EC6EF1">
        <w:t xml:space="preserve"> Dostęp do funkcjonalności systemu można uzyskać poprzez takie </w:t>
      </w:r>
      <w:r w:rsidR="008C450F" w:rsidRPr="00EC6EF1">
        <w:t>języki</w:t>
      </w:r>
      <w:r w:rsidR="00AD08EC" w:rsidRPr="00EC6EF1">
        <w:t xml:space="preserve"> programowania jak C, C++, Java, JavaScript (NodeJS)</w:t>
      </w:r>
      <w:r w:rsidR="007B377D" w:rsidRPr="00EC6EF1">
        <w:t xml:space="preserve">, Python, PHP i inne </w:t>
      </w:r>
      <w:r w:rsidR="007B377D" w:rsidRPr="00EC6EF1">
        <w:fldChar w:fldCharType="begin" w:fldLock="1"/>
      </w:r>
      <w:r w:rsidR="007B377D" w:rsidRPr="00EC6EF1">
        <w:instrText>ADDIN CSL_CITATION {"citationItems":[{"id":"ITEM-1","itemData":{"URL":"https://db-engines.com/en/system/PostgreSQL","accessed":{"date-parts":[["2019","4","5"]]},"id":"ITEM-1","issued":{"date-parts":[["0"]]},"title":"PostgreSQL System Properties","type":"webpage"},"uris":["http://www.mendeley.com/documents/?uuid=f9d347af-592f-3ebd-8f6f-77c852548fdb"]}],"mendeley":{"formattedCitation":"[6]","plainTextFormattedCitation":"[6]"},"properties":{"noteIndex":0},"schema":"https://github.com/citation-style-language/schema/raw/master/csl-citation.json"}</w:instrText>
      </w:r>
      <w:r w:rsidR="007B377D" w:rsidRPr="00EC6EF1">
        <w:fldChar w:fldCharType="separate"/>
      </w:r>
      <w:r w:rsidR="007B377D" w:rsidRPr="00EC6EF1">
        <w:rPr>
          <w:noProof/>
        </w:rPr>
        <w:t>[6]</w:t>
      </w:r>
      <w:r w:rsidR="007B377D" w:rsidRPr="00EC6EF1">
        <w:fldChar w:fldCharType="end"/>
      </w:r>
      <w:r w:rsidR="008C450F" w:rsidRPr="00EC6EF1">
        <w:t>, co daje spore możliwości dla różnych programistów.</w:t>
      </w:r>
    </w:p>
    <w:p w:rsidR="00684F50" w:rsidRPr="00EC6EF1" w:rsidRDefault="00E5060A" w:rsidP="00CC2CA4">
      <w:pPr>
        <w:pStyle w:val="NrNagwek2"/>
      </w:pPr>
      <w:bookmarkStart w:id="22" w:name="_Toc5374902"/>
      <w:r w:rsidRPr="00EC6EF1">
        <w:t>MongoDB</w:t>
      </w:r>
      <w:bookmarkEnd w:id="22"/>
    </w:p>
    <w:p w:rsidR="00257308" w:rsidRPr="00EC6EF1" w:rsidRDefault="00257308" w:rsidP="008C450F">
      <w:pPr>
        <w:pStyle w:val="Tekstwiodcy"/>
      </w:pPr>
    </w:p>
    <w:p w:rsidR="00257308" w:rsidRPr="00EC6EF1" w:rsidRDefault="00257308">
      <w:pPr>
        <w:spacing w:after="200" w:line="276" w:lineRule="auto"/>
        <w:jc w:val="left"/>
      </w:pPr>
      <w:r w:rsidRPr="00EC6EF1">
        <w:br w:type="page"/>
      </w:r>
    </w:p>
    <w:p w:rsidR="00791C14" w:rsidRDefault="00791C14" w:rsidP="00791C14">
      <w:pPr>
        <w:pStyle w:val="Legenda"/>
        <w:keepNext/>
      </w:pPr>
      <w:r>
        <w:lastRenderedPageBreak/>
        <w:t xml:space="preserve">Tab. </w:t>
      </w:r>
      <w:fldSimple w:instr=" SEQ Tab. \* ARABIC ">
        <w:r>
          <w:rPr>
            <w:noProof/>
          </w:rPr>
          <w:t>1</w:t>
        </w:r>
      </w:fldSimple>
      <w:r>
        <w:t xml:space="preserve">. </w:t>
      </w:r>
      <w:r w:rsidRPr="004E517F">
        <w:t>Porównanie kluczowych cech wybranych baz danych</w:t>
      </w:r>
    </w:p>
    <w:tbl>
      <w:tblPr>
        <w:tblStyle w:val="Zwykatabela1"/>
        <w:tblW w:w="5000" w:type="pct"/>
        <w:tblLook w:val="04A0" w:firstRow="1" w:lastRow="0" w:firstColumn="1" w:lastColumn="0" w:noHBand="0" w:noVBand="1"/>
      </w:tblPr>
      <w:tblGrid>
        <w:gridCol w:w="1416"/>
        <w:gridCol w:w="1414"/>
        <w:gridCol w:w="993"/>
        <w:gridCol w:w="1702"/>
        <w:gridCol w:w="2276"/>
        <w:gridCol w:w="1261"/>
      </w:tblGrid>
      <w:tr w:rsidR="003255C3" w:rsidRPr="00EC6EF1" w:rsidTr="00EB5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CD4D2E" w:rsidRPr="00EC6EF1" w:rsidRDefault="00CD4D2E" w:rsidP="00867807">
            <w:pPr>
              <w:pStyle w:val="Tekstwiodcy"/>
              <w:ind w:firstLine="0"/>
              <w:jc w:val="center"/>
              <w:rPr>
                <w:sz w:val="20"/>
                <w:szCs w:val="20"/>
              </w:rPr>
            </w:pPr>
            <w:r w:rsidRPr="00EC6EF1">
              <w:rPr>
                <w:sz w:val="20"/>
                <w:szCs w:val="20"/>
              </w:rPr>
              <w:t>Nazwa</w:t>
            </w:r>
          </w:p>
          <w:p w:rsidR="00CD4D2E" w:rsidRPr="00EC6EF1" w:rsidRDefault="00CD4D2E" w:rsidP="00867807">
            <w:pPr>
              <w:pStyle w:val="Tekstwiodcy"/>
              <w:ind w:firstLine="0"/>
              <w:jc w:val="center"/>
              <w:rPr>
                <w:sz w:val="20"/>
                <w:szCs w:val="20"/>
              </w:rPr>
            </w:pPr>
            <w:r w:rsidRPr="00EC6EF1">
              <w:rPr>
                <w:sz w:val="20"/>
                <w:szCs w:val="20"/>
              </w:rPr>
              <w:t>systemu</w:t>
            </w:r>
          </w:p>
        </w:tc>
        <w:tc>
          <w:tcPr>
            <w:tcW w:w="780" w:type="pct"/>
          </w:tcPr>
          <w:p w:rsidR="00CD4D2E" w:rsidRPr="00EC6EF1" w:rsidRDefault="00CD4D2E" w:rsidP="00867807">
            <w:pPr>
              <w:pStyle w:val="Tekstwiodcy"/>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C6EF1">
              <w:rPr>
                <w:sz w:val="20"/>
                <w:szCs w:val="20"/>
              </w:rPr>
              <w:t>Model</w:t>
            </w:r>
          </w:p>
        </w:tc>
        <w:tc>
          <w:tcPr>
            <w:tcW w:w="548" w:type="pct"/>
          </w:tcPr>
          <w:p w:rsidR="00CD4D2E" w:rsidRPr="00EC6EF1" w:rsidRDefault="00CD4D2E" w:rsidP="00867807">
            <w:pPr>
              <w:pStyle w:val="Tekstwiodcy"/>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C6EF1">
              <w:rPr>
                <w:sz w:val="20"/>
                <w:szCs w:val="20"/>
              </w:rPr>
              <w:t>Języki</w:t>
            </w:r>
          </w:p>
          <w:p w:rsidR="00CD4D2E" w:rsidRPr="00EC6EF1" w:rsidRDefault="00CD4D2E" w:rsidP="00867807">
            <w:pPr>
              <w:pStyle w:val="Tekstwiodcy"/>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C6EF1">
              <w:rPr>
                <w:sz w:val="20"/>
                <w:szCs w:val="20"/>
              </w:rPr>
              <w:t>implementacji</w:t>
            </w:r>
          </w:p>
        </w:tc>
        <w:tc>
          <w:tcPr>
            <w:tcW w:w="939" w:type="pct"/>
          </w:tcPr>
          <w:p w:rsidR="00980407" w:rsidRDefault="00CD4D2E" w:rsidP="00867807">
            <w:pPr>
              <w:pStyle w:val="Tekstwiodcy"/>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C6EF1">
              <w:rPr>
                <w:sz w:val="20"/>
                <w:szCs w:val="20"/>
              </w:rPr>
              <w:t xml:space="preserve">Systemy </w:t>
            </w:r>
          </w:p>
          <w:p w:rsidR="00980407" w:rsidRDefault="00CD4D2E" w:rsidP="00867807">
            <w:pPr>
              <w:pStyle w:val="Tekstwiodcy"/>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C6EF1">
              <w:rPr>
                <w:sz w:val="20"/>
                <w:szCs w:val="20"/>
              </w:rPr>
              <w:t xml:space="preserve">operacyjne </w:t>
            </w:r>
          </w:p>
          <w:p w:rsidR="00CD4D2E" w:rsidRPr="00EC6EF1" w:rsidRDefault="00CD4D2E" w:rsidP="00867807">
            <w:pPr>
              <w:pStyle w:val="Tekstwiodcy"/>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C6EF1">
              <w:rPr>
                <w:sz w:val="20"/>
                <w:szCs w:val="20"/>
              </w:rPr>
              <w:t>serwera</w:t>
            </w:r>
          </w:p>
        </w:tc>
        <w:tc>
          <w:tcPr>
            <w:tcW w:w="1256" w:type="pct"/>
          </w:tcPr>
          <w:p w:rsidR="00980407" w:rsidRDefault="00CD4D2E" w:rsidP="00867807">
            <w:pPr>
              <w:pStyle w:val="Tekstwiodcy"/>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C6EF1">
              <w:rPr>
                <w:sz w:val="20"/>
                <w:szCs w:val="20"/>
              </w:rPr>
              <w:t xml:space="preserve">Obsługiwane języki </w:t>
            </w:r>
          </w:p>
          <w:p w:rsidR="00CD4D2E" w:rsidRPr="00EC6EF1" w:rsidRDefault="00CD4D2E" w:rsidP="00867807">
            <w:pPr>
              <w:pStyle w:val="Tekstwiodcy"/>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C6EF1">
              <w:rPr>
                <w:sz w:val="20"/>
                <w:szCs w:val="20"/>
              </w:rPr>
              <w:t>programowania</w:t>
            </w:r>
          </w:p>
        </w:tc>
        <w:tc>
          <w:tcPr>
            <w:tcW w:w="696" w:type="pct"/>
          </w:tcPr>
          <w:p w:rsidR="00CD4D2E" w:rsidRPr="00EC6EF1" w:rsidRDefault="00CD4D2E" w:rsidP="00867807">
            <w:pPr>
              <w:pStyle w:val="Tekstwiodcy"/>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EC6EF1">
              <w:rPr>
                <w:sz w:val="20"/>
                <w:szCs w:val="20"/>
              </w:rPr>
              <w:t>Wsparcie transakcji</w:t>
            </w:r>
          </w:p>
        </w:tc>
      </w:tr>
      <w:tr w:rsidR="003255C3" w:rsidRPr="00EC6EF1" w:rsidTr="00EB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vAlign w:val="center"/>
          </w:tcPr>
          <w:p w:rsidR="00CD4D2E" w:rsidRPr="003255C3" w:rsidRDefault="00CD4D2E" w:rsidP="00EB5A98">
            <w:pPr>
              <w:pStyle w:val="Tekstwiodcy"/>
              <w:ind w:firstLine="0"/>
              <w:jc w:val="center"/>
              <w:rPr>
                <w:sz w:val="22"/>
              </w:rPr>
            </w:pPr>
            <w:r w:rsidRPr="003255C3">
              <w:rPr>
                <w:sz w:val="22"/>
              </w:rPr>
              <w:t>MySQL</w:t>
            </w:r>
          </w:p>
        </w:tc>
        <w:tc>
          <w:tcPr>
            <w:tcW w:w="780" w:type="pct"/>
            <w:vAlign w:val="center"/>
          </w:tcPr>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Relacyjny</w:t>
            </w:r>
          </w:p>
        </w:tc>
        <w:tc>
          <w:tcPr>
            <w:tcW w:w="548" w:type="pct"/>
            <w:vAlign w:val="center"/>
          </w:tcPr>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C i C++</w:t>
            </w:r>
          </w:p>
        </w:tc>
        <w:tc>
          <w:tcPr>
            <w:tcW w:w="939" w:type="pct"/>
            <w:vAlign w:val="center"/>
          </w:tcPr>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FreeBSD Linux</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OS X</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Solaris</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Windows</w:t>
            </w:r>
          </w:p>
        </w:tc>
        <w:tc>
          <w:tcPr>
            <w:tcW w:w="1256" w:type="pct"/>
            <w:vAlign w:val="center"/>
          </w:tcPr>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Ada</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C, C#, C++</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Delphi, Eiffel</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Erlang, Haskell</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Java</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JavaScript (Node.js)</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Objective-C</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Perl, PHP</w:t>
            </w:r>
          </w:p>
          <w:p w:rsidR="00CD4D2E" w:rsidRPr="00EE42F7"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EE42F7">
              <w:rPr>
                <w:sz w:val="22"/>
                <w:lang w:val="en-US"/>
              </w:rPr>
              <w:t>Python, Ruby</w:t>
            </w:r>
          </w:p>
        </w:tc>
        <w:tc>
          <w:tcPr>
            <w:tcW w:w="696" w:type="pct"/>
            <w:vAlign w:val="center"/>
          </w:tcPr>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Tak</w:t>
            </w:r>
          </w:p>
        </w:tc>
      </w:tr>
      <w:tr w:rsidR="003255C3" w:rsidRPr="00EC6EF1" w:rsidTr="00EB5A98">
        <w:tc>
          <w:tcPr>
            <w:cnfStyle w:val="001000000000" w:firstRow="0" w:lastRow="0" w:firstColumn="1" w:lastColumn="0" w:oddVBand="0" w:evenVBand="0" w:oddHBand="0" w:evenHBand="0" w:firstRowFirstColumn="0" w:firstRowLastColumn="0" w:lastRowFirstColumn="0" w:lastRowLastColumn="0"/>
            <w:tcW w:w="781" w:type="pct"/>
            <w:vAlign w:val="center"/>
          </w:tcPr>
          <w:p w:rsidR="00CD4D2E" w:rsidRPr="003255C3" w:rsidRDefault="00CD4D2E" w:rsidP="00EB5A98">
            <w:pPr>
              <w:pStyle w:val="Tekstwiodcy"/>
              <w:ind w:firstLine="0"/>
              <w:jc w:val="center"/>
              <w:rPr>
                <w:sz w:val="22"/>
              </w:rPr>
            </w:pPr>
            <w:r w:rsidRPr="003255C3">
              <w:rPr>
                <w:sz w:val="22"/>
              </w:rPr>
              <w:t>PostgreSQL</w:t>
            </w:r>
          </w:p>
        </w:tc>
        <w:tc>
          <w:tcPr>
            <w:tcW w:w="780" w:type="pct"/>
            <w:vAlign w:val="center"/>
          </w:tcPr>
          <w:p w:rsidR="00CD4D2E" w:rsidRPr="003255C3"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rPr>
            </w:pPr>
            <w:r w:rsidRPr="003255C3">
              <w:rPr>
                <w:sz w:val="22"/>
              </w:rPr>
              <w:t>Obiektowo – relacyjny</w:t>
            </w:r>
          </w:p>
        </w:tc>
        <w:tc>
          <w:tcPr>
            <w:tcW w:w="548" w:type="pct"/>
            <w:vAlign w:val="center"/>
          </w:tcPr>
          <w:p w:rsidR="00CD4D2E" w:rsidRPr="003255C3"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rPr>
            </w:pPr>
            <w:r w:rsidRPr="003255C3">
              <w:rPr>
                <w:sz w:val="22"/>
              </w:rPr>
              <w:t>C</w:t>
            </w:r>
          </w:p>
        </w:tc>
        <w:tc>
          <w:tcPr>
            <w:tcW w:w="939" w:type="pct"/>
            <w:vAlign w:val="center"/>
          </w:tcPr>
          <w:p w:rsidR="00EC6EF1" w:rsidRPr="00EE42F7"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lang w:val="en-US"/>
              </w:rPr>
            </w:pPr>
            <w:r w:rsidRPr="00EE42F7">
              <w:rPr>
                <w:sz w:val="22"/>
                <w:lang w:val="en-US"/>
              </w:rPr>
              <w:t>FreeBSD</w:t>
            </w:r>
          </w:p>
          <w:p w:rsidR="003255C3" w:rsidRPr="00EE42F7"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lang w:val="en-US"/>
              </w:rPr>
            </w:pPr>
            <w:r w:rsidRPr="00EE42F7">
              <w:rPr>
                <w:sz w:val="22"/>
                <w:lang w:val="en-US"/>
              </w:rPr>
              <w:t>HP-UX</w:t>
            </w:r>
          </w:p>
          <w:p w:rsidR="00CD4D2E" w:rsidRPr="00EE42F7"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lang w:val="en-US"/>
              </w:rPr>
            </w:pPr>
            <w:r w:rsidRPr="00EE42F7">
              <w:rPr>
                <w:sz w:val="22"/>
                <w:lang w:val="en-US"/>
              </w:rPr>
              <w:t>Linux</w:t>
            </w:r>
          </w:p>
          <w:p w:rsidR="003255C3" w:rsidRPr="00EE42F7"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lang w:val="en-US"/>
              </w:rPr>
            </w:pPr>
            <w:r w:rsidRPr="00EE42F7">
              <w:rPr>
                <w:sz w:val="22"/>
                <w:lang w:val="en-US"/>
              </w:rPr>
              <w:t>NetBSD</w:t>
            </w:r>
          </w:p>
          <w:p w:rsidR="003255C3" w:rsidRPr="00EE42F7"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lang w:val="en-US"/>
              </w:rPr>
            </w:pPr>
            <w:r w:rsidRPr="00EE42F7">
              <w:rPr>
                <w:sz w:val="22"/>
                <w:lang w:val="en-US"/>
              </w:rPr>
              <w:t>OpenBSD</w:t>
            </w:r>
          </w:p>
          <w:p w:rsidR="00CD4D2E" w:rsidRPr="00EE42F7"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lang w:val="en-US"/>
              </w:rPr>
            </w:pPr>
            <w:r w:rsidRPr="00EE42F7">
              <w:rPr>
                <w:sz w:val="22"/>
                <w:lang w:val="en-US"/>
              </w:rPr>
              <w:t>OS X</w:t>
            </w:r>
          </w:p>
          <w:p w:rsidR="00CD4D2E" w:rsidRPr="00EE42F7"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lang w:val="en-US"/>
              </w:rPr>
            </w:pPr>
            <w:r w:rsidRPr="00EE42F7">
              <w:rPr>
                <w:sz w:val="22"/>
                <w:lang w:val="en-US"/>
              </w:rPr>
              <w:t>Solaris</w:t>
            </w:r>
          </w:p>
          <w:p w:rsidR="00CD4D2E" w:rsidRPr="00EE42F7"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lang w:val="en-US"/>
              </w:rPr>
            </w:pPr>
            <w:r w:rsidRPr="00EE42F7">
              <w:rPr>
                <w:sz w:val="22"/>
                <w:lang w:val="en-US"/>
              </w:rPr>
              <w:t>Unix</w:t>
            </w:r>
          </w:p>
          <w:p w:rsidR="00CD4D2E" w:rsidRPr="00EE42F7"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lang w:val="en-US"/>
              </w:rPr>
            </w:pPr>
            <w:r w:rsidRPr="00EE42F7">
              <w:rPr>
                <w:sz w:val="22"/>
                <w:lang w:val="en-US"/>
              </w:rPr>
              <w:t>Windows</w:t>
            </w:r>
          </w:p>
        </w:tc>
        <w:tc>
          <w:tcPr>
            <w:tcW w:w="1256" w:type="pct"/>
            <w:vAlign w:val="center"/>
          </w:tcPr>
          <w:p w:rsidR="00CD4D2E" w:rsidRPr="003255C3"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rPr>
            </w:pPr>
            <w:r w:rsidRPr="003255C3">
              <w:rPr>
                <w:sz w:val="22"/>
              </w:rPr>
              <w:t>.Net</w:t>
            </w:r>
          </w:p>
          <w:p w:rsidR="00CD4D2E" w:rsidRPr="003255C3"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rPr>
            </w:pPr>
            <w:r w:rsidRPr="003255C3">
              <w:rPr>
                <w:sz w:val="22"/>
              </w:rPr>
              <w:t>C</w:t>
            </w:r>
            <w:r w:rsidR="00EC6EF1" w:rsidRPr="003255C3">
              <w:rPr>
                <w:sz w:val="22"/>
              </w:rPr>
              <w:t xml:space="preserve">, </w:t>
            </w:r>
            <w:r w:rsidRPr="003255C3">
              <w:rPr>
                <w:sz w:val="22"/>
              </w:rPr>
              <w:t>C++</w:t>
            </w:r>
          </w:p>
          <w:p w:rsidR="00CD4D2E" w:rsidRPr="003255C3"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rPr>
            </w:pPr>
            <w:r w:rsidRPr="003255C3">
              <w:rPr>
                <w:sz w:val="22"/>
              </w:rPr>
              <w:t>Delphi</w:t>
            </w:r>
            <w:r w:rsidR="00EC6EF1" w:rsidRPr="003255C3">
              <w:rPr>
                <w:sz w:val="22"/>
              </w:rPr>
              <w:t xml:space="preserve">, </w:t>
            </w:r>
            <w:r w:rsidRPr="003255C3">
              <w:rPr>
                <w:sz w:val="22"/>
              </w:rPr>
              <w:t>Java</w:t>
            </w:r>
          </w:p>
          <w:p w:rsidR="00EC6EF1" w:rsidRPr="003255C3"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rPr>
            </w:pPr>
            <w:r w:rsidRPr="003255C3">
              <w:rPr>
                <w:sz w:val="22"/>
              </w:rPr>
              <w:t>JavaScript (Node.js)</w:t>
            </w:r>
          </w:p>
          <w:p w:rsidR="00CD4D2E" w:rsidRPr="003255C3"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rPr>
            </w:pPr>
            <w:r w:rsidRPr="003255C3">
              <w:rPr>
                <w:sz w:val="22"/>
              </w:rPr>
              <w:t>Perl</w:t>
            </w:r>
            <w:r w:rsidR="00EC6EF1" w:rsidRPr="003255C3">
              <w:rPr>
                <w:sz w:val="22"/>
              </w:rPr>
              <w:t xml:space="preserve">, </w:t>
            </w:r>
            <w:r w:rsidRPr="003255C3">
              <w:rPr>
                <w:sz w:val="22"/>
              </w:rPr>
              <w:t>PHP</w:t>
            </w:r>
          </w:p>
          <w:p w:rsidR="00CD4D2E" w:rsidRPr="003255C3"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rPr>
            </w:pPr>
            <w:r w:rsidRPr="003255C3">
              <w:rPr>
                <w:sz w:val="22"/>
              </w:rPr>
              <w:t>Python Tcl</w:t>
            </w:r>
          </w:p>
        </w:tc>
        <w:tc>
          <w:tcPr>
            <w:tcW w:w="696" w:type="pct"/>
            <w:vAlign w:val="center"/>
          </w:tcPr>
          <w:p w:rsidR="00CD4D2E" w:rsidRPr="003255C3" w:rsidRDefault="00CD4D2E" w:rsidP="00EB5A98">
            <w:pPr>
              <w:pStyle w:val="Tekstwiodcy"/>
              <w:ind w:firstLine="0"/>
              <w:jc w:val="center"/>
              <w:cnfStyle w:val="000000000000" w:firstRow="0" w:lastRow="0" w:firstColumn="0" w:lastColumn="0" w:oddVBand="0" w:evenVBand="0" w:oddHBand="0" w:evenHBand="0" w:firstRowFirstColumn="0" w:firstRowLastColumn="0" w:lastRowFirstColumn="0" w:lastRowLastColumn="0"/>
              <w:rPr>
                <w:sz w:val="22"/>
              </w:rPr>
            </w:pPr>
            <w:r w:rsidRPr="003255C3">
              <w:rPr>
                <w:sz w:val="22"/>
              </w:rPr>
              <w:t>Tak</w:t>
            </w:r>
          </w:p>
        </w:tc>
      </w:tr>
      <w:tr w:rsidR="003255C3" w:rsidRPr="00EC6EF1" w:rsidTr="00EB5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vAlign w:val="center"/>
          </w:tcPr>
          <w:p w:rsidR="00CD4D2E" w:rsidRPr="003255C3" w:rsidRDefault="00791C14" w:rsidP="00EB5A98">
            <w:pPr>
              <w:pStyle w:val="Tekstwiodcy"/>
              <w:ind w:firstLine="0"/>
              <w:jc w:val="center"/>
              <w:rPr>
                <w:sz w:val="22"/>
              </w:rPr>
            </w:pPr>
            <w:r>
              <w:rPr>
                <w:sz w:val="22"/>
              </w:rPr>
              <w:t>MongoDB</w:t>
            </w:r>
          </w:p>
        </w:tc>
        <w:tc>
          <w:tcPr>
            <w:tcW w:w="780" w:type="pct"/>
            <w:vAlign w:val="center"/>
          </w:tcPr>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Magazyn dokumentów</w:t>
            </w:r>
          </w:p>
        </w:tc>
        <w:tc>
          <w:tcPr>
            <w:tcW w:w="548" w:type="pct"/>
            <w:vAlign w:val="center"/>
          </w:tcPr>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C++</w:t>
            </w:r>
          </w:p>
        </w:tc>
        <w:tc>
          <w:tcPr>
            <w:tcW w:w="939" w:type="pct"/>
            <w:vAlign w:val="center"/>
          </w:tcPr>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Linux</w:t>
            </w:r>
          </w:p>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OS X</w:t>
            </w:r>
          </w:p>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Solaris</w:t>
            </w:r>
          </w:p>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Windows</w:t>
            </w:r>
          </w:p>
        </w:tc>
        <w:tc>
          <w:tcPr>
            <w:tcW w:w="1256" w:type="pct"/>
            <w:vAlign w:val="center"/>
          </w:tcPr>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Actionscript*</w:t>
            </w:r>
          </w:p>
          <w:p w:rsidR="00EB5A98"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C, C#, C++</w:t>
            </w:r>
          </w:p>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Clojure*</w:t>
            </w:r>
          </w:p>
          <w:p w:rsidR="00EB5A98"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Dart*, Delphi*</w:t>
            </w:r>
          </w:p>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Erlang</w:t>
            </w:r>
          </w:p>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Go*</w:t>
            </w:r>
          </w:p>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Haskell</w:t>
            </w:r>
          </w:p>
          <w:p w:rsidR="00EC6EF1"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3255C3">
              <w:rPr>
                <w:sz w:val="22"/>
                <w:lang w:val="en-US"/>
              </w:rPr>
              <w:t>Java</w:t>
            </w:r>
            <w:r w:rsidR="00EC6EF1" w:rsidRPr="003255C3">
              <w:rPr>
                <w:sz w:val="22"/>
                <w:lang w:val="en-US"/>
              </w:rPr>
              <w:t xml:space="preserve">, </w:t>
            </w:r>
            <w:r w:rsidRPr="003255C3">
              <w:rPr>
                <w:sz w:val="22"/>
                <w:lang w:val="en-US"/>
              </w:rPr>
              <w:t>JavaScript</w:t>
            </w:r>
          </w:p>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3255C3">
              <w:rPr>
                <w:sz w:val="22"/>
                <w:lang w:val="en-US"/>
              </w:rPr>
              <w:t>MatLab</w:t>
            </w:r>
            <w:r w:rsidR="00EC6EF1" w:rsidRPr="003255C3">
              <w:rPr>
                <w:sz w:val="22"/>
                <w:lang w:val="en-US"/>
              </w:rPr>
              <w:t>*</w:t>
            </w:r>
          </w:p>
          <w:p w:rsidR="00CD4D2E" w:rsidRPr="003255C3" w:rsidRDefault="00CD4D2E" w:rsidP="00EB5A98">
            <w:pPr>
              <w:pStyle w:val="Tekstwiodcy"/>
              <w:ind w:firstLine="0"/>
              <w:jc w:val="center"/>
              <w:cnfStyle w:val="000000100000" w:firstRow="0" w:lastRow="0" w:firstColumn="0" w:lastColumn="0" w:oddVBand="0" w:evenVBand="0" w:oddHBand="1" w:evenHBand="0" w:firstRowFirstColumn="0" w:firstRowLastColumn="0" w:lastRowFirstColumn="0" w:lastRowLastColumn="0"/>
              <w:rPr>
                <w:sz w:val="22"/>
                <w:lang w:val="en-US"/>
              </w:rPr>
            </w:pPr>
            <w:r w:rsidRPr="003255C3">
              <w:rPr>
                <w:sz w:val="22"/>
                <w:lang w:val="en-US"/>
              </w:rPr>
              <w:t>Perl</w:t>
            </w:r>
            <w:r w:rsidR="00EC6EF1" w:rsidRPr="003255C3">
              <w:rPr>
                <w:sz w:val="22"/>
                <w:lang w:val="en-US"/>
              </w:rPr>
              <w:t>,</w:t>
            </w:r>
            <w:r w:rsidRPr="003255C3">
              <w:rPr>
                <w:sz w:val="22"/>
                <w:lang w:val="en-US"/>
              </w:rPr>
              <w:t xml:space="preserve"> PHP</w:t>
            </w:r>
            <w:r w:rsidR="00EC6EF1" w:rsidRPr="003255C3">
              <w:rPr>
                <w:sz w:val="22"/>
                <w:lang w:val="en-US"/>
              </w:rPr>
              <w:t>,</w:t>
            </w:r>
            <w:r w:rsidRPr="003255C3">
              <w:rPr>
                <w:sz w:val="22"/>
                <w:lang w:val="en-US"/>
              </w:rPr>
              <w:t xml:space="preserve"> PowerShell</w:t>
            </w:r>
            <w:r w:rsidR="00EC6EF1" w:rsidRPr="003255C3">
              <w:rPr>
                <w:sz w:val="22"/>
                <w:lang w:val="en-US"/>
              </w:rPr>
              <w:t>*</w:t>
            </w:r>
            <w:r w:rsidRPr="003255C3">
              <w:rPr>
                <w:sz w:val="22"/>
                <w:lang w:val="en-US"/>
              </w:rPr>
              <w:t xml:space="preserve"> Prolog</w:t>
            </w:r>
            <w:r w:rsidR="00EC6EF1" w:rsidRPr="003255C3">
              <w:rPr>
                <w:sz w:val="22"/>
                <w:lang w:val="en-US"/>
              </w:rPr>
              <w:t xml:space="preserve">*, </w:t>
            </w:r>
            <w:r w:rsidRPr="003255C3">
              <w:rPr>
                <w:sz w:val="22"/>
                <w:lang w:val="en-US"/>
              </w:rPr>
              <w:t>Python</w:t>
            </w:r>
            <w:r w:rsidR="00EC6EF1" w:rsidRPr="003255C3">
              <w:rPr>
                <w:sz w:val="22"/>
                <w:lang w:val="en-US"/>
              </w:rPr>
              <w:t>,</w:t>
            </w:r>
            <w:r w:rsidRPr="003255C3">
              <w:rPr>
                <w:sz w:val="22"/>
                <w:lang w:val="en-US"/>
              </w:rPr>
              <w:t xml:space="preserve"> R</w:t>
            </w:r>
            <w:r w:rsidR="00EC6EF1" w:rsidRPr="003255C3">
              <w:rPr>
                <w:sz w:val="22"/>
                <w:lang w:val="en-US"/>
              </w:rPr>
              <w:t>*</w:t>
            </w:r>
            <w:r w:rsidRPr="003255C3">
              <w:rPr>
                <w:sz w:val="22"/>
                <w:lang w:val="en-US"/>
              </w:rPr>
              <w:t xml:space="preserve"> Ruby</w:t>
            </w:r>
            <w:r w:rsidR="00EC6EF1" w:rsidRPr="003255C3">
              <w:rPr>
                <w:sz w:val="22"/>
                <w:lang w:val="en-US"/>
              </w:rPr>
              <w:t>,</w:t>
            </w:r>
            <w:r w:rsidRPr="003255C3">
              <w:rPr>
                <w:sz w:val="22"/>
                <w:lang w:val="en-US"/>
              </w:rPr>
              <w:t xml:space="preserve"> Scala</w:t>
            </w:r>
            <w:r w:rsidR="00EC6EF1" w:rsidRPr="003255C3">
              <w:rPr>
                <w:sz w:val="22"/>
                <w:lang w:val="en-US"/>
              </w:rPr>
              <w:t>,</w:t>
            </w:r>
            <w:r w:rsidRPr="003255C3">
              <w:rPr>
                <w:sz w:val="22"/>
                <w:lang w:val="en-US"/>
              </w:rPr>
              <w:t xml:space="preserve"> Smalltalk</w:t>
            </w:r>
            <w:r w:rsidR="00EC6EF1" w:rsidRPr="003255C3">
              <w:rPr>
                <w:sz w:val="22"/>
                <w:lang w:val="en-US"/>
              </w:rPr>
              <w:t>*</w:t>
            </w:r>
          </w:p>
        </w:tc>
        <w:tc>
          <w:tcPr>
            <w:tcW w:w="696" w:type="pct"/>
            <w:vAlign w:val="center"/>
          </w:tcPr>
          <w:p w:rsidR="00CD4D2E" w:rsidRPr="003255C3" w:rsidRDefault="00EC6EF1" w:rsidP="00791C14">
            <w:pPr>
              <w:pStyle w:val="Tekstwiodcy"/>
              <w:keepNext/>
              <w:ind w:firstLine="0"/>
              <w:jc w:val="center"/>
              <w:cnfStyle w:val="000000100000" w:firstRow="0" w:lastRow="0" w:firstColumn="0" w:lastColumn="0" w:oddVBand="0" w:evenVBand="0" w:oddHBand="1" w:evenHBand="0" w:firstRowFirstColumn="0" w:firstRowLastColumn="0" w:lastRowFirstColumn="0" w:lastRowLastColumn="0"/>
              <w:rPr>
                <w:sz w:val="22"/>
              </w:rPr>
            </w:pPr>
            <w:r w:rsidRPr="003255C3">
              <w:rPr>
                <w:sz w:val="22"/>
              </w:rPr>
              <w:t>Transakcje ACID z wieloma dokumentami</w:t>
            </w:r>
          </w:p>
        </w:tc>
      </w:tr>
    </w:tbl>
    <w:p w:rsidR="00791C14" w:rsidRDefault="00791C14" w:rsidP="00EC6EF1">
      <w:pPr>
        <w:pStyle w:val="Tekstwiodcy"/>
      </w:pPr>
    </w:p>
    <w:p w:rsidR="009479CA" w:rsidRPr="00EC6EF1" w:rsidRDefault="00EC6EF1" w:rsidP="00EC6EF1">
      <w:pPr>
        <w:pStyle w:val="Tekstwiodcy"/>
      </w:pPr>
      <w:r w:rsidRPr="00EC6EF1">
        <w:t>* nieoficjalny sterownik</w:t>
      </w:r>
      <w:r w:rsidR="009479CA" w:rsidRPr="00EC6EF1">
        <w:br w:type="page"/>
      </w:r>
    </w:p>
    <w:p w:rsidR="00821E45" w:rsidRDefault="00E5060A" w:rsidP="006A746E">
      <w:pPr>
        <w:pStyle w:val="NrNagwek1"/>
      </w:pPr>
      <w:bookmarkStart w:id="23" w:name="_Toc5374903"/>
      <w:r w:rsidRPr="00EC6EF1">
        <w:lastRenderedPageBreak/>
        <w:t>Użyte technologie</w:t>
      </w:r>
      <w:bookmarkEnd w:id="23"/>
    </w:p>
    <w:p w:rsidR="0034637A" w:rsidRPr="00EC6EF1" w:rsidRDefault="0034637A" w:rsidP="0034637A">
      <w:pPr>
        <w:pStyle w:val="Tekstwiodcy"/>
      </w:pPr>
      <w:r>
        <w:t>Poniższy rozdział zawiera opis użytych w projekcie technologii</w:t>
      </w:r>
      <w:r w:rsidR="000456EF">
        <w:t>.</w:t>
      </w:r>
      <w:r w:rsidR="003C6094">
        <w:t xml:space="preserve"> Do implementacji logiki aplikacji testowej zostało wykorzystane środowisko uruchomieniowe JavaScript’u – </w:t>
      </w:r>
      <w:r w:rsidR="003C6094" w:rsidRPr="000456EF">
        <w:rPr>
          <w:i/>
        </w:rPr>
        <w:t>NodeJS</w:t>
      </w:r>
      <w:r w:rsidR="003C6094">
        <w:t xml:space="preserve">, wraz z Framework’iem </w:t>
      </w:r>
      <w:r w:rsidR="003C6094" w:rsidRPr="000456EF">
        <w:rPr>
          <w:i/>
        </w:rPr>
        <w:t>ExpressJS</w:t>
      </w:r>
      <w:r w:rsidR="003C6094">
        <w:t xml:space="preserve">. Do wizualizacji wyników jak i stworzeniu interfejsu graficznego do testów został użyty Framework </w:t>
      </w:r>
      <w:r w:rsidR="003C6094" w:rsidRPr="000456EF">
        <w:rPr>
          <w:i/>
        </w:rPr>
        <w:t>Angular</w:t>
      </w:r>
      <w:r w:rsidR="003C6094">
        <w:t xml:space="preserve"> w wersji 7 wraz z </w:t>
      </w:r>
      <w:r w:rsidR="00783F9E">
        <w:t>technologiami</w:t>
      </w:r>
      <w:r w:rsidR="003C6094">
        <w:t xml:space="preserve">: </w:t>
      </w:r>
      <w:r w:rsidR="009F24B0">
        <w:br/>
      </w:r>
      <w:r w:rsidR="009F24B0" w:rsidRPr="000456EF">
        <w:rPr>
          <w:i/>
        </w:rPr>
        <w:t>TypeScript</w:t>
      </w:r>
      <w:r w:rsidR="009F24B0">
        <w:rPr>
          <w:i/>
        </w:rPr>
        <w:t xml:space="preserve">, </w:t>
      </w:r>
      <w:r w:rsidR="003C6094" w:rsidRPr="000456EF">
        <w:rPr>
          <w:i/>
        </w:rPr>
        <w:t>HTM</w:t>
      </w:r>
      <w:r w:rsidR="00EE42F7">
        <w:rPr>
          <w:i/>
        </w:rPr>
        <w:t>L</w:t>
      </w:r>
      <w:bookmarkStart w:id="24" w:name="_GoBack"/>
      <w:bookmarkEnd w:id="24"/>
      <w:r w:rsidR="009F24B0">
        <w:rPr>
          <w:i/>
        </w:rPr>
        <w:t xml:space="preserve"> </w:t>
      </w:r>
      <w:r w:rsidR="009F24B0" w:rsidRPr="009F24B0">
        <w:t>oraz</w:t>
      </w:r>
      <w:r w:rsidR="003C6094" w:rsidRPr="000456EF">
        <w:rPr>
          <w:i/>
        </w:rPr>
        <w:t xml:space="preserve"> CSS</w:t>
      </w:r>
      <w:r w:rsidR="003C6094">
        <w:t xml:space="preserve">. </w:t>
      </w:r>
    </w:p>
    <w:p w:rsidR="00821E45" w:rsidRPr="00EC6EF1" w:rsidRDefault="00534397" w:rsidP="00821E45">
      <w:pPr>
        <w:pStyle w:val="NrNagwek2"/>
      </w:pPr>
      <w:bookmarkStart w:id="25" w:name="_Toc5374904"/>
      <w:r w:rsidRPr="00EC6EF1">
        <w:t>NodeJS</w:t>
      </w:r>
      <w:bookmarkEnd w:id="25"/>
    </w:p>
    <w:p w:rsidR="00734CDB" w:rsidRPr="00EC6EF1" w:rsidRDefault="00734CDB" w:rsidP="00734CDB">
      <w:pPr>
        <w:pStyle w:val="Tekstwiodcy"/>
      </w:pPr>
      <w:r w:rsidRPr="00EC6EF1">
        <w:t>Lorem ipsum dolor sit amet, consectetur adipiscing elit. Mauris id dapibus enim. Etiam lobortis pulvinar enim in maximus.</w:t>
      </w:r>
    </w:p>
    <w:p w:rsidR="00534397" w:rsidRPr="00EC6EF1" w:rsidRDefault="00534397" w:rsidP="00734CDB">
      <w:pPr>
        <w:pStyle w:val="Tekstwiodcy"/>
      </w:pPr>
    </w:p>
    <w:p w:rsidR="00684F50" w:rsidRPr="00EC6EF1" w:rsidRDefault="00534397" w:rsidP="00684F50">
      <w:pPr>
        <w:pStyle w:val="NrNagwek2"/>
      </w:pPr>
      <w:bookmarkStart w:id="26" w:name="_Toc5374905"/>
      <w:r w:rsidRPr="00EC6EF1">
        <w:t>ExpressJS</w:t>
      </w:r>
      <w:bookmarkEnd w:id="26"/>
      <w:r w:rsidR="00684F50" w:rsidRPr="00EC6EF1">
        <w:t xml:space="preserve"> </w:t>
      </w:r>
    </w:p>
    <w:p w:rsidR="00534397" w:rsidRPr="00EC6EF1" w:rsidRDefault="00684F50" w:rsidP="00684F50">
      <w:pPr>
        <w:pStyle w:val="Tekstwiodcy"/>
      </w:pPr>
      <w:r w:rsidRPr="00EC6EF1">
        <w:t>Lorem ipsum dolor sit amet, consectetur adipiscing elit. Mauris id dapibus enim. Etiam lobortis pulvinar enim in maximus.</w:t>
      </w:r>
    </w:p>
    <w:p w:rsidR="00684F50" w:rsidRPr="00EC6EF1" w:rsidRDefault="00684F50" w:rsidP="00684F50">
      <w:pPr>
        <w:pStyle w:val="Tekstwiodcy"/>
      </w:pPr>
    </w:p>
    <w:p w:rsidR="00684F50" w:rsidRPr="00EC6EF1" w:rsidRDefault="00534397" w:rsidP="00684F50">
      <w:pPr>
        <w:pStyle w:val="NrNagwek2"/>
      </w:pPr>
      <w:bookmarkStart w:id="27" w:name="_Toc5374906"/>
      <w:r w:rsidRPr="00EC6EF1">
        <w:t>Angular 7</w:t>
      </w:r>
      <w:bookmarkEnd w:id="27"/>
      <w:r w:rsidR="00684F50" w:rsidRPr="00EC6EF1">
        <w:t xml:space="preserve"> </w:t>
      </w:r>
    </w:p>
    <w:p w:rsidR="00534397" w:rsidRPr="00EC6EF1" w:rsidRDefault="00684F50" w:rsidP="00684F50">
      <w:pPr>
        <w:pStyle w:val="Tekstwiodcy"/>
      </w:pPr>
      <w:r w:rsidRPr="00EC6EF1">
        <w:t>Lorem ipsum dolor sit amet, consectetur adipiscing elit. Mauris id dapibus enim. Etiam lobortis pulvinar enim in maximus.</w:t>
      </w:r>
    </w:p>
    <w:p w:rsidR="00684F50" w:rsidRPr="00EC6EF1" w:rsidRDefault="00684F50" w:rsidP="00684F50">
      <w:pPr>
        <w:pStyle w:val="Tekstwiodcy"/>
      </w:pPr>
    </w:p>
    <w:p w:rsidR="00684F50" w:rsidRPr="00EC6EF1" w:rsidRDefault="00534397" w:rsidP="00684F50">
      <w:pPr>
        <w:pStyle w:val="NrNagwek2"/>
      </w:pPr>
      <w:bookmarkStart w:id="28" w:name="_Toc5374907"/>
      <w:r w:rsidRPr="00EC6EF1">
        <w:t>TypeScript</w:t>
      </w:r>
      <w:bookmarkEnd w:id="28"/>
      <w:r w:rsidR="00684F50" w:rsidRPr="00EC6EF1">
        <w:t xml:space="preserve"> </w:t>
      </w:r>
    </w:p>
    <w:p w:rsidR="00684F50" w:rsidRPr="00EC6EF1" w:rsidRDefault="00684F50" w:rsidP="00684F50">
      <w:pPr>
        <w:pStyle w:val="Tekstwiodcy"/>
      </w:pPr>
      <w:r w:rsidRPr="00EC6EF1">
        <w:t>Lorem ipsum dolor sit amet, consectetur adipiscing elit. Mauris id dapibus enim. Etiam lobortis pulvinar enim in maximus.</w:t>
      </w:r>
    </w:p>
    <w:p w:rsidR="00684F50" w:rsidRPr="00EC6EF1" w:rsidRDefault="00684F50" w:rsidP="00684F50">
      <w:pPr>
        <w:pStyle w:val="Tekstwiodcy"/>
      </w:pPr>
    </w:p>
    <w:p w:rsidR="00534397" w:rsidRPr="00EC6EF1" w:rsidRDefault="00534397" w:rsidP="00534397">
      <w:pPr>
        <w:pStyle w:val="NrNagwek2"/>
      </w:pPr>
      <w:bookmarkStart w:id="29" w:name="_Toc5374908"/>
      <w:r w:rsidRPr="00EC6EF1">
        <w:lastRenderedPageBreak/>
        <w:t>GIT</w:t>
      </w:r>
      <w:bookmarkEnd w:id="29"/>
    </w:p>
    <w:p w:rsidR="00E40A02" w:rsidRPr="00EC6EF1" w:rsidRDefault="00E40A02" w:rsidP="00321175">
      <w:pPr>
        <w:pStyle w:val="Legenda"/>
      </w:pPr>
      <w:bookmarkStart w:id="30" w:name="_Toc5374920"/>
      <w:r w:rsidRPr="00EC6EF1">
        <w:t xml:space="preserve">Tab. </w:t>
      </w:r>
      <w:fldSimple w:instr=" SEQ Tab. \* ARABIC ">
        <w:r w:rsidR="00791C14">
          <w:rPr>
            <w:noProof/>
          </w:rPr>
          <w:t>2</w:t>
        </w:r>
      </w:fldSimple>
      <w:r w:rsidRPr="00EC6EF1">
        <w:t>. Przykład podpisu tabeli</w:t>
      </w:r>
      <w:bookmarkEnd w:id="30"/>
    </w:p>
    <w:tbl>
      <w:tblPr>
        <w:tblStyle w:val="Tabela-Siatka"/>
        <w:tblW w:w="0" w:type="auto"/>
        <w:tblLook w:val="04A0" w:firstRow="1" w:lastRow="0" w:firstColumn="1" w:lastColumn="0" w:noHBand="0" w:noVBand="1"/>
      </w:tblPr>
      <w:tblGrid>
        <w:gridCol w:w="1812"/>
        <w:gridCol w:w="1812"/>
        <w:gridCol w:w="1812"/>
        <w:gridCol w:w="1813"/>
        <w:gridCol w:w="1813"/>
      </w:tblGrid>
      <w:tr w:rsidR="00E40A02" w:rsidRPr="00EC6EF1" w:rsidTr="00E40A02">
        <w:tc>
          <w:tcPr>
            <w:tcW w:w="1842" w:type="dxa"/>
          </w:tcPr>
          <w:p w:rsidR="00E40A02" w:rsidRPr="00EC6EF1" w:rsidRDefault="00E40A02" w:rsidP="00E40A02"/>
        </w:tc>
        <w:tc>
          <w:tcPr>
            <w:tcW w:w="1842" w:type="dxa"/>
          </w:tcPr>
          <w:p w:rsidR="00E40A02" w:rsidRPr="00EC6EF1" w:rsidRDefault="00E40A02" w:rsidP="00E40A02"/>
        </w:tc>
        <w:tc>
          <w:tcPr>
            <w:tcW w:w="1842" w:type="dxa"/>
          </w:tcPr>
          <w:p w:rsidR="00E40A02" w:rsidRPr="00EC6EF1" w:rsidRDefault="00E40A02" w:rsidP="00E40A02"/>
        </w:tc>
        <w:tc>
          <w:tcPr>
            <w:tcW w:w="1843" w:type="dxa"/>
          </w:tcPr>
          <w:p w:rsidR="00E40A02" w:rsidRPr="00EC6EF1" w:rsidRDefault="00E40A02" w:rsidP="00E40A02"/>
        </w:tc>
        <w:tc>
          <w:tcPr>
            <w:tcW w:w="1843" w:type="dxa"/>
          </w:tcPr>
          <w:p w:rsidR="00E40A02" w:rsidRPr="00EC6EF1" w:rsidRDefault="00E40A02" w:rsidP="00E40A02"/>
        </w:tc>
      </w:tr>
      <w:tr w:rsidR="00E40A02" w:rsidRPr="00EC6EF1" w:rsidTr="00E40A02">
        <w:tc>
          <w:tcPr>
            <w:tcW w:w="1842" w:type="dxa"/>
          </w:tcPr>
          <w:p w:rsidR="00E40A02" w:rsidRPr="00EC6EF1" w:rsidRDefault="00E40A02" w:rsidP="00E40A02"/>
        </w:tc>
        <w:tc>
          <w:tcPr>
            <w:tcW w:w="1842" w:type="dxa"/>
          </w:tcPr>
          <w:p w:rsidR="00E40A02" w:rsidRPr="00EC6EF1" w:rsidRDefault="00E40A02" w:rsidP="00E40A02"/>
        </w:tc>
        <w:tc>
          <w:tcPr>
            <w:tcW w:w="1842" w:type="dxa"/>
          </w:tcPr>
          <w:p w:rsidR="00E40A02" w:rsidRPr="00EC6EF1" w:rsidRDefault="00E40A02" w:rsidP="00E40A02"/>
        </w:tc>
        <w:tc>
          <w:tcPr>
            <w:tcW w:w="1843" w:type="dxa"/>
          </w:tcPr>
          <w:p w:rsidR="00E40A02" w:rsidRPr="00EC6EF1" w:rsidRDefault="00E40A02" w:rsidP="00E40A02"/>
        </w:tc>
        <w:tc>
          <w:tcPr>
            <w:tcW w:w="1843" w:type="dxa"/>
          </w:tcPr>
          <w:p w:rsidR="00E40A02" w:rsidRPr="00EC6EF1" w:rsidRDefault="00E40A02" w:rsidP="00E40A02"/>
        </w:tc>
      </w:tr>
      <w:tr w:rsidR="00E40A02" w:rsidRPr="00EC6EF1" w:rsidTr="00E40A02">
        <w:tc>
          <w:tcPr>
            <w:tcW w:w="1842" w:type="dxa"/>
          </w:tcPr>
          <w:p w:rsidR="00E40A02" w:rsidRPr="00EC6EF1" w:rsidRDefault="00E40A02" w:rsidP="00E40A02"/>
        </w:tc>
        <w:tc>
          <w:tcPr>
            <w:tcW w:w="1842" w:type="dxa"/>
          </w:tcPr>
          <w:p w:rsidR="00E40A02" w:rsidRPr="00EC6EF1" w:rsidRDefault="00E40A02" w:rsidP="00E40A02"/>
        </w:tc>
        <w:tc>
          <w:tcPr>
            <w:tcW w:w="1842" w:type="dxa"/>
          </w:tcPr>
          <w:p w:rsidR="00E40A02" w:rsidRPr="00EC6EF1" w:rsidRDefault="00E40A02" w:rsidP="00E40A02"/>
        </w:tc>
        <w:tc>
          <w:tcPr>
            <w:tcW w:w="1843" w:type="dxa"/>
          </w:tcPr>
          <w:p w:rsidR="00E40A02" w:rsidRPr="00EC6EF1" w:rsidRDefault="00E40A02" w:rsidP="00E40A02"/>
        </w:tc>
        <w:tc>
          <w:tcPr>
            <w:tcW w:w="1843" w:type="dxa"/>
          </w:tcPr>
          <w:p w:rsidR="00E40A02" w:rsidRPr="00EC6EF1" w:rsidRDefault="00E40A02" w:rsidP="00E40A02"/>
        </w:tc>
      </w:tr>
      <w:tr w:rsidR="00E40A02" w:rsidRPr="00EC6EF1" w:rsidTr="00E40A02">
        <w:tc>
          <w:tcPr>
            <w:tcW w:w="1842" w:type="dxa"/>
          </w:tcPr>
          <w:p w:rsidR="00E40A02" w:rsidRPr="00EC6EF1" w:rsidRDefault="00E40A02" w:rsidP="00E40A02"/>
        </w:tc>
        <w:tc>
          <w:tcPr>
            <w:tcW w:w="1842" w:type="dxa"/>
          </w:tcPr>
          <w:p w:rsidR="00E40A02" w:rsidRPr="00EC6EF1" w:rsidRDefault="00E40A02" w:rsidP="00E40A02"/>
        </w:tc>
        <w:tc>
          <w:tcPr>
            <w:tcW w:w="1842" w:type="dxa"/>
          </w:tcPr>
          <w:p w:rsidR="00E40A02" w:rsidRPr="00EC6EF1" w:rsidRDefault="00E40A02" w:rsidP="00E40A02"/>
        </w:tc>
        <w:tc>
          <w:tcPr>
            <w:tcW w:w="1843" w:type="dxa"/>
          </w:tcPr>
          <w:p w:rsidR="00E40A02" w:rsidRPr="00EC6EF1" w:rsidRDefault="00E40A02" w:rsidP="00E40A02"/>
        </w:tc>
        <w:tc>
          <w:tcPr>
            <w:tcW w:w="1843" w:type="dxa"/>
          </w:tcPr>
          <w:p w:rsidR="00E40A02" w:rsidRPr="00EC6EF1" w:rsidRDefault="00E40A02" w:rsidP="00E40A02"/>
        </w:tc>
      </w:tr>
    </w:tbl>
    <w:p w:rsidR="001F1833" w:rsidRPr="00EC6EF1" w:rsidRDefault="001F1833" w:rsidP="001F1833">
      <w:pPr>
        <w:pStyle w:val="Tekstwiodcy"/>
      </w:pPr>
      <w:r w:rsidRPr="00EC6EF1">
        <w:t>Lorem ipsum dolor sit amet, consectetur adipiscing elit. Mauris id dapibus enim. Etiam lobortis pulvinar enim in maximus.</w:t>
      </w:r>
    </w:p>
    <w:p w:rsidR="00092421" w:rsidRPr="00EC6EF1" w:rsidRDefault="00092421" w:rsidP="00092421">
      <w:pPr>
        <w:pStyle w:val="Tekstwiodcy"/>
      </w:pPr>
      <w:r w:rsidRPr="00EC6EF1">
        <w:t>Lorem ipsum dolor sit amet, consectetur adipiscing elit. Mauris id dapibus enim. Etiam lobortis pulvinar enim in maximus.</w:t>
      </w:r>
    </w:p>
    <w:p w:rsidR="00534397" w:rsidRPr="00EC6EF1" w:rsidRDefault="00534397" w:rsidP="00092421">
      <w:pPr>
        <w:pStyle w:val="Tekstwiodcy"/>
      </w:pPr>
    </w:p>
    <w:p w:rsidR="00534397" w:rsidRPr="00EC6EF1" w:rsidRDefault="00534397" w:rsidP="00092421">
      <w:pPr>
        <w:pStyle w:val="Tekstwiodcy"/>
      </w:pPr>
    </w:p>
    <w:p w:rsidR="00D53EC3" w:rsidRPr="00EC6EF1" w:rsidRDefault="00D53EC3" w:rsidP="00D17FC3">
      <w:pPr>
        <w:pStyle w:val="Legenda"/>
      </w:pPr>
      <w:bookmarkStart w:id="31" w:name="_Toc5374921"/>
      <w:r w:rsidRPr="00EC6EF1">
        <w:t xml:space="preserve">Listing. </w:t>
      </w:r>
      <w:r w:rsidR="00817591" w:rsidRPr="00EC6EF1">
        <w:rPr>
          <w:noProof/>
        </w:rPr>
        <w:fldChar w:fldCharType="begin"/>
      </w:r>
      <w:r w:rsidR="00817591" w:rsidRPr="00EC6EF1">
        <w:rPr>
          <w:noProof/>
        </w:rPr>
        <w:instrText xml:space="preserve"> SEQ Listing. \* ARABIC </w:instrText>
      </w:r>
      <w:r w:rsidR="00817591" w:rsidRPr="00EC6EF1">
        <w:rPr>
          <w:noProof/>
        </w:rPr>
        <w:fldChar w:fldCharType="separate"/>
      </w:r>
      <w:r w:rsidR="00517663" w:rsidRPr="00EC6EF1">
        <w:rPr>
          <w:noProof/>
        </w:rPr>
        <w:t>1</w:t>
      </w:r>
      <w:r w:rsidR="00817591" w:rsidRPr="00EC6EF1">
        <w:rPr>
          <w:noProof/>
        </w:rPr>
        <w:fldChar w:fldCharType="end"/>
      </w:r>
      <w:r w:rsidRPr="00EC6EF1">
        <w:t xml:space="preserve">. </w:t>
      </w:r>
      <w:r w:rsidR="004D68E8" w:rsidRPr="00EC6EF1">
        <w:t xml:space="preserve">Początkowe </w:t>
      </w:r>
      <w:r w:rsidR="005632A1" w:rsidRPr="00EC6EF1">
        <w:t>żądanie</w:t>
      </w:r>
      <w:r w:rsidR="004D68E8" w:rsidRPr="00EC6EF1">
        <w:t xml:space="preserve"> HTTP</w:t>
      </w:r>
      <w:bookmarkEnd w:id="31"/>
    </w:p>
    <w:p w:rsidR="00D53EC3" w:rsidRPr="00EC6EF1" w:rsidRDefault="00D53EC3" w:rsidP="001F1833">
      <w:pPr>
        <w:pStyle w:val="Listing"/>
      </w:pPr>
      <w:r w:rsidRPr="00EE42F7">
        <w:rPr>
          <w:lang w:val="en-US"/>
        </w:rPr>
        <w:t>GET /script/Articles/Latest.aspx HTTP/1.1</w:t>
      </w:r>
      <w:r w:rsidR="001F1833" w:rsidRPr="00EE42F7">
        <w:rPr>
          <w:lang w:val="en-US"/>
        </w:rPr>
        <w:br/>
      </w:r>
      <w:r w:rsidRPr="00EE42F7">
        <w:rPr>
          <w:lang w:val="en-US"/>
        </w:rPr>
        <w:t>Host: www.codeproject.com</w:t>
      </w:r>
      <w:r w:rsidR="001F1833" w:rsidRPr="00EE42F7">
        <w:rPr>
          <w:lang w:val="en-US"/>
        </w:rPr>
        <w:br/>
      </w:r>
      <w:r w:rsidRPr="00EE42F7">
        <w:rPr>
          <w:lang w:val="en-US"/>
        </w:rPr>
        <w:t xml:space="preserve">Connection: keep </w:t>
      </w:r>
      <w:r w:rsidR="001F1833" w:rsidRPr="00EE42F7">
        <w:rPr>
          <w:lang w:val="en-US"/>
        </w:rPr>
        <w:t>–</w:t>
      </w:r>
      <w:r w:rsidRPr="00EE42F7">
        <w:rPr>
          <w:lang w:val="en-US"/>
        </w:rPr>
        <w:t>alive</w:t>
      </w:r>
      <w:r w:rsidR="001F1833" w:rsidRPr="00EE42F7">
        <w:rPr>
          <w:lang w:val="en-US"/>
        </w:rPr>
        <w:br/>
      </w:r>
      <w:r w:rsidRPr="00EE42F7">
        <w:rPr>
          <w:lang w:val="en-US"/>
        </w:rPr>
        <w:t>Cache -Control: max-age=0</w:t>
      </w:r>
      <w:r w:rsidR="001F1833" w:rsidRPr="00EE42F7">
        <w:rPr>
          <w:lang w:val="en-US"/>
        </w:rPr>
        <w:br/>
      </w:r>
      <w:r w:rsidRPr="00EE42F7">
        <w:rPr>
          <w:lang w:val="en-US"/>
        </w:rPr>
        <w:t>Accept: text/html ,application/xhtml+xml,application/xml</w:t>
      </w:r>
      <w:r w:rsidR="001F1833" w:rsidRPr="00EE42F7">
        <w:rPr>
          <w:lang w:val="en-US"/>
        </w:rPr>
        <w:t>|</w:t>
      </w:r>
      <w:r w:rsidR="001F1833" w:rsidRPr="00EE42F7">
        <w:rPr>
          <w:lang w:val="en-US"/>
        </w:rPr>
        <w:br/>
      </w:r>
      <w:r w:rsidRPr="00EE42F7">
        <w:rPr>
          <w:lang w:val="en-US"/>
        </w:rPr>
        <w:t>User -Agent: Mozilla/5.0 ...</w:t>
      </w:r>
      <w:r w:rsidR="001F1833" w:rsidRPr="00EE42F7">
        <w:rPr>
          <w:lang w:val="en-US"/>
        </w:rPr>
        <w:br/>
      </w:r>
      <w:r w:rsidRPr="00EC6EF1">
        <w:t>Accept -Encoding: gzip ,deflate ,sdch</w:t>
      </w:r>
      <w:r w:rsidR="001F1833" w:rsidRPr="00EC6EF1">
        <w:br/>
      </w:r>
      <w:r w:rsidRPr="00EC6EF1">
        <w:t>Accept -Language: en-US...</w:t>
      </w:r>
      <w:r w:rsidR="001F1833" w:rsidRPr="00EC6EF1">
        <w:br/>
      </w:r>
      <w:r w:rsidRPr="00EC6EF1">
        <w:t>Accept -Charset: windows -1251,utf -8...</w:t>
      </w:r>
    </w:p>
    <w:p w:rsidR="001F1833" w:rsidRPr="00EC6EF1" w:rsidRDefault="001F1833" w:rsidP="001F1833">
      <w:pPr>
        <w:pStyle w:val="Tekstwiodcy"/>
      </w:pPr>
      <w:r w:rsidRPr="00EC6EF1">
        <w:t>Lorem ipsum dolor sit amet, consectetur adipiscing elit. Mauris id dapibus enim. Etiam lobortis pulvinar enim in maximus.</w:t>
      </w:r>
    </w:p>
    <w:p w:rsidR="00427D5A" w:rsidRPr="00EC6EF1" w:rsidRDefault="00427D5A" w:rsidP="00427D5A">
      <w:pPr>
        <w:pStyle w:val="Tekstwiodcy"/>
      </w:pPr>
      <w:r w:rsidRPr="00EC6EF1">
        <w:t>Przykład listy numerowanej:</w:t>
      </w:r>
    </w:p>
    <w:p w:rsidR="00427D5A" w:rsidRPr="00EC6EF1" w:rsidRDefault="00427D5A" w:rsidP="005E24AA">
      <w:pPr>
        <w:pStyle w:val="Tekstwiodcy"/>
        <w:numPr>
          <w:ilvl w:val="0"/>
          <w:numId w:val="3"/>
        </w:numPr>
      </w:pPr>
    </w:p>
    <w:p w:rsidR="00D53EC3" w:rsidRPr="00EC6EF1" w:rsidRDefault="00D53EC3">
      <w:pPr>
        <w:spacing w:after="200" w:line="276" w:lineRule="auto"/>
        <w:jc w:val="left"/>
        <w:rPr>
          <w:rFonts w:asciiTheme="majorHAnsi" w:eastAsiaTheme="majorEastAsia" w:hAnsiTheme="majorHAnsi" w:cstheme="majorBidi"/>
          <w:b/>
          <w:bCs/>
          <w:sz w:val="60"/>
          <w:szCs w:val="28"/>
        </w:rPr>
      </w:pPr>
      <w:r w:rsidRPr="00EC6EF1">
        <w:br w:type="page"/>
      </w:r>
    </w:p>
    <w:p w:rsidR="00F4267A" w:rsidRPr="00EC6EF1" w:rsidRDefault="00E5060A" w:rsidP="00F4267A">
      <w:pPr>
        <w:pStyle w:val="NrNagwek1"/>
      </w:pPr>
      <w:bookmarkStart w:id="32" w:name="_Toc5374909"/>
      <w:r w:rsidRPr="00EC6EF1">
        <w:lastRenderedPageBreak/>
        <w:t>Implementacja</w:t>
      </w:r>
      <w:bookmarkEnd w:id="32"/>
    </w:p>
    <w:p w:rsidR="00E5060A" w:rsidRPr="00EC6EF1" w:rsidRDefault="00F4267A" w:rsidP="00F4267A">
      <w:pPr>
        <w:pStyle w:val="Tekstwiodcy"/>
      </w:pPr>
      <w:r w:rsidRPr="00EC6EF1">
        <w:t>Lorem ipsum dolor sit amet, consectetur adipiscing elit. Mauris id dapibus enim. Etiam lobortis pulvinar enim in maximus. Aliquam erat volutpat. Integer maximus est turpis, ut bibendum ligula accumsan et. Ut eget vestibulum libero. Aliquam erat volutpat. Nullam placerat mauris a lectus tincidunt, et aliquet turpis aliquam. Etiam in malesuada lacus. Proin dignissim augue sit amet auctor elementum. Suspendisse potenti. Vivamus suscipit vulputate massa ac molestie. Suspendisse a justo porttitor, commodo mi at, placerat risus. Integer lobortis augue ac neque suscipit, vel sodales lacus fringilla.</w:t>
      </w:r>
    </w:p>
    <w:p w:rsidR="00CF460E" w:rsidRPr="00EC6EF1" w:rsidRDefault="00CF460E" w:rsidP="00F4267A">
      <w:pPr>
        <w:pStyle w:val="Tekstwiodcy"/>
      </w:pPr>
    </w:p>
    <w:p w:rsidR="00CF460E" w:rsidRPr="00EC6EF1" w:rsidRDefault="00CF460E" w:rsidP="00F4267A">
      <w:pPr>
        <w:pStyle w:val="Tekstwiodcy"/>
      </w:pPr>
    </w:p>
    <w:p w:rsidR="00CF460E" w:rsidRPr="00EC6EF1" w:rsidRDefault="00CF460E" w:rsidP="00F4267A">
      <w:pPr>
        <w:pStyle w:val="Tekstwiodcy"/>
      </w:pPr>
      <w:r w:rsidRPr="00EC6EF1">
        <w:t>3 i 4 polaczyc: opis środowiska testowego/platformy badawczej, rozwiazania jakie uzylem, technologie, architektura</w:t>
      </w:r>
    </w:p>
    <w:p w:rsidR="00E5060A" w:rsidRPr="00EC6EF1" w:rsidRDefault="00E5060A" w:rsidP="00F4267A">
      <w:pPr>
        <w:pStyle w:val="Tekstwiodcy"/>
      </w:pPr>
    </w:p>
    <w:p w:rsidR="00534397" w:rsidRPr="00EC6EF1" w:rsidRDefault="00534397" w:rsidP="00534397">
      <w:pPr>
        <w:pStyle w:val="NrNagwek2"/>
      </w:pPr>
      <w:bookmarkStart w:id="33" w:name="_Toc5374910"/>
      <w:r w:rsidRPr="00EC6EF1">
        <w:t>Założenia projektowe</w:t>
      </w:r>
      <w:bookmarkEnd w:id="33"/>
    </w:p>
    <w:p w:rsidR="00534397" w:rsidRPr="00EC6EF1" w:rsidRDefault="00534397" w:rsidP="00534397">
      <w:pPr>
        <w:pStyle w:val="NrNagwek2"/>
      </w:pPr>
      <w:bookmarkStart w:id="34" w:name="_Toc5374911"/>
      <w:r w:rsidRPr="00EC6EF1">
        <w:t>Wykorzystane technologie i narzędzia</w:t>
      </w:r>
      <w:bookmarkEnd w:id="34"/>
    </w:p>
    <w:p w:rsidR="00534397" w:rsidRPr="00EC6EF1" w:rsidRDefault="00534397" w:rsidP="00534397">
      <w:pPr>
        <w:pStyle w:val="NrNagwek2"/>
      </w:pPr>
      <w:bookmarkStart w:id="35" w:name="_Toc5374912"/>
      <w:r w:rsidRPr="00EC6EF1">
        <w:t>Opis działania systemu</w:t>
      </w:r>
      <w:bookmarkEnd w:id="35"/>
    </w:p>
    <w:p w:rsidR="00E5060A" w:rsidRPr="00EC6EF1" w:rsidRDefault="00E5060A">
      <w:pPr>
        <w:spacing w:after="200" w:line="276" w:lineRule="auto"/>
        <w:jc w:val="left"/>
        <w:rPr>
          <w:rFonts w:eastAsiaTheme="majorEastAsia" w:cstheme="majorBidi"/>
          <w:b/>
          <w:bCs/>
          <w:sz w:val="60"/>
          <w:szCs w:val="28"/>
        </w:rPr>
      </w:pPr>
      <w:r w:rsidRPr="00EC6EF1">
        <w:br w:type="page"/>
      </w:r>
    </w:p>
    <w:p w:rsidR="00E5060A" w:rsidRPr="00EC6EF1" w:rsidRDefault="00E5060A" w:rsidP="00E5060A">
      <w:pPr>
        <w:pStyle w:val="NrNagwek1"/>
      </w:pPr>
      <w:bookmarkStart w:id="36" w:name="_Toc5374913"/>
      <w:r w:rsidRPr="00EC6EF1">
        <w:lastRenderedPageBreak/>
        <w:t>Analiza wydajnościowa</w:t>
      </w:r>
      <w:bookmarkEnd w:id="36"/>
    </w:p>
    <w:p w:rsidR="00E5060A" w:rsidRPr="00EC6EF1" w:rsidRDefault="00E5060A">
      <w:pPr>
        <w:spacing w:after="200" w:line="276" w:lineRule="auto"/>
        <w:jc w:val="left"/>
        <w:rPr>
          <w:rFonts w:eastAsiaTheme="majorEastAsia" w:cstheme="majorBidi"/>
          <w:b/>
          <w:bCs/>
          <w:sz w:val="60"/>
          <w:szCs w:val="28"/>
        </w:rPr>
      </w:pPr>
      <w:r w:rsidRPr="00EC6EF1">
        <w:br w:type="page"/>
      </w:r>
    </w:p>
    <w:p w:rsidR="00E5060A" w:rsidRPr="00EC6EF1" w:rsidRDefault="00E5060A" w:rsidP="00E5060A">
      <w:pPr>
        <w:pStyle w:val="NrNagwek1"/>
      </w:pPr>
      <w:bookmarkStart w:id="37" w:name="_Toc5374914"/>
      <w:r w:rsidRPr="00EC6EF1">
        <w:lastRenderedPageBreak/>
        <w:t>Podsumowania</w:t>
      </w:r>
      <w:bookmarkEnd w:id="37"/>
    </w:p>
    <w:p w:rsidR="000E0EA4" w:rsidRPr="00EC6EF1" w:rsidRDefault="000E0EA4" w:rsidP="00F4267A">
      <w:pPr>
        <w:pStyle w:val="Tekstwiodcy"/>
      </w:pPr>
      <w:r w:rsidRPr="00EC6EF1">
        <w:br w:type="page"/>
      </w:r>
    </w:p>
    <w:p w:rsidR="00821E45" w:rsidRPr="00EC6EF1" w:rsidRDefault="000E0EA4" w:rsidP="000E0EA4">
      <w:pPr>
        <w:pStyle w:val="Nagwek1"/>
      </w:pPr>
      <w:bookmarkStart w:id="38" w:name="_Toc5374915"/>
      <w:r w:rsidRPr="00EC6EF1">
        <w:lastRenderedPageBreak/>
        <w:t>Literatura</w:t>
      </w:r>
      <w:bookmarkEnd w:id="38"/>
    </w:p>
    <w:p w:rsidR="000230C9" w:rsidRPr="00EC6EF1" w:rsidRDefault="000230C9" w:rsidP="00D17FC3">
      <w:pPr>
        <w:pStyle w:val="Legenda"/>
      </w:pPr>
      <w:r w:rsidRPr="00EC6EF1">
        <w:t>[</w:t>
      </w:r>
      <w:r w:rsidR="0071052B" w:rsidRPr="00EC6EF1">
        <w:fldChar w:fldCharType="begin"/>
      </w:r>
      <w:r w:rsidRPr="00EC6EF1">
        <w:instrText xml:space="preserve"> SEQ [ \* ARABIC </w:instrText>
      </w:r>
      <w:r w:rsidR="0071052B" w:rsidRPr="00EC6EF1">
        <w:fldChar w:fldCharType="separate"/>
      </w:r>
      <w:r w:rsidR="00517663" w:rsidRPr="00EC6EF1">
        <w:rPr>
          <w:noProof/>
        </w:rPr>
        <w:t>1</w:t>
      </w:r>
      <w:r w:rsidR="0071052B" w:rsidRPr="00EC6EF1">
        <w:fldChar w:fldCharType="end"/>
      </w:r>
      <w:r w:rsidRPr="00EC6EF1">
        <w:t>] M. Bickley, C. Slominski. A MySQL-based data archiver: preliminary results. Proceedings of ICALEPCS07, Paz. 2007. http://www.osti.gov/scitech/servlets/purl/922267 [dostęp dnia 20 czerwca 2015].</w:t>
      </w:r>
    </w:p>
    <w:p w:rsidR="00443E6F" w:rsidRPr="00EC6EF1" w:rsidRDefault="000230C9" w:rsidP="00D17FC3">
      <w:pPr>
        <w:pStyle w:val="Legenda"/>
      </w:pPr>
      <w:r w:rsidRPr="00EC6EF1">
        <w:t>[</w:t>
      </w:r>
      <w:r w:rsidR="00817591" w:rsidRPr="00EC6EF1">
        <w:rPr>
          <w:noProof/>
        </w:rPr>
        <w:fldChar w:fldCharType="begin"/>
      </w:r>
      <w:r w:rsidR="00817591" w:rsidRPr="00EC6EF1">
        <w:rPr>
          <w:noProof/>
        </w:rPr>
        <w:instrText xml:space="preserve"> SEQ [ \* ARABIC </w:instrText>
      </w:r>
      <w:r w:rsidR="00817591" w:rsidRPr="00EC6EF1">
        <w:rPr>
          <w:noProof/>
        </w:rPr>
        <w:fldChar w:fldCharType="separate"/>
      </w:r>
      <w:r w:rsidR="00517663" w:rsidRPr="00EC6EF1">
        <w:rPr>
          <w:noProof/>
        </w:rPr>
        <w:t>2</w:t>
      </w:r>
      <w:r w:rsidR="00817591" w:rsidRPr="00EC6EF1">
        <w:rPr>
          <w:noProof/>
        </w:rPr>
        <w:fldChar w:fldCharType="end"/>
      </w:r>
      <w:r w:rsidRPr="00EC6EF1">
        <w:t>] J. Jędrzejczyk, B. Sródka. Segmentacja obrazów metodą drzew decyzyjnych. Raport instytutowy, Politechnika Wrocławska, Wydział Elektroniki, 2007.</w:t>
      </w:r>
    </w:p>
    <w:p w:rsidR="00974DC4" w:rsidRPr="00EC6EF1" w:rsidRDefault="00974DC4" w:rsidP="00443E6F"/>
    <w:p w:rsidR="007B377D" w:rsidRPr="00EC6EF1" w:rsidRDefault="00974DC4" w:rsidP="007B377D">
      <w:pPr>
        <w:widowControl w:val="0"/>
        <w:autoSpaceDE w:val="0"/>
        <w:autoSpaceDN w:val="0"/>
        <w:adjustRightInd w:val="0"/>
        <w:ind w:left="640" w:hanging="640"/>
        <w:rPr>
          <w:rFonts w:cs="Times New Roman"/>
          <w:noProof/>
          <w:szCs w:val="24"/>
        </w:rPr>
      </w:pPr>
      <w:r w:rsidRPr="00EC6EF1">
        <w:fldChar w:fldCharType="begin" w:fldLock="1"/>
      </w:r>
      <w:r w:rsidRPr="00EC6EF1">
        <w:instrText xml:space="preserve">ADDIN Mendeley Bibliography CSL_BIBLIOGRAPHY </w:instrText>
      </w:r>
      <w:r w:rsidRPr="00EC6EF1">
        <w:fldChar w:fldCharType="separate"/>
      </w:r>
      <w:r w:rsidR="007B377D" w:rsidRPr="00EC6EF1">
        <w:rPr>
          <w:rFonts w:cs="Times New Roman"/>
          <w:noProof/>
          <w:szCs w:val="24"/>
        </w:rPr>
        <w:t>[1]</w:t>
      </w:r>
      <w:r w:rsidR="007B377D" w:rsidRPr="00EC6EF1">
        <w:rPr>
          <w:rFonts w:cs="Times New Roman"/>
          <w:noProof/>
          <w:szCs w:val="24"/>
        </w:rPr>
        <w:tab/>
        <w:t>„Dictionary by Merriam-Webster: America’s most-trusted online dictionary”. [Online]. Dostępne na: https://www.merriam-webster.com/. [Udostępniono: 29-mar-2019].</w:t>
      </w:r>
    </w:p>
    <w:p w:rsidR="007B377D" w:rsidRPr="00EC6EF1" w:rsidRDefault="007B377D" w:rsidP="007B377D">
      <w:pPr>
        <w:widowControl w:val="0"/>
        <w:autoSpaceDE w:val="0"/>
        <w:autoSpaceDN w:val="0"/>
        <w:adjustRightInd w:val="0"/>
        <w:ind w:left="640" w:hanging="640"/>
        <w:rPr>
          <w:rFonts w:cs="Times New Roman"/>
          <w:noProof/>
          <w:szCs w:val="24"/>
        </w:rPr>
      </w:pPr>
      <w:r w:rsidRPr="00EC6EF1">
        <w:rPr>
          <w:rFonts w:cs="Times New Roman"/>
          <w:noProof/>
          <w:szCs w:val="24"/>
        </w:rPr>
        <w:t>[2]</w:t>
      </w:r>
      <w:r w:rsidRPr="00EC6EF1">
        <w:rPr>
          <w:rFonts w:cs="Times New Roman"/>
          <w:noProof/>
          <w:szCs w:val="24"/>
        </w:rPr>
        <w:tab/>
        <w:t xml:space="preserve">C. Coronel i S. Morris, </w:t>
      </w:r>
      <w:r w:rsidRPr="00EC6EF1">
        <w:rPr>
          <w:rFonts w:cs="Times New Roman"/>
          <w:i/>
          <w:iCs/>
          <w:noProof/>
          <w:szCs w:val="24"/>
        </w:rPr>
        <w:t>Database Systems</w:t>
      </w:r>
      <w:r w:rsidRPr="00EC6EF1">
        <w:rPr>
          <w:rFonts w:cs="Times New Roman"/>
          <w:noProof/>
          <w:szCs w:val="24"/>
        </w:rPr>
        <w:t>. 2004.</w:t>
      </w:r>
    </w:p>
    <w:p w:rsidR="007B377D" w:rsidRPr="00EC6EF1" w:rsidRDefault="007B377D" w:rsidP="007B377D">
      <w:pPr>
        <w:widowControl w:val="0"/>
        <w:autoSpaceDE w:val="0"/>
        <w:autoSpaceDN w:val="0"/>
        <w:adjustRightInd w:val="0"/>
        <w:ind w:left="640" w:hanging="640"/>
        <w:rPr>
          <w:rFonts w:cs="Times New Roman"/>
          <w:noProof/>
          <w:szCs w:val="24"/>
        </w:rPr>
      </w:pPr>
      <w:r w:rsidRPr="00EC6EF1">
        <w:rPr>
          <w:rFonts w:cs="Times New Roman"/>
          <w:noProof/>
          <w:szCs w:val="24"/>
        </w:rPr>
        <w:t>[3]</w:t>
      </w:r>
      <w:r w:rsidRPr="00EC6EF1">
        <w:rPr>
          <w:rFonts w:cs="Times New Roman"/>
          <w:noProof/>
          <w:szCs w:val="24"/>
        </w:rPr>
        <w:tab/>
        <w:t>„DB-Engines - Knowledge Base of Relational and NoSQL Database Management Systems”. [Online]. Dostępne na: https://db-engines.com/en/. [Udostępniono: 25-mar-2019].</w:t>
      </w:r>
    </w:p>
    <w:p w:rsidR="007B377D" w:rsidRPr="00EC6EF1" w:rsidRDefault="007B377D" w:rsidP="007B377D">
      <w:pPr>
        <w:widowControl w:val="0"/>
        <w:autoSpaceDE w:val="0"/>
        <w:autoSpaceDN w:val="0"/>
        <w:adjustRightInd w:val="0"/>
        <w:ind w:left="640" w:hanging="640"/>
        <w:rPr>
          <w:rFonts w:cs="Times New Roman"/>
          <w:noProof/>
          <w:szCs w:val="24"/>
        </w:rPr>
      </w:pPr>
      <w:r w:rsidRPr="00EC6EF1">
        <w:rPr>
          <w:rFonts w:cs="Times New Roman"/>
          <w:noProof/>
          <w:szCs w:val="24"/>
        </w:rPr>
        <w:t>[4]</w:t>
      </w:r>
      <w:r w:rsidRPr="00EC6EF1">
        <w:rPr>
          <w:rFonts w:cs="Times New Roman"/>
          <w:noProof/>
          <w:szCs w:val="24"/>
        </w:rPr>
        <w:tab/>
        <w:t>„Free software is a matter of liberty, not price — Free Software Foundation — working together for free software”. [Online]. Dostępne na: https://www.fsf.org/about/. [Udostępniono: 28-mar-2019].</w:t>
      </w:r>
    </w:p>
    <w:p w:rsidR="007B377D" w:rsidRPr="00EC6EF1" w:rsidRDefault="007B377D" w:rsidP="007B377D">
      <w:pPr>
        <w:widowControl w:val="0"/>
        <w:autoSpaceDE w:val="0"/>
        <w:autoSpaceDN w:val="0"/>
        <w:adjustRightInd w:val="0"/>
        <w:ind w:left="640" w:hanging="640"/>
        <w:rPr>
          <w:rFonts w:cs="Times New Roman"/>
          <w:noProof/>
          <w:szCs w:val="24"/>
        </w:rPr>
      </w:pPr>
      <w:r w:rsidRPr="00EC6EF1">
        <w:rPr>
          <w:rFonts w:cs="Times New Roman"/>
          <w:noProof/>
          <w:szCs w:val="24"/>
        </w:rPr>
        <w:t>[5]</w:t>
      </w:r>
      <w:r w:rsidRPr="00EC6EF1">
        <w:rPr>
          <w:rFonts w:cs="Times New Roman"/>
          <w:noProof/>
          <w:szCs w:val="24"/>
        </w:rPr>
        <w:tab/>
        <w:t>„MySQL System Properties”. [Online]. Dostępne na: https://db-engines.com/en/system/MySQL. [Udostępniono: 03-kwi-2019].</w:t>
      </w:r>
    </w:p>
    <w:p w:rsidR="007B377D" w:rsidRPr="00EC6EF1" w:rsidRDefault="007B377D" w:rsidP="007B377D">
      <w:pPr>
        <w:widowControl w:val="0"/>
        <w:autoSpaceDE w:val="0"/>
        <w:autoSpaceDN w:val="0"/>
        <w:adjustRightInd w:val="0"/>
        <w:ind w:left="640" w:hanging="640"/>
        <w:rPr>
          <w:rFonts w:cs="Times New Roman"/>
          <w:noProof/>
        </w:rPr>
      </w:pPr>
      <w:r w:rsidRPr="00EC6EF1">
        <w:rPr>
          <w:rFonts w:cs="Times New Roman"/>
          <w:noProof/>
          <w:szCs w:val="24"/>
        </w:rPr>
        <w:t>[6]</w:t>
      </w:r>
      <w:r w:rsidRPr="00EC6EF1">
        <w:rPr>
          <w:rFonts w:cs="Times New Roman"/>
          <w:noProof/>
          <w:szCs w:val="24"/>
        </w:rPr>
        <w:tab/>
        <w:t>„PostgreSQL System Properties”. [Online]. Dostępne na: https://db-engines.com/en/system/PostgreSQL. [Udostępniono: 05-kwi-2019].</w:t>
      </w:r>
    </w:p>
    <w:p w:rsidR="00443E6F" w:rsidRPr="00EC6EF1" w:rsidRDefault="00974DC4" w:rsidP="00443E6F">
      <w:pPr>
        <w:rPr>
          <w:sz w:val="22"/>
          <w:szCs w:val="18"/>
        </w:rPr>
      </w:pPr>
      <w:r w:rsidRPr="00EC6EF1">
        <w:fldChar w:fldCharType="end"/>
      </w:r>
      <w:r w:rsidR="00443E6F" w:rsidRPr="00EC6EF1">
        <w:br w:type="page"/>
      </w:r>
    </w:p>
    <w:p w:rsidR="000230C9" w:rsidRPr="00EC6EF1" w:rsidRDefault="00443E6F" w:rsidP="00443E6F">
      <w:pPr>
        <w:pStyle w:val="Nagwek1"/>
      </w:pPr>
      <w:bookmarkStart w:id="39" w:name="_Toc5374916"/>
      <w:r w:rsidRPr="00EC6EF1">
        <w:lastRenderedPageBreak/>
        <w:t>Dodatek A</w:t>
      </w:r>
      <w:bookmarkEnd w:id="39"/>
    </w:p>
    <w:p w:rsidR="00443E6F" w:rsidRPr="00EC6EF1" w:rsidRDefault="00443E6F" w:rsidP="00443E6F"/>
    <w:sectPr w:rsidR="00443E6F" w:rsidRPr="00EC6EF1" w:rsidSect="002162E7">
      <w:footerReference w:type="default" r:id="rId21"/>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0FC" w:rsidRDefault="004120FC" w:rsidP="00257721">
      <w:pPr>
        <w:spacing w:line="240" w:lineRule="auto"/>
      </w:pPr>
      <w:r>
        <w:separator/>
      </w:r>
    </w:p>
  </w:endnote>
  <w:endnote w:type="continuationSeparator" w:id="0">
    <w:p w:rsidR="004120FC" w:rsidRDefault="004120FC"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08EC" w:rsidRDefault="00AD08EC" w:rsidP="002162E7">
    <w:pPr>
      <w:pStyle w:val="Stopka"/>
      <w:jc w:val="right"/>
    </w:pPr>
  </w:p>
  <w:p w:rsidR="00AD08EC" w:rsidRDefault="00AD08EC">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EndPr/>
    <w:sdtContent>
      <w:p w:rsidR="00AD08EC" w:rsidRDefault="00AD08EC">
        <w:pPr>
          <w:pStyle w:val="Stopka"/>
          <w:jc w:val="right"/>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sdtContent>
  </w:sdt>
  <w:p w:rsidR="00AD08EC" w:rsidRDefault="00AD08E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0FC" w:rsidRDefault="004120FC" w:rsidP="00257721">
      <w:pPr>
        <w:spacing w:line="240" w:lineRule="auto"/>
      </w:pPr>
      <w:r>
        <w:separator/>
      </w:r>
    </w:p>
  </w:footnote>
  <w:footnote w:type="continuationSeparator" w:id="0">
    <w:p w:rsidR="004120FC" w:rsidRDefault="004120FC"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 w15:restartNumberingAfterBreak="0">
    <w:nsid w:val="08D90CB7"/>
    <w:multiLevelType w:val="hybridMultilevel"/>
    <w:tmpl w:val="13808BD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08280B"/>
    <w:multiLevelType w:val="hybridMultilevel"/>
    <w:tmpl w:val="8B360694"/>
    <w:lvl w:ilvl="0" w:tplc="04150001">
      <w:start w:val="1"/>
      <w:numFmt w:val="bullet"/>
      <w:lvlText w:val=""/>
      <w:lvlJc w:val="left"/>
      <w:pPr>
        <w:ind w:left="1145" w:hanging="360"/>
      </w:pPr>
      <w:rPr>
        <w:rFonts w:ascii="Symbol" w:hAnsi="Symbol" w:hint="default"/>
      </w:r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4" w15:restartNumberingAfterBreak="0">
    <w:nsid w:val="26E7351F"/>
    <w:multiLevelType w:val="hybridMultilevel"/>
    <w:tmpl w:val="64C4412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BE161E6"/>
    <w:multiLevelType w:val="hybridMultilevel"/>
    <w:tmpl w:val="7D5A5CD0"/>
    <w:lvl w:ilvl="0" w:tplc="EB328D46">
      <w:start w:val="1"/>
      <w:numFmt w:val="decimal"/>
      <w:lvlText w:val="%1."/>
      <w:lvlJc w:val="left"/>
      <w:pPr>
        <w:ind w:left="785" w:hanging="360"/>
      </w:pPr>
      <w:rPr>
        <w:rFonts w:hint="default"/>
        <w:b/>
      </w:rPr>
    </w:lvl>
    <w:lvl w:ilvl="1" w:tplc="04150019" w:tentative="1">
      <w:start w:val="1"/>
      <w:numFmt w:val="lowerLetter"/>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6" w15:restartNumberingAfterBreak="0">
    <w:nsid w:val="49F45913"/>
    <w:multiLevelType w:val="hybridMultilevel"/>
    <w:tmpl w:val="03008508"/>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7"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B00B97"/>
    <w:multiLevelType w:val="hybridMultilevel"/>
    <w:tmpl w:val="9FECA1C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15:restartNumberingAfterBreak="0">
    <w:nsid w:val="76101337"/>
    <w:multiLevelType w:val="hybridMultilevel"/>
    <w:tmpl w:val="BF7EBFA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9"/>
  </w:num>
  <w:num w:numId="6">
    <w:abstractNumId w:val="6"/>
  </w:num>
  <w:num w:numId="7">
    <w:abstractNumId w:val="5"/>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0A"/>
    <w:rsid w:val="00006BAD"/>
    <w:rsid w:val="00012A9F"/>
    <w:rsid w:val="00015968"/>
    <w:rsid w:val="00016B02"/>
    <w:rsid w:val="00020654"/>
    <w:rsid w:val="000230C9"/>
    <w:rsid w:val="00027BF2"/>
    <w:rsid w:val="00030715"/>
    <w:rsid w:val="00040D71"/>
    <w:rsid w:val="00043595"/>
    <w:rsid w:val="00044737"/>
    <w:rsid w:val="000456EF"/>
    <w:rsid w:val="00063DC0"/>
    <w:rsid w:val="00064B28"/>
    <w:rsid w:val="00065504"/>
    <w:rsid w:val="000773B7"/>
    <w:rsid w:val="000808EC"/>
    <w:rsid w:val="00082ECB"/>
    <w:rsid w:val="00092421"/>
    <w:rsid w:val="00092639"/>
    <w:rsid w:val="00092C06"/>
    <w:rsid w:val="000B1682"/>
    <w:rsid w:val="000B417A"/>
    <w:rsid w:val="000D639A"/>
    <w:rsid w:val="000E0EA4"/>
    <w:rsid w:val="000E2C04"/>
    <w:rsid w:val="000E6D36"/>
    <w:rsid w:val="000F50E5"/>
    <w:rsid w:val="0010497B"/>
    <w:rsid w:val="00130EA8"/>
    <w:rsid w:val="00134FBA"/>
    <w:rsid w:val="001362FE"/>
    <w:rsid w:val="001364BD"/>
    <w:rsid w:val="00161734"/>
    <w:rsid w:val="00167A4B"/>
    <w:rsid w:val="0017308B"/>
    <w:rsid w:val="0017680F"/>
    <w:rsid w:val="0018057A"/>
    <w:rsid w:val="001868C1"/>
    <w:rsid w:val="001A014A"/>
    <w:rsid w:val="001B0E28"/>
    <w:rsid w:val="001B1A83"/>
    <w:rsid w:val="001B4A87"/>
    <w:rsid w:val="001E2291"/>
    <w:rsid w:val="001F1833"/>
    <w:rsid w:val="001F6A77"/>
    <w:rsid w:val="001F6F39"/>
    <w:rsid w:val="00200BDE"/>
    <w:rsid w:val="00213E0C"/>
    <w:rsid w:val="002162E7"/>
    <w:rsid w:val="002243D6"/>
    <w:rsid w:val="0022683A"/>
    <w:rsid w:val="00226A3B"/>
    <w:rsid w:val="00235AAE"/>
    <w:rsid w:val="00237584"/>
    <w:rsid w:val="00255CBE"/>
    <w:rsid w:val="00257308"/>
    <w:rsid w:val="00257721"/>
    <w:rsid w:val="00262918"/>
    <w:rsid w:val="0026360D"/>
    <w:rsid w:val="00265F48"/>
    <w:rsid w:val="002775A8"/>
    <w:rsid w:val="002834A1"/>
    <w:rsid w:val="002878AF"/>
    <w:rsid w:val="002B724E"/>
    <w:rsid w:val="002E4C84"/>
    <w:rsid w:val="0030121B"/>
    <w:rsid w:val="0030197B"/>
    <w:rsid w:val="003066C6"/>
    <w:rsid w:val="00317E87"/>
    <w:rsid w:val="00321175"/>
    <w:rsid w:val="003255C3"/>
    <w:rsid w:val="003301E3"/>
    <w:rsid w:val="00333D32"/>
    <w:rsid w:val="0034637A"/>
    <w:rsid w:val="0035422A"/>
    <w:rsid w:val="00354F08"/>
    <w:rsid w:val="003574BC"/>
    <w:rsid w:val="0036497E"/>
    <w:rsid w:val="00371671"/>
    <w:rsid w:val="00373AF0"/>
    <w:rsid w:val="00383168"/>
    <w:rsid w:val="00385802"/>
    <w:rsid w:val="00392D7B"/>
    <w:rsid w:val="003A767B"/>
    <w:rsid w:val="003B33A1"/>
    <w:rsid w:val="003C6094"/>
    <w:rsid w:val="003C7653"/>
    <w:rsid w:val="003D64F2"/>
    <w:rsid w:val="003E2730"/>
    <w:rsid w:val="003E5690"/>
    <w:rsid w:val="003E711A"/>
    <w:rsid w:val="003E7AEA"/>
    <w:rsid w:val="003F09E0"/>
    <w:rsid w:val="003F2314"/>
    <w:rsid w:val="0040656F"/>
    <w:rsid w:val="004120FC"/>
    <w:rsid w:val="004144B9"/>
    <w:rsid w:val="0042780B"/>
    <w:rsid w:val="00427D5A"/>
    <w:rsid w:val="004400CD"/>
    <w:rsid w:val="00442A71"/>
    <w:rsid w:val="00443E6F"/>
    <w:rsid w:val="0044570B"/>
    <w:rsid w:val="0045327A"/>
    <w:rsid w:val="004566A7"/>
    <w:rsid w:val="00464BE5"/>
    <w:rsid w:val="004715AE"/>
    <w:rsid w:val="004A032D"/>
    <w:rsid w:val="004A1E55"/>
    <w:rsid w:val="004B2539"/>
    <w:rsid w:val="004B27CB"/>
    <w:rsid w:val="004C46FD"/>
    <w:rsid w:val="004C742C"/>
    <w:rsid w:val="004D0AC6"/>
    <w:rsid w:val="004D0C47"/>
    <w:rsid w:val="004D57DB"/>
    <w:rsid w:val="004D68E8"/>
    <w:rsid w:val="004E002E"/>
    <w:rsid w:val="004E29DE"/>
    <w:rsid w:val="004E5AFB"/>
    <w:rsid w:val="004F494A"/>
    <w:rsid w:val="004F524C"/>
    <w:rsid w:val="0051107B"/>
    <w:rsid w:val="005139EB"/>
    <w:rsid w:val="00515A2A"/>
    <w:rsid w:val="00517337"/>
    <w:rsid w:val="00517663"/>
    <w:rsid w:val="00532FEA"/>
    <w:rsid w:val="00534397"/>
    <w:rsid w:val="00535E6D"/>
    <w:rsid w:val="00545059"/>
    <w:rsid w:val="00550CC6"/>
    <w:rsid w:val="00556687"/>
    <w:rsid w:val="005632A1"/>
    <w:rsid w:val="00574199"/>
    <w:rsid w:val="00581496"/>
    <w:rsid w:val="0059431A"/>
    <w:rsid w:val="005C15EF"/>
    <w:rsid w:val="005C52D5"/>
    <w:rsid w:val="005D18F4"/>
    <w:rsid w:val="005D6D9D"/>
    <w:rsid w:val="005D7C9D"/>
    <w:rsid w:val="005E24AA"/>
    <w:rsid w:val="00603F6F"/>
    <w:rsid w:val="00604188"/>
    <w:rsid w:val="00605751"/>
    <w:rsid w:val="00606F35"/>
    <w:rsid w:val="0061327C"/>
    <w:rsid w:val="00624F3E"/>
    <w:rsid w:val="006317DB"/>
    <w:rsid w:val="006330EB"/>
    <w:rsid w:val="006442F9"/>
    <w:rsid w:val="0065629E"/>
    <w:rsid w:val="006609C3"/>
    <w:rsid w:val="00675DF6"/>
    <w:rsid w:val="00676DA5"/>
    <w:rsid w:val="00677DA8"/>
    <w:rsid w:val="00684F50"/>
    <w:rsid w:val="006A6C69"/>
    <w:rsid w:val="006A746E"/>
    <w:rsid w:val="006A75F7"/>
    <w:rsid w:val="006C4B96"/>
    <w:rsid w:val="006C75A3"/>
    <w:rsid w:val="006D0A2F"/>
    <w:rsid w:val="006E519F"/>
    <w:rsid w:val="006E66C0"/>
    <w:rsid w:val="006F24A2"/>
    <w:rsid w:val="006F7706"/>
    <w:rsid w:val="00700A91"/>
    <w:rsid w:val="0071052B"/>
    <w:rsid w:val="007146B2"/>
    <w:rsid w:val="00734CDB"/>
    <w:rsid w:val="007600D1"/>
    <w:rsid w:val="007721CF"/>
    <w:rsid w:val="00776FD5"/>
    <w:rsid w:val="00783F9E"/>
    <w:rsid w:val="00791C14"/>
    <w:rsid w:val="007A366B"/>
    <w:rsid w:val="007B377D"/>
    <w:rsid w:val="007B4824"/>
    <w:rsid w:val="007B7C13"/>
    <w:rsid w:val="007C067B"/>
    <w:rsid w:val="007C6A83"/>
    <w:rsid w:val="007D0E4A"/>
    <w:rsid w:val="007D217A"/>
    <w:rsid w:val="007D39BB"/>
    <w:rsid w:val="007D5636"/>
    <w:rsid w:val="007D6A09"/>
    <w:rsid w:val="007E33B1"/>
    <w:rsid w:val="007E3854"/>
    <w:rsid w:val="007E47D7"/>
    <w:rsid w:val="007E5AD3"/>
    <w:rsid w:val="007F76C6"/>
    <w:rsid w:val="0081155F"/>
    <w:rsid w:val="00816FF2"/>
    <w:rsid w:val="00817591"/>
    <w:rsid w:val="00821E45"/>
    <w:rsid w:val="008363EB"/>
    <w:rsid w:val="0085464F"/>
    <w:rsid w:val="00860278"/>
    <w:rsid w:val="0086608E"/>
    <w:rsid w:val="00867807"/>
    <w:rsid w:val="00873224"/>
    <w:rsid w:val="00880EEE"/>
    <w:rsid w:val="00880F03"/>
    <w:rsid w:val="0089042F"/>
    <w:rsid w:val="008920B4"/>
    <w:rsid w:val="00895C78"/>
    <w:rsid w:val="008A651A"/>
    <w:rsid w:val="008C450F"/>
    <w:rsid w:val="008D2A08"/>
    <w:rsid w:val="008E0343"/>
    <w:rsid w:val="008E0406"/>
    <w:rsid w:val="008F348B"/>
    <w:rsid w:val="009032D3"/>
    <w:rsid w:val="00905EA1"/>
    <w:rsid w:val="00912AE5"/>
    <w:rsid w:val="0093199D"/>
    <w:rsid w:val="0093288C"/>
    <w:rsid w:val="00942818"/>
    <w:rsid w:val="009479CA"/>
    <w:rsid w:val="00973E04"/>
    <w:rsid w:val="00974DC4"/>
    <w:rsid w:val="00976E30"/>
    <w:rsid w:val="00977B43"/>
    <w:rsid w:val="00980407"/>
    <w:rsid w:val="00980F8B"/>
    <w:rsid w:val="00985319"/>
    <w:rsid w:val="009965B5"/>
    <w:rsid w:val="009A2F06"/>
    <w:rsid w:val="009A35F2"/>
    <w:rsid w:val="009A4A4D"/>
    <w:rsid w:val="009B327A"/>
    <w:rsid w:val="009E0322"/>
    <w:rsid w:val="009E53CD"/>
    <w:rsid w:val="009F24B0"/>
    <w:rsid w:val="009F5CEF"/>
    <w:rsid w:val="00A04F4A"/>
    <w:rsid w:val="00A071A4"/>
    <w:rsid w:val="00A167F6"/>
    <w:rsid w:val="00A1758A"/>
    <w:rsid w:val="00A20A57"/>
    <w:rsid w:val="00A2177F"/>
    <w:rsid w:val="00A24665"/>
    <w:rsid w:val="00A26484"/>
    <w:rsid w:val="00A348AB"/>
    <w:rsid w:val="00A414D4"/>
    <w:rsid w:val="00A53D00"/>
    <w:rsid w:val="00A93014"/>
    <w:rsid w:val="00AB4353"/>
    <w:rsid w:val="00AC466E"/>
    <w:rsid w:val="00AD08EC"/>
    <w:rsid w:val="00AF1A70"/>
    <w:rsid w:val="00AF23EE"/>
    <w:rsid w:val="00AF2C7B"/>
    <w:rsid w:val="00AF4844"/>
    <w:rsid w:val="00B0368E"/>
    <w:rsid w:val="00B038A4"/>
    <w:rsid w:val="00B054CA"/>
    <w:rsid w:val="00B07814"/>
    <w:rsid w:val="00B10EA9"/>
    <w:rsid w:val="00B11B40"/>
    <w:rsid w:val="00B21051"/>
    <w:rsid w:val="00B50738"/>
    <w:rsid w:val="00B50B67"/>
    <w:rsid w:val="00B53D5B"/>
    <w:rsid w:val="00B54DC1"/>
    <w:rsid w:val="00B56211"/>
    <w:rsid w:val="00B65922"/>
    <w:rsid w:val="00B83FF4"/>
    <w:rsid w:val="00B8705B"/>
    <w:rsid w:val="00B8782B"/>
    <w:rsid w:val="00B951BE"/>
    <w:rsid w:val="00B95408"/>
    <w:rsid w:val="00BA0F32"/>
    <w:rsid w:val="00BA52F1"/>
    <w:rsid w:val="00BC0917"/>
    <w:rsid w:val="00BE6F5D"/>
    <w:rsid w:val="00BF052C"/>
    <w:rsid w:val="00BF5037"/>
    <w:rsid w:val="00C10990"/>
    <w:rsid w:val="00C11550"/>
    <w:rsid w:val="00C560BA"/>
    <w:rsid w:val="00C72320"/>
    <w:rsid w:val="00C76955"/>
    <w:rsid w:val="00C77AD5"/>
    <w:rsid w:val="00C91F0C"/>
    <w:rsid w:val="00C92CF8"/>
    <w:rsid w:val="00CA215F"/>
    <w:rsid w:val="00CA3FAE"/>
    <w:rsid w:val="00CA4A02"/>
    <w:rsid w:val="00CC2922"/>
    <w:rsid w:val="00CC2CA4"/>
    <w:rsid w:val="00CD4D2E"/>
    <w:rsid w:val="00CD6BB0"/>
    <w:rsid w:val="00CE0A1F"/>
    <w:rsid w:val="00CE6224"/>
    <w:rsid w:val="00CF460E"/>
    <w:rsid w:val="00D069DA"/>
    <w:rsid w:val="00D10BF7"/>
    <w:rsid w:val="00D17FC3"/>
    <w:rsid w:val="00D42FEE"/>
    <w:rsid w:val="00D528FB"/>
    <w:rsid w:val="00D53EC3"/>
    <w:rsid w:val="00D60999"/>
    <w:rsid w:val="00D671F6"/>
    <w:rsid w:val="00D77304"/>
    <w:rsid w:val="00D80C19"/>
    <w:rsid w:val="00D8376B"/>
    <w:rsid w:val="00D85867"/>
    <w:rsid w:val="00D85EF8"/>
    <w:rsid w:val="00D96712"/>
    <w:rsid w:val="00DA41B7"/>
    <w:rsid w:val="00DB6710"/>
    <w:rsid w:val="00DC7213"/>
    <w:rsid w:val="00DD1BB6"/>
    <w:rsid w:val="00DD3963"/>
    <w:rsid w:val="00DD6C0D"/>
    <w:rsid w:val="00DE2092"/>
    <w:rsid w:val="00E13596"/>
    <w:rsid w:val="00E35B02"/>
    <w:rsid w:val="00E40A02"/>
    <w:rsid w:val="00E45ECD"/>
    <w:rsid w:val="00E5060A"/>
    <w:rsid w:val="00E57BAD"/>
    <w:rsid w:val="00E714EE"/>
    <w:rsid w:val="00E73E8C"/>
    <w:rsid w:val="00E829B3"/>
    <w:rsid w:val="00E90971"/>
    <w:rsid w:val="00E93743"/>
    <w:rsid w:val="00E95059"/>
    <w:rsid w:val="00E96E8B"/>
    <w:rsid w:val="00EB2BD6"/>
    <w:rsid w:val="00EB5A98"/>
    <w:rsid w:val="00EC296E"/>
    <w:rsid w:val="00EC58F6"/>
    <w:rsid w:val="00EC6EF1"/>
    <w:rsid w:val="00ED58D5"/>
    <w:rsid w:val="00EE1488"/>
    <w:rsid w:val="00EE3D2D"/>
    <w:rsid w:val="00EE42F7"/>
    <w:rsid w:val="00F17B9D"/>
    <w:rsid w:val="00F20D8F"/>
    <w:rsid w:val="00F26611"/>
    <w:rsid w:val="00F36E49"/>
    <w:rsid w:val="00F403A5"/>
    <w:rsid w:val="00F4267A"/>
    <w:rsid w:val="00F43DA9"/>
    <w:rsid w:val="00F45C6E"/>
    <w:rsid w:val="00F462FB"/>
    <w:rsid w:val="00F57089"/>
    <w:rsid w:val="00F7086D"/>
    <w:rsid w:val="00F8161A"/>
    <w:rsid w:val="00F8704F"/>
    <w:rsid w:val="00F95B0A"/>
    <w:rsid w:val="00FA1D8A"/>
    <w:rsid w:val="00FB150B"/>
    <w:rsid w:val="00FB5003"/>
    <w:rsid w:val="00FD3F9C"/>
    <w:rsid w:val="00FF5F7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1A3B7"/>
  <w15:docId w15:val="{B1A3A403-1B9A-4D47-BE14-0F38D0AC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paragraph" w:styleId="Akapitzlist">
    <w:name w:val="List Paragraph"/>
    <w:basedOn w:val="Normalny"/>
    <w:uiPriority w:val="34"/>
    <w:rsid w:val="00464BE5"/>
    <w:pPr>
      <w:ind w:left="720"/>
      <w:contextualSpacing/>
    </w:pPr>
  </w:style>
  <w:style w:type="character" w:styleId="Nierozpoznanawzmianka">
    <w:name w:val="Unresolved Mention"/>
    <w:basedOn w:val="Domylnaczcionkaakapitu"/>
    <w:uiPriority w:val="99"/>
    <w:semiHidden/>
    <w:unhideWhenUsed/>
    <w:rsid w:val="005C52D5"/>
    <w:rPr>
      <w:color w:val="605E5C"/>
      <w:shd w:val="clear" w:color="auto" w:fill="E1DFDD"/>
    </w:rPr>
  </w:style>
  <w:style w:type="paragraph" w:styleId="Cytat">
    <w:name w:val="Quote"/>
    <w:basedOn w:val="Normalny"/>
    <w:next w:val="Normalny"/>
    <w:link w:val="CytatZnak"/>
    <w:uiPriority w:val="29"/>
    <w:qFormat/>
    <w:rsid w:val="00016B02"/>
    <w:pPr>
      <w:spacing w:before="200" w:after="160"/>
      <w:ind w:left="864" w:right="864"/>
      <w:jc w:val="center"/>
    </w:pPr>
    <w:rPr>
      <w:i/>
      <w:iCs/>
      <w:color w:val="404040" w:themeColor="text1" w:themeTint="BF"/>
    </w:rPr>
  </w:style>
  <w:style w:type="character" w:customStyle="1" w:styleId="CytatZnak">
    <w:name w:val="Cytat Znak"/>
    <w:basedOn w:val="Domylnaczcionkaakapitu"/>
    <w:link w:val="Cytat"/>
    <w:uiPriority w:val="29"/>
    <w:rsid w:val="00016B02"/>
    <w:rPr>
      <w:rFonts w:ascii="Times New Roman" w:hAnsi="Times New Roman"/>
      <w:i/>
      <w:iCs/>
      <w:color w:val="404040" w:themeColor="text1" w:themeTint="BF"/>
      <w:sz w:val="24"/>
    </w:rPr>
  </w:style>
  <w:style w:type="paragraph" w:styleId="Tekstprzypisukocowego">
    <w:name w:val="endnote text"/>
    <w:basedOn w:val="Normalny"/>
    <w:link w:val="TekstprzypisukocowegoZnak"/>
    <w:uiPriority w:val="99"/>
    <w:semiHidden/>
    <w:unhideWhenUsed/>
    <w:rsid w:val="00B10EA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10EA9"/>
    <w:rPr>
      <w:rFonts w:ascii="Times New Roman" w:hAnsi="Times New Roman"/>
      <w:sz w:val="20"/>
      <w:szCs w:val="20"/>
    </w:rPr>
  </w:style>
  <w:style w:type="character" w:styleId="Odwoanieprzypisukocowego">
    <w:name w:val="endnote reference"/>
    <w:basedOn w:val="Domylnaczcionkaakapitu"/>
    <w:uiPriority w:val="99"/>
    <w:semiHidden/>
    <w:unhideWhenUsed/>
    <w:rsid w:val="00B10EA9"/>
    <w:rPr>
      <w:vertAlign w:val="superscript"/>
    </w:rPr>
  </w:style>
  <w:style w:type="table" w:styleId="Tabelasiatki5ciemnaakcent1">
    <w:name w:val="Grid Table 5 Dark Accent 1"/>
    <w:basedOn w:val="Standardowy"/>
    <w:uiPriority w:val="50"/>
    <w:rsid w:val="003255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Siatkatabelijasna">
    <w:name w:val="Grid Table Light"/>
    <w:basedOn w:val="Standardowy"/>
    <w:uiPriority w:val="40"/>
    <w:rsid w:val="00EB5A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EB5A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b-engines.com/en/ranking_tren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mysql.com" TargetMode="External"/><Relationship Id="rId20" Type="http://schemas.openxmlformats.org/officeDocument/2006/relationships/hyperlink" Target="http://www.postgre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mysql.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postgresql.org" TargetMode="External"/><Relationship Id="rId4" Type="http://schemas.openxmlformats.org/officeDocument/2006/relationships/settings" Target="settings.xml"/><Relationship Id="rId9" Type="http://schemas.openxmlformats.org/officeDocument/2006/relationships/hyperlink" Target="file:///D:\Workspace\mgr\SQL-NoSQL-comparison\mgr_praca.docx"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dziak\Desktop\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71E707-3E18-4E03-912D-10EBED09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DyplomInzSzablonWord_wer4.dotx</Template>
  <TotalTime>7884</TotalTime>
  <Pages>28</Pages>
  <Words>4787</Words>
  <Characters>28725</Characters>
  <Application>Microsoft Office Word</Application>
  <DocSecurity>0</DocSecurity>
  <Lines>239</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pIdziak</dc:creator>
  <cp:keywords/>
  <dc:description/>
  <cp:lastModifiedBy>pIdziak</cp:lastModifiedBy>
  <cp:revision>92</cp:revision>
  <cp:lastPrinted>2016-12-09T18:40:00Z</cp:lastPrinted>
  <dcterms:created xsi:type="dcterms:W3CDTF">2019-02-13T15:25:00Z</dcterms:created>
  <dcterms:modified xsi:type="dcterms:W3CDTF">2019-04-05T21:45:00Z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5cbc42d2-f60d-386d-a52d-4edc31fa4786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